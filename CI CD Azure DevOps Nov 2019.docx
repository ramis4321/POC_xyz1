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648" w:rsidRDefault="00D36648"/>
    <w:p w:rsidR="00444B60" w:rsidRDefault="00444B60"/>
    <w:p w:rsidR="002F7FA8" w:rsidRDefault="002F7FA8"/>
    <w:p w:rsidR="00487EEA" w:rsidRDefault="00487EEA" w:rsidP="00487EEA">
      <w:r w:rsidRPr="00487EEA">
        <w:rPr>
          <w:b/>
        </w:rPr>
        <w:t>Difference between Index Scan/Index Seek</w:t>
      </w:r>
      <w:r>
        <w:t>.</w:t>
      </w:r>
    </w:p>
    <w:p w:rsidR="00487EEA" w:rsidRDefault="00487EEA" w:rsidP="00487EEA">
      <w:r>
        <w:t xml:space="preserve"> An index scan or table scan is where SQL server reads the whole of the table data or index looking for matches.</w:t>
      </w:r>
    </w:p>
    <w:p w:rsidR="00487EEA" w:rsidRDefault="00487EEA" w:rsidP="00487EEA">
      <w:r>
        <w:t xml:space="preserve">In general an index seek is preferable to an index scan (when the number of matching records is </w:t>
      </w:r>
      <w:proofErr w:type="spellStart"/>
      <w:r>
        <w:t>proprtionally</w:t>
      </w:r>
      <w:proofErr w:type="spellEnd"/>
      <w:r>
        <w:t xml:space="preserve"> much lower than the total number of records), as the time taken to perform an index seek is constant regardless of the </w:t>
      </w:r>
      <w:proofErr w:type="spellStart"/>
      <w:r>
        <w:t>toal</w:t>
      </w:r>
      <w:proofErr w:type="spellEnd"/>
      <w:r>
        <w:t xml:space="preserve"> number of records in your table.</w:t>
      </w:r>
    </w:p>
    <w:p w:rsidR="00487EEA" w:rsidRDefault="00487EEA" w:rsidP="00487EEA">
      <w:r>
        <w:t>Note however when the table is very small index scan can be faster than an index seek.</w:t>
      </w:r>
    </w:p>
    <w:p w:rsidR="00487EEA" w:rsidRDefault="00487EEA" w:rsidP="00487EEA"/>
    <w:p w:rsidR="00487EEA" w:rsidRDefault="00487EEA" w:rsidP="00487EEA"/>
    <w:p w:rsidR="002F7FA8" w:rsidRDefault="005E2A46" w:rsidP="00487EEA">
      <w:hyperlink r:id="rId5" w:history="1">
        <w:r w:rsidR="002F7FA8" w:rsidRPr="008C127F">
          <w:rPr>
            <w:rStyle w:val="Hyperlink"/>
          </w:rPr>
          <w:t>https://docs.microsoft.com/en-us/aspnet/core/performance/response-compression?view=aspnetcore-3.0</w:t>
        </w:r>
      </w:hyperlink>
    </w:p>
    <w:p w:rsidR="002F7FA8" w:rsidRDefault="002F7FA8"/>
    <w:p w:rsidR="004205A9" w:rsidRDefault="004205A9"/>
    <w:p w:rsidR="00444B60" w:rsidRDefault="00444B60"/>
    <w:p w:rsidR="00444B60" w:rsidRDefault="00444B60"/>
    <w:p w:rsidR="00444B60" w:rsidRDefault="00444B60"/>
    <w:p w:rsidR="00444B60" w:rsidRDefault="00444B60"/>
    <w:p w:rsidR="00444B60" w:rsidRDefault="00444B60"/>
    <w:p w:rsidR="00444B60" w:rsidRDefault="00444B60"/>
    <w:p w:rsidR="00444B60" w:rsidRDefault="00444B60"/>
    <w:p w:rsidR="00444B60" w:rsidRDefault="00444B60"/>
    <w:p w:rsidR="00444B60" w:rsidRDefault="00444B60"/>
    <w:p w:rsidR="00444B60" w:rsidRDefault="00444B60">
      <w:r w:rsidRPr="00F143BC">
        <w:rPr>
          <w:b/>
        </w:rPr>
        <w:t>Azure Advisor</w:t>
      </w:r>
      <w:r w:rsidRPr="00444B60">
        <w:t xml:space="preserve"> is your personalized guide to Azure best practices. It </w:t>
      </w:r>
      <w:r w:rsidR="00851670" w:rsidRPr="00444B60">
        <w:t>analyses</w:t>
      </w:r>
      <w:r w:rsidRPr="00444B60">
        <w:t xml:space="preserve"> your usage and configurations and offers recommendations to help you optimize your Azure resources for high availability, security, performance, and </w:t>
      </w:r>
      <w:proofErr w:type="gramStart"/>
      <w:r w:rsidRPr="00444B60">
        <w:t>cost</w:t>
      </w:r>
      <w:proofErr w:type="gramEnd"/>
      <w:r w:rsidRPr="00444B60">
        <w:t>. Each of Advisor’s recommendations includes suggested actions and sharing features to help you quickly and easily remediate your recommendations and optimize your deployments.</w:t>
      </w:r>
    </w:p>
    <w:p w:rsidR="00444B60" w:rsidRDefault="00444B60"/>
    <w:p w:rsidR="00444B60" w:rsidRDefault="00444B60"/>
    <w:p w:rsidR="000F0EF3" w:rsidRDefault="000F0EF3" w:rsidP="000F0EF3">
      <w:r w:rsidRPr="000F0EF3">
        <w:rPr>
          <w:b/>
        </w:rPr>
        <w:t>Azure Resource Manager (ARM) Templates:</w:t>
      </w:r>
      <w:r>
        <w:t xml:space="preserve"> is for infrastructure.</w:t>
      </w:r>
    </w:p>
    <w:p w:rsidR="000F0EF3" w:rsidRDefault="000F0EF3" w:rsidP="000F0EF3">
      <w:r>
        <w:t>To repeatedly deploy your solutions to the cloud, you can automate deployments and use the practice of infrastructure as code.</w:t>
      </w:r>
    </w:p>
    <w:p w:rsidR="000F0EF3" w:rsidRDefault="000F0EF3" w:rsidP="000F0EF3">
      <w:r>
        <w:t>In code, you define the infrastructure that needs to be deployed. The infrastructure code becomes part of your project.</w:t>
      </w:r>
    </w:p>
    <w:p w:rsidR="000F0EF3" w:rsidRDefault="000F0EF3" w:rsidP="000F0EF3">
      <w:r>
        <w:t xml:space="preserve">To implement infrastructure as code for your Azure solutions, use Azure Resource Manager templates. The template is a JSON file that defines the infrastructure and configuration for your project. </w:t>
      </w:r>
    </w:p>
    <w:p w:rsidR="000F0EF3" w:rsidRDefault="000F0EF3" w:rsidP="000F0EF3">
      <w:r>
        <w:t xml:space="preserve">You will have confidence your resources are deployed in a consistent manner. </w:t>
      </w:r>
    </w:p>
    <w:p w:rsidR="000F0EF3" w:rsidRDefault="000F0EF3" w:rsidP="000F0EF3">
      <w:r>
        <w:lastRenderedPageBreak/>
        <w:t>You can integrate templates into your continuous integration and continuous deployment (CI/CD) tools, which can automate your release pipelines for fast and reliable application and infrastructure updates.</w:t>
      </w:r>
    </w:p>
    <w:p w:rsidR="000F0EF3" w:rsidRDefault="000F0EF3" w:rsidP="000F0EF3">
      <w:r>
        <w:t>The template has the following sections:</w:t>
      </w:r>
    </w:p>
    <w:p w:rsidR="000F0EF3" w:rsidRDefault="000F0EF3" w:rsidP="000F0EF3">
      <w:r>
        <w:t>Parameters - Provide values during deployment that allow the same template to be used with different environments.</w:t>
      </w:r>
    </w:p>
    <w:p w:rsidR="000F0EF3" w:rsidRDefault="000F0EF3" w:rsidP="000F0EF3">
      <w:r>
        <w:t>Variables - Define values that are reused in your templates. They can be constructed from parameter values.</w:t>
      </w:r>
    </w:p>
    <w:p w:rsidR="000F0EF3" w:rsidRDefault="000F0EF3" w:rsidP="000F0EF3">
      <w:r>
        <w:t>User-defined functions - Create customized functions that simplify your template.</w:t>
      </w:r>
    </w:p>
    <w:p w:rsidR="000F0EF3" w:rsidRDefault="000F0EF3" w:rsidP="000F0EF3"/>
    <w:p w:rsidR="00F44BFD" w:rsidRDefault="00B70EA4" w:rsidP="000F0EF3">
      <w:r w:rsidRPr="00775DCB">
        <w:rPr>
          <w:b/>
        </w:rPr>
        <w:t>Cloud Design Patterns</w:t>
      </w:r>
      <w:r>
        <w:rPr>
          <w:b/>
        </w:rPr>
        <w:t>:</w:t>
      </w:r>
      <w:r w:rsidRPr="00B70EA4">
        <w:t xml:space="preserve"> Valet Key pattern</w:t>
      </w:r>
      <w:r>
        <w:t xml:space="preserve"> and </w:t>
      </w:r>
      <w:r w:rsidRPr="00B70EA4">
        <w:t>Gatekeeper pattern</w:t>
      </w:r>
      <w:r w:rsidR="00077C54">
        <w:t>,</w:t>
      </w:r>
      <w:r w:rsidR="00F44BFD">
        <w:t xml:space="preserve"> </w:t>
      </w:r>
      <w:r w:rsidR="00F44BFD" w:rsidRPr="00077C54">
        <w:t>Federated Identity pattern</w:t>
      </w:r>
      <w:r w:rsidR="00F44BFD">
        <w:t>.</w:t>
      </w:r>
    </w:p>
    <w:p w:rsidR="00B70EA4" w:rsidRDefault="00BB0CBC" w:rsidP="000F0EF3">
      <w:r>
        <w:t>D</w:t>
      </w:r>
      <w:r w:rsidR="00077C54" w:rsidRPr="00077C54">
        <w:t>elegate authentication and user management to an external system with the Federated Identity pattern</w:t>
      </w:r>
      <w:r w:rsidR="00077C54">
        <w:t>.</w:t>
      </w:r>
    </w:p>
    <w:p w:rsidR="00077C54" w:rsidRDefault="00077C54" w:rsidP="000F0EF3"/>
    <w:p w:rsidR="003924B9" w:rsidRPr="003924B9" w:rsidRDefault="003924B9" w:rsidP="000F0EF3">
      <w:pPr>
        <w:rPr>
          <w:b/>
        </w:rPr>
      </w:pPr>
      <w:r w:rsidRPr="003924B9">
        <w:rPr>
          <w:b/>
        </w:rPr>
        <w:t>What is the API Gateway pattern?</w:t>
      </w:r>
    </w:p>
    <w:p w:rsidR="003E7F17" w:rsidRDefault="003E7F17">
      <w:r>
        <w:t xml:space="preserve">API Gateway </w:t>
      </w:r>
      <w:r w:rsidRPr="003E7F17">
        <w:t>is a service that provides a single-entry point for certain groups of micro</w:t>
      </w:r>
      <w:r w:rsidR="008B06F1">
        <w:t>-</w:t>
      </w:r>
      <w:r w:rsidRPr="003E7F17">
        <w:t>services. It's similar to the Facade pattern from object-oriented design</w:t>
      </w:r>
      <w:r w:rsidR="00170114">
        <w:t xml:space="preserve">. </w:t>
      </w:r>
      <w:r w:rsidR="00170114" w:rsidRPr="00170114">
        <w:t>API gateway sits between the client apps and the micro</w:t>
      </w:r>
      <w:r w:rsidR="0033037D">
        <w:t>-</w:t>
      </w:r>
      <w:r w:rsidR="00170114" w:rsidRPr="00170114">
        <w:t>services</w:t>
      </w:r>
      <w:r w:rsidR="00170114">
        <w:t>.</w:t>
      </w:r>
    </w:p>
    <w:p w:rsidR="00170114" w:rsidRDefault="00126A5F">
      <w:r w:rsidRPr="00126A5F">
        <w:t>It acts as a reverse proxy, routing requests from clients to services. It can also provide additional cross-cutting features such as authentication, SSL termination, and cache.</w:t>
      </w:r>
    </w:p>
    <w:p w:rsidR="00444B60" w:rsidRDefault="00831400">
      <w:r w:rsidRPr="003924B9">
        <w:t>Consider API Gateways instead of direct client-to-micro service communication</w:t>
      </w:r>
      <w:r w:rsidR="003924B9">
        <w:t>.</w:t>
      </w:r>
    </w:p>
    <w:p w:rsidR="00626194" w:rsidRDefault="00626194">
      <w:r w:rsidRPr="00626194">
        <w:t>Azure API Management</w:t>
      </w:r>
      <w:r>
        <w:t xml:space="preserve"> </w:t>
      </w:r>
      <w:r w:rsidRPr="00626194">
        <w:t>not only solves your API Gateway needs but provides features like gathering insights from your APIs</w:t>
      </w:r>
      <w:r>
        <w:t xml:space="preserve"> (</w:t>
      </w:r>
      <w:r w:rsidR="00CD3092" w:rsidRPr="00CD3092">
        <w:t>like logging, security, metering</w:t>
      </w:r>
      <w:r w:rsidR="00B67591">
        <w:t xml:space="preserve"> for all APIs</w:t>
      </w:r>
      <w:r w:rsidR="00456BF3">
        <w:t>/ micro-services</w:t>
      </w:r>
      <w:r>
        <w:t>)</w:t>
      </w:r>
      <w:r w:rsidRPr="00626194">
        <w:t>. If you're using an API management solution, an API Gateway is only a component within that full API management solution.</w:t>
      </w:r>
    </w:p>
    <w:p w:rsidR="006B59E0" w:rsidRDefault="006B59E0">
      <w:r w:rsidRPr="006B59E0">
        <w:t>With Azure API Management, you can secure your APIs using a key, a token, and IP filtering.</w:t>
      </w:r>
    </w:p>
    <w:p w:rsidR="006B59E0" w:rsidRDefault="006B59E0"/>
    <w:p w:rsidR="00D85065" w:rsidRDefault="00AC2F83" w:rsidP="00D85065">
      <w:r w:rsidRPr="00AC2F83">
        <w:rPr>
          <w:b/>
        </w:rPr>
        <w:t>Azure Key Vault</w:t>
      </w:r>
      <w:r w:rsidRPr="00AC2F83">
        <w:t xml:space="preserve"> is a cloud service used to manage keys, secrets, and certificates</w:t>
      </w:r>
      <w:r w:rsidR="00D85065">
        <w:t xml:space="preserve">, </w:t>
      </w:r>
      <w:r w:rsidR="00D85065" w:rsidRPr="00D85065">
        <w:t>such as API keys, passwords, or certificates. A vault is logical group of secrets.</w:t>
      </w:r>
    </w:p>
    <w:p w:rsidR="00AC2F83" w:rsidRDefault="00AC2F83">
      <w:r w:rsidRPr="00AC2F83">
        <w:t>Key Vault eliminates the need for developers to store security information in their code.</w:t>
      </w:r>
      <w:r w:rsidR="000B07B4">
        <w:t xml:space="preserve"> </w:t>
      </w:r>
      <w:r w:rsidR="000B07B4" w:rsidRPr="000B07B4">
        <w:t>In addition, key vault provides logs of all access and usage attempts of your secrets so you have a complete audit trail for compliance.</w:t>
      </w:r>
    </w:p>
    <w:p w:rsidR="00AC2F83" w:rsidRDefault="00AC2F83"/>
    <w:p w:rsidR="00CE2960" w:rsidRDefault="00CE2960">
      <w:r w:rsidRPr="00CE2960">
        <w:rPr>
          <w:b/>
        </w:rPr>
        <w:t>Resource group</w:t>
      </w:r>
      <w:r w:rsidRPr="00CE2960">
        <w:t xml:space="preserve"> is a container that holds related resources for an Azure solution.</w:t>
      </w:r>
    </w:p>
    <w:p w:rsidR="00FD7E33" w:rsidRDefault="00FD7E33"/>
    <w:p w:rsidR="00775DCB" w:rsidRPr="003924B9" w:rsidRDefault="00775DCB"/>
    <w:p w:rsidR="00831400" w:rsidRDefault="00831400"/>
    <w:p w:rsidR="00444B60" w:rsidRDefault="00444B60"/>
    <w:p w:rsidR="00851670" w:rsidRDefault="00851670"/>
    <w:p w:rsidR="00851670" w:rsidRDefault="00851670"/>
    <w:p w:rsidR="00851670" w:rsidRDefault="00851670"/>
    <w:p w:rsidR="00DE15D0" w:rsidRDefault="00DE15D0">
      <w:r>
        <w:t>Type script:</w:t>
      </w:r>
    </w:p>
    <w:p w:rsidR="00EA6FB7" w:rsidRDefault="00EA6FB7"/>
    <w:p w:rsidR="00EA6FB7" w:rsidRDefault="00EA6FB7"/>
    <w:p w:rsidR="00EA6FB7" w:rsidRDefault="00EA6FB7"/>
    <w:p w:rsidR="009D41C2" w:rsidRDefault="009D41C2" w:rsidP="009D41C2">
      <w:proofErr w:type="gramStart"/>
      <w:r w:rsidRPr="009D41C2">
        <w:rPr>
          <w:b/>
        </w:rPr>
        <w:t>let</w:t>
      </w:r>
      <w:proofErr w:type="gramEnd"/>
      <w:r w:rsidRPr="009D41C2">
        <w:rPr>
          <w:b/>
        </w:rPr>
        <w:t xml:space="preserve"> vs </w:t>
      </w:r>
      <w:proofErr w:type="spellStart"/>
      <w:r w:rsidRPr="009D41C2">
        <w:rPr>
          <w:b/>
        </w:rPr>
        <w:t>var</w:t>
      </w:r>
      <w:proofErr w:type="spellEnd"/>
      <w:r>
        <w:t>:</w:t>
      </w:r>
    </w:p>
    <w:p w:rsidR="009D41C2" w:rsidRDefault="009D41C2" w:rsidP="009D41C2">
      <w:r>
        <w:t xml:space="preserve">The </w:t>
      </w:r>
      <w:r w:rsidRPr="009D41C2">
        <w:rPr>
          <w:b/>
        </w:rPr>
        <w:t>let</w:t>
      </w:r>
      <w:r>
        <w:t xml:space="preserve"> keyword is actually a newer JavaScript construct that </w:t>
      </w:r>
      <w:proofErr w:type="spellStart"/>
      <w:r>
        <w:t>TypeScript</w:t>
      </w:r>
      <w:proofErr w:type="spellEnd"/>
      <w:r>
        <w:t xml:space="preserve"> makes available. Many common problems in JavaScript are alleviated by using let, so you should use it instead of </w:t>
      </w:r>
      <w:proofErr w:type="spellStart"/>
      <w:r>
        <w:t>var</w:t>
      </w:r>
      <w:proofErr w:type="spellEnd"/>
      <w:r>
        <w:t xml:space="preserve"> whenever possible.</w:t>
      </w:r>
    </w:p>
    <w:p w:rsidR="00B17B64" w:rsidRDefault="00B17B64" w:rsidP="009D41C2">
      <w:proofErr w:type="spellStart"/>
      <w:proofErr w:type="gramStart"/>
      <w:r w:rsidRPr="00B17B64">
        <w:rPr>
          <w:b/>
        </w:rPr>
        <w:t>const</w:t>
      </w:r>
      <w:proofErr w:type="spellEnd"/>
      <w:proofErr w:type="gramEnd"/>
      <w:r w:rsidRPr="00B17B64">
        <w:t xml:space="preserve"> is an augmentation of let in that it prevents re-assignment to a variable.</w:t>
      </w:r>
    </w:p>
    <w:p w:rsidR="00D7049F" w:rsidRDefault="00D7049F" w:rsidP="00DE15D0"/>
    <w:p w:rsidR="00DE15D0" w:rsidRDefault="00DE15D0" w:rsidP="00DE15D0">
      <w:proofErr w:type="gramStart"/>
      <w:r>
        <w:t>let</w:t>
      </w:r>
      <w:proofErr w:type="gramEnd"/>
      <w:r>
        <w:t xml:space="preserve"> </w:t>
      </w:r>
      <w:proofErr w:type="spellStart"/>
      <w:r>
        <w:t>isDone</w:t>
      </w:r>
      <w:proofErr w:type="spellEnd"/>
      <w:r>
        <w:t xml:space="preserve">: </w:t>
      </w:r>
      <w:proofErr w:type="spellStart"/>
      <w:r>
        <w:t>boolean</w:t>
      </w:r>
      <w:proofErr w:type="spellEnd"/>
      <w:r>
        <w:t xml:space="preserve"> = false;</w:t>
      </w:r>
    </w:p>
    <w:p w:rsidR="00DE15D0" w:rsidRDefault="00DE15D0" w:rsidP="00DE15D0">
      <w:proofErr w:type="gramStart"/>
      <w:r>
        <w:t>let</w:t>
      </w:r>
      <w:proofErr w:type="gramEnd"/>
      <w:r>
        <w:t xml:space="preserve"> </w:t>
      </w:r>
      <w:proofErr w:type="spellStart"/>
      <w:r>
        <w:t>color</w:t>
      </w:r>
      <w:proofErr w:type="spellEnd"/>
      <w:r>
        <w:t>: string = "blue";</w:t>
      </w:r>
    </w:p>
    <w:p w:rsidR="00DE15D0" w:rsidRDefault="00DE15D0" w:rsidP="00DE15D0">
      <w:proofErr w:type="spellStart"/>
      <w:proofErr w:type="gramStart"/>
      <w:r>
        <w:t>color</w:t>
      </w:r>
      <w:proofErr w:type="spellEnd"/>
      <w:proofErr w:type="gramEnd"/>
      <w:r>
        <w:t xml:space="preserve"> = 'red';</w:t>
      </w:r>
    </w:p>
    <w:p w:rsidR="00DE15D0" w:rsidRDefault="00DE15D0" w:rsidP="00DE15D0"/>
    <w:p w:rsidR="00DE15D0" w:rsidRDefault="00DE15D0" w:rsidP="00DE15D0">
      <w:proofErr w:type="gramStart"/>
      <w:r>
        <w:t>let</w:t>
      </w:r>
      <w:proofErr w:type="gramEnd"/>
      <w:r>
        <w:t xml:space="preserve"> decimal: number = 6;</w:t>
      </w:r>
    </w:p>
    <w:p w:rsidR="00DE15D0" w:rsidRDefault="00DE15D0" w:rsidP="00DE15D0">
      <w:proofErr w:type="gramStart"/>
      <w:r>
        <w:t>let</w:t>
      </w:r>
      <w:proofErr w:type="gramEnd"/>
      <w:r>
        <w:t xml:space="preserve"> hex: number = 0xf00d;</w:t>
      </w:r>
    </w:p>
    <w:p w:rsidR="00DE15D0" w:rsidRDefault="00DE15D0" w:rsidP="00DE15D0">
      <w:proofErr w:type="gramStart"/>
      <w:r>
        <w:t>let</w:t>
      </w:r>
      <w:proofErr w:type="gramEnd"/>
      <w:r>
        <w:t xml:space="preserve"> binary: number = 0b1010;</w:t>
      </w:r>
    </w:p>
    <w:p w:rsidR="00DE15D0" w:rsidRDefault="00DE15D0" w:rsidP="00DE15D0">
      <w:proofErr w:type="gramStart"/>
      <w:r>
        <w:t>let</w:t>
      </w:r>
      <w:proofErr w:type="gramEnd"/>
      <w:r>
        <w:t xml:space="preserve"> octal: number = 0o744;</w:t>
      </w:r>
    </w:p>
    <w:p w:rsidR="00DE15D0" w:rsidRDefault="00DE15D0" w:rsidP="00DE15D0"/>
    <w:p w:rsidR="00DE15D0" w:rsidRDefault="001F7DBD" w:rsidP="00DE15D0">
      <w:r>
        <w:rPr>
          <w:b/>
        </w:rPr>
        <w:t>T</w:t>
      </w:r>
      <w:r w:rsidR="00DE15D0" w:rsidRPr="001F7DBD">
        <w:rPr>
          <w:b/>
        </w:rPr>
        <w:t>emplate strings</w:t>
      </w:r>
      <w:r w:rsidR="00DE15D0">
        <w:t>:</w:t>
      </w:r>
    </w:p>
    <w:p w:rsidR="00DE15D0" w:rsidRDefault="00DE15D0" w:rsidP="00DE15D0"/>
    <w:p w:rsidR="00DE15D0" w:rsidRDefault="00DE15D0" w:rsidP="00DE15D0">
      <w:r>
        <w:t xml:space="preserve">You can also use template strings, which can span multiple lines and have embedded expressions. These strings are </w:t>
      </w:r>
      <w:r w:rsidRPr="00CB0334">
        <w:rPr>
          <w:b/>
        </w:rPr>
        <w:t xml:space="preserve">surrounded by the </w:t>
      </w:r>
      <w:proofErr w:type="spellStart"/>
      <w:r w:rsidRPr="00CB0334">
        <w:rPr>
          <w:b/>
        </w:rPr>
        <w:t>backtick</w:t>
      </w:r>
      <w:proofErr w:type="spellEnd"/>
      <w:r>
        <w:t>/</w:t>
      </w:r>
      <w:proofErr w:type="spellStart"/>
      <w:r>
        <w:t>backquote</w:t>
      </w:r>
      <w:proofErr w:type="spellEnd"/>
      <w:r>
        <w:t xml:space="preserve"> (</w:t>
      </w:r>
      <w:r w:rsidRPr="001F7DBD">
        <w:rPr>
          <w:b/>
        </w:rPr>
        <w:t>`</w:t>
      </w:r>
      <w:r>
        <w:t xml:space="preserve">) character, and embedded expressions are of the form </w:t>
      </w:r>
      <w:r w:rsidRPr="001F7DBD">
        <w:rPr>
          <w:b/>
        </w:rPr>
        <w:t>$</w:t>
      </w:r>
      <w:proofErr w:type="gramStart"/>
      <w:r w:rsidRPr="001F7DBD">
        <w:rPr>
          <w:b/>
        </w:rPr>
        <w:t>{ expr</w:t>
      </w:r>
      <w:proofErr w:type="gramEnd"/>
      <w:r w:rsidRPr="001F7DBD">
        <w:rPr>
          <w:b/>
        </w:rPr>
        <w:t xml:space="preserve"> }</w:t>
      </w:r>
      <w:r>
        <w:t>.</w:t>
      </w:r>
    </w:p>
    <w:p w:rsidR="00DE15D0" w:rsidRDefault="00DE15D0" w:rsidP="00DE15D0"/>
    <w:p w:rsidR="00DE15D0" w:rsidRDefault="00DE15D0" w:rsidP="00DE15D0">
      <w:proofErr w:type="gramStart"/>
      <w:r>
        <w:t>let</w:t>
      </w:r>
      <w:proofErr w:type="gramEnd"/>
      <w:r>
        <w:t xml:space="preserve"> </w:t>
      </w:r>
      <w:proofErr w:type="spellStart"/>
      <w:r>
        <w:t>fullName</w:t>
      </w:r>
      <w:proofErr w:type="spellEnd"/>
      <w:r>
        <w:t xml:space="preserve">: string = `Bob </w:t>
      </w:r>
      <w:proofErr w:type="spellStart"/>
      <w:r>
        <w:t>Bobbington</w:t>
      </w:r>
      <w:proofErr w:type="spellEnd"/>
      <w:r>
        <w:t>`;</w:t>
      </w:r>
    </w:p>
    <w:p w:rsidR="00DE15D0" w:rsidRDefault="00DE15D0" w:rsidP="00DE15D0">
      <w:proofErr w:type="gramStart"/>
      <w:r>
        <w:t>let</w:t>
      </w:r>
      <w:proofErr w:type="gramEnd"/>
      <w:r>
        <w:t xml:space="preserve"> age: number = 37;</w:t>
      </w:r>
    </w:p>
    <w:p w:rsidR="00DE15D0" w:rsidRDefault="00DE15D0" w:rsidP="00DE15D0">
      <w:proofErr w:type="gramStart"/>
      <w:r>
        <w:t>let</w:t>
      </w:r>
      <w:proofErr w:type="gramEnd"/>
      <w:r>
        <w:t xml:space="preserve"> sentence: string = `Hello, my name is ${ </w:t>
      </w:r>
      <w:proofErr w:type="spellStart"/>
      <w:r>
        <w:t>fullName</w:t>
      </w:r>
      <w:proofErr w:type="spellEnd"/>
      <w:r>
        <w:t xml:space="preserve"> }.</w:t>
      </w:r>
      <w:r w:rsidR="00924026">
        <w:t xml:space="preserve"> </w:t>
      </w:r>
      <w:r>
        <w:t>I'll be $</w:t>
      </w:r>
      <w:proofErr w:type="gramStart"/>
      <w:r>
        <w:t>{ age</w:t>
      </w:r>
      <w:proofErr w:type="gramEnd"/>
      <w:r>
        <w:t xml:space="preserve"> + 1 } years old next month.`;</w:t>
      </w:r>
    </w:p>
    <w:p w:rsidR="00DE15D0" w:rsidRDefault="00DE15D0" w:rsidP="00DE15D0"/>
    <w:p w:rsidR="00DE15D0" w:rsidRDefault="00DE15D0" w:rsidP="00DE15D0">
      <w:proofErr w:type="gramStart"/>
      <w:r>
        <w:t>let</w:t>
      </w:r>
      <w:proofErr w:type="gramEnd"/>
      <w:r>
        <w:t xml:space="preserve"> list: number[] = [1, 2, 3];</w:t>
      </w:r>
    </w:p>
    <w:p w:rsidR="00DE15D0" w:rsidRDefault="00DE15D0" w:rsidP="00DE15D0">
      <w:proofErr w:type="gramStart"/>
      <w:r>
        <w:t>let</w:t>
      </w:r>
      <w:proofErr w:type="gramEnd"/>
      <w:r>
        <w:t xml:space="preserve"> list: Array&lt;number&gt; = [1, 2, 3]; //another way</w:t>
      </w:r>
    </w:p>
    <w:p w:rsidR="00DE15D0" w:rsidRDefault="00DE15D0" w:rsidP="00DE15D0"/>
    <w:p w:rsidR="00DE15D0" w:rsidRDefault="00DE15D0" w:rsidP="00DE15D0">
      <w:proofErr w:type="gramStart"/>
      <w:r w:rsidRPr="001F7DBD">
        <w:rPr>
          <w:b/>
        </w:rPr>
        <w:t>Tuple</w:t>
      </w:r>
      <w:r>
        <w:t xml:space="preserve"> :</w:t>
      </w:r>
      <w:proofErr w:type="gramEnd"/>
    </w:p>
    <w:p w:rsidR="00DE15D0" w:rsidRDefault="00DE15D0" w:rsidP="00DE15D0">
      <w:proofErr w:type="gramStart"/>
      <w:r>
        <w:t>let</w:t>
      </w:r>
      <w:proofErr w:type="gramEnd"/>
      <w:r>
        <w:t xml:space="preserve"> xTuple: [string, number];</w:t>
      </w:r>
    </w:p>
    <w:p w:rsidR="00DE15D0" w:rsidRDefault="00DE15D0" w:rsidP="00DE15D0">
      <w:proofErr w:type="gramStart"/>
      <w:r>
        <w:t>xTuple</w:t>
      </w:r>
      <w:proofErr w:type="gramEnd"/>
      <w:r>
        <w:t xml:space="preserve"> = ["hello", 10];</w:t>
      </w:r>
    </w:p>
    <w:p w:rsidR="00DE15D0" w:rsidRDefault="00DE15D0" w:rsidP="00DE15D0"/>
    <w:p w:rsidR="00AB52D6" w:rsidRDefault="00DE15D0" w:rsidP="00DE15D0">
      <w:proofErr w:type="spellStart"/>
      <w:proofErr w:type="gramStart"/>
      <w:r w:rsidRPr="00AB52D6">
        <w:rPr>
          <w:b/>
        </w:rPr>
        <w:t>Enum</w:t>
      </w:r>
      <w:proofErr w:type="spellEnd"/>
      <w:r>
        <w:t xml:space="preserve"> :</w:t>
      </w:r>
      <w:proofErr w:type="gramEnd"/>
    </w:p>
    <w:p w:rsidR="00DE15D0" w:rsidRDefault="00DE15D0" w:rsidP="00DE15D0">
      <w:proofErr w:type="spellStart"/>
      <w:proofErr w:type="gramStart"/>
      <w:r>
        <w:t>enum</w:t>
      </w:r>
      <w:proofErr w:type="spellEnd"/>
      <w:proofErr w:type="gramEnd"/>
      <w:r>
        <w:t xml:space="preserve"> </w:t>
      </w:r>
      <w:proofErr w:type="spellStart"/>
      <w:r>
        <w:t>Color</w:t>
      </w:r>
      <w:proofErr w:type="spellEnd"/>
      <w:r>
        <w:t xml:space="preserve"> {Red, Green, Blue}</w:t>
      </w:r>
    </w:p>
    <w:p w:rsidR="00DE15D0" w:rsidRDefault="00DE15D0" w:rsidP="00DE15D0">
      <w:proofErr w:type="gramStart"/>
      <w:r>
        <w:t>let</w:t>
      </w:r>
      <w:proofErr w:type="gramEnd"/>
      <w:r>
        <w:t xml:space="preserve"> c: </w:t>
      </w:r>
      <w:proofErr w:type="spellStart"/>
      <w:r>
        <w:t>Color</w:t>
      </w:r>
      <w:proofErr w:type="spellEnd"/>
      <w:r>
        <w:t xml:space="preserve"> = </w:t>
      </w:r>
      <w:proofErr w:type="spellStart"/>
      <w:r>
        <w:t>Color.Green</w:t>
      </w:r>
      <w:proofErr w:type="spellEnd"/>
      <w:r>
        <w:t>;</w:t>
      </w:r>
    </w:p>
    <w:p w:rsidR="00DE15D0" w:rsidRDefault="00DE15D0" w:rsidP="00DE15D0">
      <w:proofErr w:type="spellStart"/>
      <w:proofErr w:type="gramStart"/>
      <w:r>
        <w:lastRenderedPageBreak/>
        <w:t>enum</w:t>
      </w:r>
      <w:proofErr w:type="spellEnd"/>
      <w:proofErr w:type="gramEnd"/>
      <w:r>
        <w:t xml:space="preserve"> </w:t>
      </w:r>
      <w:proofErr w:type="spellStart"/>
      <w:r>
        <w:t>Color</w:t>
      </w:r>
      <w:proofErr w:type="spellEnd"/>
      <w:r>
        <w:t xml:space="preserve"> {Red = 1, Green , Blue = 4}</w:t>
      </w:r>
    </w:p>
    <w:p w:rsidR="00DE15D0" w:rsidRDefault="00DE15D0" w:rsidP="00DE15D0">
      <w:proofErr w:type="gramStart"/>
      <w:r>
        <w:t>let</w:t>
      </w:r>
      <w:proofErr w:type="gramEnd"/>
      <w:r>
        <w:t xml:space="preserve"> c: </w:t>
      </w:r>
      <w:proofErr w:type="spellStart"/>
      <w:r>
        <w:t>Color</w:t>
      </w:r>
      <w:proofErr w:type="spellEnd"/>
      <w:r>
        <w:t xml:space="preserve"> = </w:t>
      </w:r>
      <w:proofErr w:type="spellStart"/>
      <w:r>
        <w:t>Color.Green</w:t>
      </w:r>
      <w:proofErr w:type="spellEnd"/>
      <w:r>
        <w:t>;</w:t>
      </w:r>
    </w:p>
    <w:p w:rsidR="00DE15D0" w:rsidRDefault="00DE15D0" w:rsidP="00DE15D0">
      <w:proofErr w:type="gramStart"/>
      <w:r>
        <w:t>let</w:t>
      </w:r>
      <w:proofErr w:type="gramEnd"/>
      <w:r>
        <w:t xml:space="preserve"> </w:t>
      </w:r>
      <w:proofErr w:type="spellStart"/>
      <w:r>
        <w:t>colorName</w:t>
      </w:r>
      <w:proofErr w:type="spellEnd"/>
      <w:r>
        <w:t xml:space="preserve">: string = </w:t>
      </w:r>
      <w:proofErr w:type="spellStart"/>
      <w:r>
        <w:t>Color</w:t>
      </w:r>
      <w:proofErr w:type="spellEnd"/>
      <w:r>
        <w:t>[2];</w:t>
      </w:r>
    </w:p>
    <w:p w:rsidR="00DE15D0" w:rsidRDefault="00DE15D0" w:rsidP="00DE15D0"/>
    <w:p w:rsidR="00AB52D6" w:rsidRDefault="00DE15D0" w:rsidP="00DE15D0">
      <w:r w:rsidRPr="00AB52D6">
        <w:rPr>
          <w:b/>
        </w:rPr>
        <w:t>Any</w:t>
      </w:r>
      <w:r>
        <w:t>:</w:t>
      </w:r>
    </w:p>
    <w:p w:rsidR="00DE15D0" w:rsidRDefault="00DE15D0" w:rsidP="00DE15D0">
      <w:r>
        <w:t>We may need to describe the type of variables that we do not know when we are writing an application. These values may come from dynamic content, e.g. from the user or a 3rd party library.</w:t>
      </w:r>
    </w:p>
    <w:p w:rsidR="00DE15D0" w:rsidRDefault="00DE15D0" w:rsidP="00DE15D0">
      <w:proofErr w:type="gramStart"/>
      <w:r>
        <w:t>let</w:t>
      </w:r>
      <w:proofErr w:type="gramEnd"/>
      <w:r>
        <w:t xml:space="preserve"> </w:t>
      </w:r>
      <w:proofErr w:type="spellStart"/>
      <w:r>
        <w:t>notSure</w:t>
      </w:r>
      <w:proofErr w:type="spellEnd"/>
      <w:r>
        <w:t>: any = 4;</w:t>
      </w:r>
    </w:p>
    <w:p w:rsidR="00DE15D0" w:rsidRDefault="00DE15D0" w:rsidP="00DE15D0">
      <w:proofErr w:type="spellStart"/>
      <w:proofErr w:type="gramStart"/>
      <w:r>
        <w:t>notSure</w:t>
      </w:r>
      <w:proofErr w:type="spellEnd"/>
      <w:proofErr w:type="gramEnd"/>
      <w:r>
        <w:t xml:space="preserve"> = "maybe a string instead";</w:t>
      </w:r>
    </w:p>
    <w:p w:rsidR="00DE15D0" w:rsidRDefault="00DE15D0" w:rsidP="00DE15D0">
      <w:proofErr w:type="spellStart"/>
      <w:proofErr w:type="gramStart"/>
      <w:r>
        <w:t>notSure</w:t>
      </w:r>
      <w:proofErr w:type="spellEnd"/>
      <w:proofErr w:type="gramEnd"/>
      <w:r>
        <w:t xml:space="preserve"> = false; // okay, definitely a </w:t>
      </w:r>
      <w:proofErr w:type="spellStart"/>
      <w:r>
        <w:t>boolean</w:t>
      </w:r>
      <w:proofErr w:type="spellEnd"/>
    </w:p>
    <w:p w:rsidR="00AB52D6" w:rsidRDefault="00AB52D6" w:rsidP="00DE15D0"/>
    <w:p w:rsidR="00DE15D0" w:rsidRDefault="00DE15D0" w:rsidP="00DE15D0">
      <w:proofErr w:type="gramStart"/>
      <w:r>
        <w:t>let</w:t>
      </w:r>
      <w:proofErr w:type="gramEnd"/>
      <w:r>
        <w:t xml:space="preserve"> </w:t>
      </w:r>
      <w:proofErr w:type="spellStart"/>
      <w:r>
        <w:t>notSure</w:t>
      </w:r>
      <w:proofErr w:type="spellEnd"/>
      <w:r>
        <w:t>: any = 4;</w:t>
      </w:r>
    </w:p>
    <w:p w:rsidR="00DE15D0" w:rsidRDefault="00DE15D0" w:rsidP="00DE15D0">
      <w:proofErr w:type="spellStart"/>
      <w:proofErr w:type="gramStart"/>
      <w:r>
        <w:t>notSure.ifItExists</w:t>
      </w:r>
      <w:proofErr w:type="spellEnd"/>
      <w:r>
        <w:t>(</w:t>
      </w:r>
      <w:proofErr w:type="gramEnd"/>
      <w:r>
        <w:t xml:space="preserve">); // okay, </w:t>
      </w:r>
      <w:proofErr w:type="spellStart"/>
      <w:r>
        <w:t>ifItExists</w:t>
      </w:r>
      <w:proofErr w:type="spellEnd"/>
      <w:r>
        <w:t xml:space="preserve"> might exist at runtime</w:t>
      </w:r>
    </w:p>
    <w:p w:rsidR="00AB52D6" w:rsidRDefault="00AB52D6" w:rsidP="00DE15D0"/>
    <w:p w:rsidR="00DE15D0" w:rsidRDefault="00DE15D0" w:rsidP="00DE15D0">
      <w:proofErr w:type="gramStart"/>
      <w:r>
        <w:t>let</w:t>
      </w:r>
      <w:proofErr w:type="gramEnd"/>
      <w:r>
        <w:t xml:space="preserve"> list: any[] = [1, true, "free"];</w:t>
      </w:r>
    </w:p>
    <w:p w:rsidR="00DE15D0" w:rsidRDefault="00DE15D0" w:rsidP="00DE15D0">
      <w:proofErr w:type="gramStart"/>
      <w:r>
        <w:t>list[</w:t>
      </w:r>
      <w:proofErr w:type="gramEnd"/>
      <w:r>
        <w:t>1] = 100;</w:t>
      </w:r>
    </w:p>
    <w:p w:rsidR="00DE15D0" w:rsidRDefault="00DE15D0" w:rsidP="00DE15D0"/>
    <w:p w:rsidR="00DE15D0" w:rsidRDefault="00291E80" w:rsidP="00DE15D0">
      <w:r w:rsidRPr="00291E80">
        <w:rPr>
          <w:b/>
        </w:rPr>
        <w:t>Void</w:t>
      </w:r>
      <w:r>
        <w:t>:</w:t>
      </w:r>
    </w:p>
    <w:p w:rsidR="00DE15D0" w:rsidRDefault="00DE15D0" w:rsidP="00DE15D0">
      <w:proofErr w:type="gramStart"/>
      <w:r>
        <w:t>void</w:t>
      </w:r>
      <w:proofErr w:type="gramEnd"/>
      <w:r>
        <w:t xml:space="preserve"> is a little like the opposite of any: the absence of having any type at all. You may commonly see this as the return type of functions that do not return a value:</w:t>
      </w:r>
    </w:p>
    <w:p w:rsidR="00DE15D0" w:rsidRDefault="00DE15D0" w:rsidP="00DE15D0">
      <w:proofErr w:type="gramStart"/>
      <w:r>
        <w:t>function</w:t>
      </w:r>
      <w:proofErr w:type="gramEnd"/>
      <w:r>
        <w:t xml:space="preserve"> </w:t>
      </w:r>
      <w:proofErr w:type="spellStart"/>
      <w:r>
        <w:t>warnUser</w:t>
      </w:r>
      <w:proofErr w:type="spellEnd"/>
      <w:r>
        <w:t>(): void {</w:t>
      </w:r>
    </w:p>
    <w:p w:rsidR="00DE15D0" w:rsidRDefault="00DE15D0" w:rsidP="00DE15D0">
      <w:r>
        <w:t xml:space="preserve">    </w:t>
      </w:r>
      <w:proofErr w:type="gramStart"/>
      <w:r>
        <w:t>console.log(</w:t>
      </w:r>
      <w:proofErr w:type="gramEnd"/>
      <w:r>
        <w:t>"This is my warning message");</w:t>
      </w:r>
    </w:p>
    <w:p w:rsidR="00DE15D0" w:rsidRDefault="00DE15D0" w:rsidP="00DE15D0">
      <w:r>
        <w:t>}</w:t>
      </w:r>
    </w:p>
    <w:p w:rsidR="00DE15D0" w:rsidRDefault="00DE15D0" w:rsidP="00DE15D0"/>
    <w:p w:rsidR="0069464D" w:rsidRDefault="0069464D" w:rsidP="0069464D">
      <w:r w:rsidRPr="0069464D">
        <w:rPr>
          <w:b/>
        </w:rPr>
        <w:t>Null and Undefined</w:t>
      </w:r>
      <w:r>
        <w:t>:</w:t>
      </w:r>
    </w:p>
    <w:p w:rsidR="0069464D" w:rsidRDefault="0069464D" w:rsidP="0069464D">
      <w:r>
        <w:t xml:space="preserve">In </w:t>
      </w:r>
      <w:proofErr w:type="spellStart"/>
      <w:r>
        <w:t>TypeScript</w:t>
      </w:r>
      <w:proofErr w:type="spellEnd"/>
      <w:r>
        <w:t>, both undefined and null actually have their own types named undefined and null respectively.</w:t>
      </w:r>
    </w:p>
    <w:p w:rsidR="0069464D" w:rsidRDefault="0069464D" w:rsidP="0069464D">
      <w:proofErr w:type="gramStart"/>
      <w:r>
        <w:t>let</w:t>
      </w:r>
      <w:proofErr w:type="gramEnd"/>
      <w:r>
        <w:t xml:space="preserve"> u: undefined = undefined;</w:t>
      </w:r>
    </w:p>
    <w:p w:rsidR="0069464D" w:rsidRDefault="0069464D" w:rsidP="0069464D">
      <w:proofErr w:type="gramStart"/>
      <w:r>
        <w:t>let</w:t>
      </w:r>
      <w:proofErr w:type="gramEnd"/>
      <w:r>
        <w:t xml:space="preserve"> n: null = null;</w:t>
      </w:r>
    </w:p>
    <w:p w:rsidR="0069464D" w:rsidRDefault="0069464D" w:rsidP="0069464D">
      <w:r>
        <w:t xml:space="preserve"> </w:t>
      </w:r>
      <w:proofErr w:type="gramStart"/>
      <w:r>
        <w:t>you</w:t>
      </w:r>
      <w:proofErr w:type="gramEnd"/>
      <w:r>
        <w:t xml:space="preserve"> can assign null and undefined to something like number.</w:t>
      </w:r>
    </w:p>
    <w:p w:rsidR="0069464D" w:rsidRDefault="0069464D" w:rsidP="0069464D">
      <w:r>
        <w:t xml:space="preserve">  </w:t>
      </w:r>
    </w:p>
    <w:p w:rsidR="0069464D" w:rsidRDefault="0069464D" w:rsidP="0069464D">
      <w:r>
        <w:t xml:space="preserve"> </w:t>
      </w:r>
      <w:r w:rsidRPr="0069464D">
        <w:rPr>
          <w:b/>
        </w:rPr>
        <w:t>Object</w:t>
      </w:r>
      <w:r>
        <w:t>:</w:t>
      </w:r>
    </w:p>
    <w:p w:rsidR="00DE15D0" w:rsidRDefault="0069464D" w:rsidP="0069464D">
      <w:r>
        <w:t xml:space="preserve">Object is a type that represents the non-primitive type, i.e. anything that is not number, string, </w:t>
      </w:r>
      <w:r w:rsidR="003A2F4F">
        <w:t>Boolean</w:t>
      </w:r>
      <w:r>
        <w:t>, symbol, null, or undefined.</w:t>
      </w:r>
    </w:p>
    <w:p w:rsidR="0079753D" w:rsidRDefault="0079753D" w:rsidP="0079753D">
      <w:proofErr w:type="gramStart"/>
      <w:r>
        <w:t>declare</w:t>
      </w:r>
      <w:proofErr w:type="gramEnd"/>
      <w:r>
        <w:t xml:space="preserve"> function create(o: object | null): void;</w:t>
      </w:r>
    </w:p>
    <w:p w:rsidR="0079753D" w:rsidRDefault="0079753D" w:rsidP="0079753D">
      <w:proofErr w:type="gramStart"/>
      <w:r>
        <w:t>create(</w:t>
      </w:r>
      <w:proofErr w:type="gramEnd"/>
      <w:r>
        <w:t>{ prop: 0 }); // OK</w:t>
      </w:r>
    </w:p>
    <w:p w:rsidR="0079753D" w:rsidRDefault="0079753D" w:rsidP="0079753D">
      <w:proofErr w:type="gramStart"/>
      <w:r>
        <w:lastRenderedPageBreak/>
        <w:t>create(</w:t>
      </w:r>
      <w:proofErr w:type="gramEnd"/>
      <w:r>
        <w:t>null); // OK</w:t>
      </w:r>
    </w:p>
    <w:p w:rsidR="0079753D" w:rsidRDefault="0079753D" w:rsidP="0079753D">
      <w:proofErr w:type="gramStart"/>
      <w:r>
        <w:t>create(</w:t>
      </w:r>
      <w:proofErr w:type="gramEnd"/>
      <w:r>
        <w:t>42); // Error</w:t>
      </w:r>
    </w:p>
    <w:p w:rsidR="00DE15D0" w:rsidRDefault="0079753D" w:rsidP="0079753D">
      <w:proofErr w:type="gramStart"/>
      <w:r>
        <w:t>create(</w:t>
      </w:r>
      <w:proofErr w:type="gramEnd"/>
      <w:r>
        <w:t>"string"); // Error</w:t>
      </w:r>
    </w:p>
    <w:p w:rsidR="00DE15D0" w:rsidRDefault="00DE15D0"/>
    <w:p w:rsidR="00300601" w:rsidRDefault="00300601"/>
    <w:p w:rsidR="00300601" w:rsidRDefault="00300601" w:rsidP="00300601">
      <w:r w:rsidRPr="00300601">
        <w:rPr>
          <w:b/>
        </w:rPr>
        <w:t>JSX</w:t>
      </w:r>
      <w:r>
        <w:t xml:space="preserve"> is an embeddable XML-like syntax. It is meant to be transformed into valid JavaScript, though the semantics of that transformation are implementation-specific. JSX rose to popularity with the React framework, but has since seen other implementations as well. </w:t>
      </w:r>
      <w:proofErr w:type="spellStart"/>
      <w:r>
        <w:t>TypeScript</w:t>
      </w:r>
      <w:proofErr w:type="spellEnd"/>
      <w:r>
        <w:t xml:space="preserve"> supports embedding, type checking, and compiling JSX directly to JavaScript.</w:t>
      </w:r>
    </w:p>
    <w:p w:rsidR="00300601" w:rsidRDefault="00300601" w:rsidP="00300601">
      <w:r>
        <w:t>In order to use JSX you must do two things.</w:t>
      </w:r>
    </w:p>
    <w:p w:rsidR="00300601" w:rsidRDefault="00300601" w:rsidP="00300601">
      <w:pPr>
        <w:pStyle w:val="ListParagraph"/>
        <w:numPr>
          <w:ilvl w:val="0"/>
          <w:numId w:val="9"/>
        </w:numPr>
      </w:pPr>
      <w:r>
        <w:t>Name your files with a .</w:t>
      </w:r>
      <w:proofErr w:type="spellStart"/>
      <w:r>
        <w:t>tsx</w:t>
      </w:r>
      <w:proofErr w:type="spellEnd"/>
      <w:r>
        <w:t xml:space="preserve"> extension</w:t>
      </w:r>
    </w:p>
    <w:p w:rsidR="00300601" w:rsidRDefault="00300601" w:rsidP="00300601">
      <w:pPr>
        <w:pStyle w:val="ListParagraph"/>
        <w:numPr>
          <w:ilvl w:val="0"/>
          <w:numId w:val="9"/>
        </w:numPr>
      </w:pPr>
      <w:r>
        <w:t xml:space="preserve">Enable the </w:t>
      </w:r>
      <w:proofErr w:type="spellStart"/>
      <w:r>
        <w:t>jsx</w:t>
      </w:r>
      <w:proofErr w:type="spellEnd"/>
      <w:r>
        <w:t xml:space="preserve"> option</w:t>
      </w:r>
    </w:p>
    <w:p w:rsidR="00DE15D0" w:rsidRDefault="00DE15D0"/>
    <w:p w:rsidR="00DE15D0" w:rsidRDefault="00DE15D0">
      <w:r>
        <w:t>***___________***************</w:t>
      </w:r>
    </w:p>
    <w:p w:rsidR="00DE15D0" w:rsidRDefault="00DE15D0"/>
    <w:p w:rsidR="007412E4" w:rsidRDefault="007412E4"/>
    <w:p w:rsidR="007412E4" w:rsidRDefault="007412E4"/>
    <w:p w:rsidR="007412E4" w:rsidRDefault="007412E4"/>
    <w:p w:rsidR="007412E4" w:rsidRDefault="007412E4"/>
    <w:p w:rsidR="007412E4" w:rsidRDefault="007412E4"/>
    <w:p w:rsidR="007412E4" w:rsidRDefault="007412E4"/>
    <w:p w:rsidR="007412E4" w:rsidRDefault="007412E4"/>
    <w:p w:rsidR="004F0AF7" w:rsidRDefault="004F0AF7"/>
    <w:p w:rsidR="004F0AF7" w:rsidRDefault="004F0AF7">
      <w:r>
        <w:t>React:</w:t>
      </w:r>
    </w:p>
    <w:p w:rsidR="009A4CFF" w:rsidRDefault="009A4CFF">
      <w:r w:rsidRPr="009A4CFF">
        <w:t>Name your files with a .</w:t>
      </w:r>
      <w:proofErr w:type="spellStart"/>
      <w:r w:rsidRPr="009A4CFF">
        <w:t>tsx</w:t>
      </w:r>
      <w:proofErr w:type="spellEnd"/>
      <w:r w:rsidRPr="009A4CFF">
        <w:t xml:space="preserve"> extension</w:t>
      </w:r>
      <w:r>
        <w:t>.</w:t>
      </w:r>
    </w:p>
    <w:p w:rsidR="0042237B" w:rsidRDefault="0026093E">
      <w:r>
        <w:t xml:space="preserve">For </w:t>
      </w:r>
      <w:r w:rsidRPr="0026093E">
        <w:t>class files</w:t>
      </w:r>
      <w:r>
        <w:t xml:space="preserve"> </w:t>
      </w:r>
      <w:r w:rsidR="00A92A62" w:rsidRPr="00A92A62">
        <w:t>should I use .</w:t>
      </w:r>
      <w:proofErr w:type="spellStart"/>
      <w:r w:rsidR="00A92A62" w:rsidRPr="00A92A62">
        <w:t>ts</w:t>
      </w:r>
      <w:proofErr w:type="spellEnd"/>
      <w:r w:rsidR="00A92A62" w:rsidRPr="00A92A62">
        <w:t xml:space="preserve"> or .</w:t>
      </w:r>
      <w:proofErr w:type="spellStart"/>
      <w:r w:rsidR="00A92A62" w:rsidRPr="00A92A62">
        <w:t>tsx</w:t>
      </w:r>
      <w:proofErr w:type="spellEnd"/>
      <w:r w:rsidR="00A92A62" w:rsidRPr="00A92A62">
        <w:t xml:space="preserve"> files</w:t>
      </w:r>
      <w:r w:rsidR="00F17F9E">
        <w:t xml:space="preserve"> for </w:t>
      </w:r>
      <w:r w:rsidR="00F17F9E" w:rsidRPr="00F17F9E">
        <w:t>.</w:t>
      </w:r>
      <w:proofErr w:type="spellStart"/>
      <w:r w:rsidR="00F17F9E" w:rsidRPr="00F17F9E">
        <w:t>jsx</w:t>
      </w:r>
      <w:proofErr w:type="spellEnd"/>
      <w:r w:rsidR="0075489E">
        <w:t xml:space="preserve">. </w:t>
      </w:r>
      <w:r w:rsidR="0075489E" w:rsidRPr="0075489E">
        <w:t>JSX is optional and not required to use React.</w:t>
      </w:r>
      <w:r w:rsidR="00584167">
        <w:t xml:space="preserve"> </w:t>
      </w:r>
    </w:p>
    <w:p w:rsidR="0042237B" w:rsidRDefault="0042237B">
      <w:r w:rsidRPr="0042237B">
        <w:t>It's kind of a convention to use x in the end when your JavaScript</w:t>
      </w:r>
    </w:p>
    <w:p w:rsidR="00A92A62" w:rsidRDefault="00646B41">
      <w:r>
        <w:t xml:space="preserve">Install Type Script in VS </w:t>
      </w:r>
      <w:proofErr w:type="gramStart"/>
      <w:r w:rsidRPr="00646B41">
        <w:t>In</w:t>
      </w:r>
      <w:proofErr w:type="gramEnd"/>
      <w:r w:rsidRPr="00646B41">
        <w:t xml:space="preserve"> "Get Tools and Features" under the Tools menu</w:t>
      </w:r>
      <w:r>
        <w:t>.</w:t>
      </w:r>
    </w:p>
    <w:p w:rsidR="007F6173" w:rsidRDefault="007F6173">
      <w:r w:rsidRPr="007F6173">
        <w:t xml:space="preserve">Video React CRUD </w:t>
      </w:r>
      <w:hyperlink r:id="rId6" w:history="1">
        <w:r w:rsidRPr="0003373F">
          <w:rPr>
            <w:rStyle w:val="Hyperlink"/>
          </w:rPr>
          <w:t>https://www.youtube.com/watch?v=noX75vnFrYc&amp;list=PLN1yQDPWR2SMcMsO7QzMCC_g_sYr4K76Q</w:t>
        </w:r>
      </w:hyperlink>
    </w:p>
    <w:p w:rsidR="007F6173" w:rsidRDefault="007F6173"/>
    <w:p w:rsidR="00646B41" w:rsidRDefault="00C32FA5">
      <w:r>
        <w:t xml:space="preserve">Video CRUD with Web API </w:t>
      </w:r>
      <w:hyperlink r:id="rId7" w:history="1">
        <w:r>
          <w:rPr>
            <w:rStyle w:val="Hyperlink"/>
          </w:rPr>
          <w:t>https://www.youtube.com/watch?v=noX75vnFrYc&amp;list=PLN1yQDPWR2SMcMsO7QzMCC_g_sYr4K76Q</w:t>
        </w:r>
      </w:hyperlink>
      <w:r>
        <w:t xml:space="preserve"> </w:t>
      </w:r>
    </w:p>
    <w:p w:rsidR="004F0AF7" w:rsidRDefault="00DF4BE2">
      <w:r w:rsidRPr="00DF4BE2">
        <w:t xml:space="preserve">CRUD </w:t>
      </w:r>
      <w:proofErr w:type="spellStart"/>
      <w:proofErr w:type="gramStart"/>
      <w:r w:rsidRPr="00DF4BE2">
        <w:t>api</w:t>
      </w:r>
      <w:proofErr w:type="spellEnd"/>
      <w:proofErr w:type="gramEnd"/>
      <w:r w:rsidRPr="00DF4BE2">
        <w:t xml:space="preserve"> + </w:t>
      </w:r>
      <w:proofErr w:type="spellStart"/>
      <w:r w:rsidRPr="00DF4BE2">
        <w:t>js</w:t>
      </w:r>
      <w:proofErr w:type="spellEnd"/>
      <w:r w:rsidRPr="00DF4BE2">
        <w:t xml:space="preserve"> + code </w:t>
      </w:r>
      <w:proofErr w:type="spellStart"/>
      <w:r w:rsidRPr="00DF4BE2">
        <w:t>dotnetcore</w:t>
      </w:r>
      <w:proofErr w:type="spellEnd"/>
      <w:r w:rsidRPr="00DF4BE2">
        <w:t xml:space="preserve"> </w:t>
      </w:r>
      <w:hyperlink r:id="rId8" w:history="1">
        <w:r w:rsidRPr="00EF114E">
          <w:rPr>
            <w:rStyle w:val="Hyperlink"/>
          </w:rPr>
          <w:t>https://dzone.com/articles/aspnet-core-crud-with-reactjs-and-entity-framework</w:t>
        </w:r>
      </w:hyperlink>
    </w:p>
    <w:p w:rsidR="00DF4BE2" w:rsidRDefault="00DF4BE2"/>
    <w:p w:rsidR="001401C2" w:rsidRDefault="00DF4BF7">
      <w:r>
        <w:t xml:space="preserve">CRUD Employee: </w:t>
      </w:r>
      <w:hyperlink r:id="rId9" w:history="1">
        <w:r w:rsidR="001401C2" w:rsidRPr="008C3F48">
          <w:rPr>
            <w:rStyle w:val="Hyperlink"/>
          </w:rPr>
          <w:t>http://ankitsharmablogs.com/asp-net-core-crud-with-react-js-and-entity-framework-core/</w:t>
        </w:r>
      </w:hyperlink>
    </w:p>
    <w:p w:rsidR="001401C2" w:rsidRDefault="001401C2"/>
    <w:p w:rsidR="004F0AF7" w:rsidRDefault="005E2A46">
      <w:hyperlink r:id="rId10" w:history="1">
        <w:r w:rsidR="004F0AF7">
          <w:rPr>
            <w:rStyle w:val="Hyperlink"/>
          </w:rPr>
          <w:t>https://www.c-sharpcorner.com/article/my-first-react-application-with-asp-net-mvc/</w:t>
        </w:r>
      </w:hyperlink>
    </w:p>
    <w:p w:rsidR="004F0AF7" w:rsidRDefault="005E2A46">
      <w:hyperlink r:id="rId11" w:history="1">
        <w:r w:rsidR="008660C7">
          <w:rPr>
            <w:rStyle w:val="Hyperlink"/>
          </w:rPr>
          <w:t>https://www.c-sharpcorner.com/article/fetching-data-using-web-api-in-react/</w:t>
        </w:r>
      </w:hyperlink>
    </w:p>
    <w:p w:rsidR="008660C7" w:rsidRDefault="009759C9">
      <w:r>
        <w:t xml:space="preserve">For MVC with React </w:t>
      </w:r>
      <w:r w:rsidRPr="009759C9">
        <w:t xml:space="preserve">install </w:t>
      </w:r>
      <w:proofErr w:type="spellStart"/>
      <w:r w:rsidRPr="009759C9">
        <w:t>NuGet</w:t>
      </w:r>
      <w:proofErr w:type="spellEnd"/>
      <w:r w:rsidRPr="009759C9">
        <w:t xml:space="preserve"> </w:t>
      </w:r>
      <w:r w:rsidR="00E27A01">
        <w:t>“</w:t>
      </w:r>
      <w:r w:rsidR="00E27A01" w:rsidRPr="00E27A01">
        <w:t>React.Web.Mvc4</w:t>
      </w:r>
      <w:r w:rsidR="00E27A01">
        <w:t xml:space="preserve">” </w:t>
      </w:r>
      <w:r w:rsidRPr="009759C9">
        <w:t>package ReactJS.NET with ES6</w:t>
      </w:r>
      <w:r>
        <w:t>.</w:t>
      </w:r>
    </w:p>
    <w:p w:rsidR="00926139" w:rsidRDefault="00926139">
      <w:proofErr w:type="gramStart"/>
      <w:r w:rsidRPr="00926139">
        <w:t>also</w:t>
      </w:r>
      <w:proofErr w:type="gramEnd"/>
      <w:r w:rsidRPr="00926139">
        <w:t xml:space="preserve"> install</w:t>
      </w:r>
      <w:r w:rsidR="001B5633">
        <w:t xml:space="preserve"> </w:t>
      </w:r>
      <w:proofErr w:type="spellStart"/>
      <w:r w:rsidR="001B5633" w:rsidRPr="009759C9">
        <w:t>NuGet</w:t>
      </w:r>
      <w:proofErr w:type="spellEnd"/>
      <w:r w:rsidRPr="00926139">
        <w:t xml:space="preserve"> "</w:t>
      </w:r>
      <w:proofErr w:type="spellStart"/>
      <w:r w:rsidRPr="00926139">
        <w:t>Web.Optimization.React</w:t>
      </w:r>
      <w:proofErr w:type="spellEnd"/>
      <w:r w:rsidRPr="00926139">
        <w:t>"</w:t>
      </w:r>
    </w:p>
    <w:p w:rsidR="00926139" w:rsidRDefault="00926139"/>
    <w:p w:rsidR="009759C9" w:rsidRDefault="005C7DE8">
      <w:r w:rsidRPr="005C7DE8">
        <w:t xml:space="preserve">For ASP.NET Core, install </w:t>
      </w:r>
      <w:proofErr w:type="spellStart"/>
      <w:r w:rsidRPr="005C7DE8">
        <w:t>React.AspNet</w:t>
      </w:r>
      <w:proofErr w:type="spellEnd"/>
      <w:r w:rsidRPr="005C7DE8">
        <w:t xml:space="preserve"> instead! Please refer to project site (http://reactjs.net/) for more details</w:t>
      </w:r>
    </w:p>
    <w:p w:rsidR="005C7DE8" w:rsidRDefault="0067475A">
      <w:r w:rsidRPr="0067475A">
        <w:t xml:space="preserve">Add the required CDN files on </w:t>
      </w:r>
      <w:proofErr w:type="spellStart"/>
      <w:r w:rsidRPr="0067475A">
        <w:t>schtml</w:t>
      </w:r>
      <w:proofErr w:type="spellEnd"/>
      <w:r w:rsidRPr="0067475A">
        <w:t xml:space="preserve"> view</w:t>
      </w:r>
      <w:r>
        <w:t>.</w:t>
      </w:r>
    </w:p>
    <w:p w:rsidR="00EF195B" w:rsidRDefault="00EF195B">
      <w:r>
        <w:t xml:space="preserve">Add </w:t>
      </w:r>
      <w:proofErr w:type="spellStart"/>
      <w:r w:rsidRPr="00EF195B">
        <w:t>FirstReactApp.jsx</w:t>
      </w:r>
      <w:proofErr w:type="spellEnd"/>
      <w:r>
        <w:t>.</w:t>
      </w:r>
    </w:p>
    <w:p w:rsidR="00371D7E" w:rsidRDefault="00371D7E">
      <w:r w:rsidRPr="00371D7E">
        <w:t>React is all about modular components.</w:t>
      </w:r>
    </w:p>
    <w:p w:rsidR="003A5E32" w:rsidRDefault="003A5E32">
      <w:r w:rsidRPr="003A5E32">
        <w:t xml:space="preserve">We need to add </w:t>
      </w:r>
      <w:proofErr w:type="spellStart"/>
      <w:r w:rsidRPr="003A5E32">
        <w:t>HelloWorld.jsx</w:t>
      </w:r>
      <w:proofErr w:type="spellEnd"/>
      <w:r w:rsidRPr="003A5E32">
        <w:t xml:space="preserve"> file to create a new </w:t>
      </w:r>
      <w:proofErr w:type="spellStart"/>
      <w:proofErr w:type="gramStart"/>
      <w:r w:rsidRPr="003A5E32">
        <w:t>bundles.add</w:t>
      </w:r>
      <w:proofErr w:type="spellEnd"/>
      <w:r w:rsidRPr="003A5E32">
        <w:t>(</w:t>
      </w:r>
      <w:proofErr w:type="gramEnd"/>
      <w:r w:rsidRPr="003A5E32">
        <w:t xml:space="preserve">) inside the </w:t>
      </w:r>
      <w:proofErr w:type="spellStart"/>
      <w:r w:rsidRPr="003A5E32">
        <w:t>bundleConfig</w:t>
      </w:r>
      <w:proofErr w:type="spellEnd"/>
      <w:r w:rsidRPr="003A5E32">
        <w:t xml:space="preserve"> file to compile our JSX to JavaScript and then minify it.</w:t>
      </w:r>
    </w:p>
    <w:p w:rsidR="007C4DD3" w:rsidRDefault="007C4DD3">
      <w:r w:rsidRPr="007C4DD3">
        <w:t xml:space="preserve">React.Web.Mvc4 supports the use of Microsoft's ASP.NET Bundling and </w:t>
      </w:r>
      <w:proofErr w:type="spellStart"/>
      <w:r w:rsidRPr="007C4DD3">
        <w:t>Minification</w:t>
      </w:r>
      <w:proofErr w:type="spellEnd"/>
      <w:r w:rsidRPr="007C4DD3">
        <w:t xml:space="preserve"> library to transform JavaScript via Babel and minify it along with all your other JavaScript.</w:t>
      </w:r>
    </w:p>
    <w:p w:rsidR="003A5E32" w:rsidRDefault="001C7757">
      <w:proofErr w:type="spellStart"/>
      <w:r w:rsidRPr="001C7757">
        <w:t>App_Start</w:t>
      </w:r>
      <w:proofErr w:type="spellEnd"/>
      <w:r w:rsidRPr="001C7757">
        <w:t xml:space="preserve"> =&gt; </w:t>
      </w:r>
      <w:proofErr w:type="spellStart"/>
      <w:r w:rsidRPr="001C7757">
        <w:t>BundleConfig.cs</w:t>
      </w:r>
      <w:proofErr w:type="spellEnd"/>
    </w:p>
    <w:p w:rsidR="001C7757" w:rsidRDefault="001C7757"/>
    <w:p w:rsidR="00166A66" w:rsidRDefault="00166A66" w:rsidP="00166A66">
      <w:r w:rsidRPr="00166A66">
        <w:rPr>
          <w:b/>
        </w:rPr>
        <w:t>React Bootstrap</w:t>
      </w:r>
      <w:r>
        <w:t xml:space="preserve"> module implements all of the Bootstrap 3 components as </w:t>
      </w:r>
      <w:proofErr w:type="gramStart"/>
      <w:r>
        <w:t>React</w:t>
      </w:r>
      <w:proofErr w:type="gramEnd"/>
      <w:r>
        <w:t xml:space="preserve"> components, so they can be easily embedded into your application. It doesn't depend on jQuery,</w:t>
      </w:r>
    </w:p>
    <w:p w:rsidR="0067475A" w:rsidRDefault="00166A66" w:rsidP="00166A66">
      <w:proofErr w:type="spellStart"/>
      <w:proofErr w:type="gramStart"/>
      <w:r>
        <w:t>npm</w:t>
      </w:r>
      <w:proofErr w:type="spellEnd"/>
      <w:proofErr w:type="gramEnd"/>
      <w:r>
        <w:t xml:space="preserve"> install react-bootstrap</w:t>
      </w:r>
    </w:p>
    <w:p w:rsidR="004F0AF7" w:rsidRDefault="004F0AF7"/>
    <w:p w:rsidR="004F0AF7" w:rsidRDefault="004F0AF7"/>
    <w:p w:rsidR="006F75EC" w:rsidRPr="003E216C" w:rsidRDefault="005618F6">
      <w:pPr>
        <w:rPr>
          <w:b/>
        </w:rPr>
      </w:pPr>
      <w:r w:rsidRPr="003E216C">
        <w:rPr>
          <w:b/>
        </w:rPr>
        <w:t>Others:</w:t>
      </w:r>
    </w:p>
    <w:p w:rsidR="003E216C" w:rsidRDefault="003E216C"/>
    <w:p w:rsidR="00D85B49" w:rsidRDefault="00D85B49" w:rsidP="00D85B49">
      <w:r w:rsidRPr="00D85B49">
        <w:rPr>
          <w:b/>
        </w:rPr>
        <w:t>Response compression in ASP.NET Core</w:t>
      </w:r>
      <w:r>
        <w:t>: Network bandwidth is a limited resource. Reducing the size of the response usually increases the responsiveness of an app, often dramatically. One way to reduce payload sizes is to compress an app's responses.</w:t>
      </w:r>
    </w:p>
    <w:p w:rsidR="00D85B49" w:rsidRDefault="00D85B49" w:rsidP="00D85B49">
      <w:r>
        <w:t>Reducing the size of the response usually increases the responsiveness of an app, often dramatically</w:t>
      </w:r>
    </w:p>
    <w:p w:rsidR="00D85B49" w:rsidRDefault="00D85B49" w:rsidP="00D85B49">
      <w:r>
        <w:t>Responses not natively compressed typically include: CSS, JavaScript, HTML, XML, and JSON.</w:t>
      </w:r>
    </w:p>
    <w:p w:rsidR="00D85B49" w:rsidRDefault="00D85B49" w:rsidP="00D85B49"/>
    <w:p w:rsidR="003E216C" w:rsidRDefault="005E2A46" w:rsidP="00D85B49">
      <w:hyperlink r:id="rId12" w:history="1">
        <w:r w:rsidR="00D85B49" w:rsidRPr="00F632EE">
          <w:rPr>
            <w:rStyle w:val="Hyperlink"/>
          </w:rPr>
          <w:t>https://docs.microsoft.com/en-us/aspnet/core/performance/response-compression?view=aspnetcore-3.0</w:t>
        </w:r>
      </w:hyperlink>
    </w:p>
    <w:p w:rsidR="00D85B49" w:rsidRDefault="00D85B49" w:rsidP="00D85B49"/>
    <w:p w:rsidR="003E216C" w:rsidRPr="003E216C" w:rsidRDefault="003E216C" w:rsidP="003E216C">
      <w:pPr>
        <w:rPr>
          <w:b/>
        </w:rPr>
      </w:pPr>
      <w:r w:rsidRPr="003E216C">
        <w:rPr>
          <w:b/>
        </w:rPr>
        <w:t>HTTP status codes:</w:t>
      </w:r>
    </w:p>
    <w:p w:rsidR="003E216C" w:rsidRDefault="003E216C" w:rsidP="003E216C">
      <w:r w:rsidRPr="003E216C">
        <w:t xml:space="preserve"> </w:t>
      </w:r>
      <w:r>
        <w:t>1xx Informational – the request was received, continuing process</w:t>
      </w:r>
    </w:p>
    <w:p w:rsidR="003E216C" w:rsidRDefault="003E216C" w:rsidP="003E216C">
      <w:r>
        <w:t>2xx Successful – the request was successfully received, understood and accepted</w:t>
      </w:r>
    </w:p>
    <w:p w:rsidR="003E216C" w:rsidRDefault="003E216C" w:rsidP="003E216C">
      <w:r>
        <w:t>3xx Redirection – further action needs to be taken in order to complete the request</w:t>
      </w:r>
    </w:p>
    <w:p w:rsidR="003E216C" w:rsidRDefault="003E216C" w:rsidP="003E216C">
      <w:r>
        <w:t>4xx Client Error – the request contains bad syntax or cannot be fulfilled</w:t>
      </w:r>
    </w:p>
    <w:p w:rsidR="003E216C" w:rsidRDefault="003E216C" w:rsidP="003E216C">
      <w:r>
        <w:lastRenderedPageBreak/>
        <w:t xml:space="preserve">5xx Server Error – the server failed to </w:t>
      </w:r>
      <w:proofErr w:type="spellStart"/>
      <w:r>
        <w:t>fulfill</w:t>
      </w:r>
      <w:proofErr w:type="spellEnd"/>
      <w:r>
        <w:t xml:space="preserve"> an apparently valid request</w:t>
      </w:r>
    </w:p>
    <w:p w:rsidR="003E216C" w:rsidRDefault="003E216C" w:rsidP="003E216C"/>
    <w:p w:rsidR="003E216C" w:rsidRDefault="003E216C" w:rsidP="003E216C">
      <w:r>
        <w:t>200 OK</w:t>
      </w:r>
    </w:p>
    <w:p w:rsidR="003E216C" w:rsidRDefault="003E216C" w:rsidP="003E216C">
      <w:r>
        <w:t>201 Created</w:t>
      </w:r>
    </w:p>
    <w:p w:rsidR="003E216C" w:rsidRDefault="003E216C" w:rsidP="003E216C"/>
    <w:p w:rsidR="003E216C" w:rsidRDefault="003E216C" w:rsidP="003E216C">
      <w:r>
        <w:t>204 No Content/Deleted response</w:t>
      </w:r>
    </w:p>
    <w:p w:rsidR="003E216C" w:rsidRDefault="003E216C" w:rsidP="003E216C">
      <w:r>
        <w:t>207 Multi-Status (contain a number of separate response codes, depending on how many sub-requests were made)</w:t>
      </w:r>
    </w:p>
    <w:p w:rsidR="003E216C" w:rsidRDefault="003E216C" w:rsidP="003E216C">
      <w:r>
        <w:t>202 Accepted. The request has been accepted for processing, but the processing has not been completed. The request might or might not be eventually acted upon, and may be disallowed when processing occurs.</w:t>
      </w:r>
    </w:p>
    <w:p w:rsidR="003E216C" w:rsidRDefault="003E216C" w:rsidP="003E216C"/>
    <w:p w:rsidR="003E216C" w:rsidRDefault="003E216C" w:rsidP="003E216C"/>
    <w:p w:rsidR="003E216C" w:rsidRDefault="003E216C" w:rsidP="003E216C">
      <w:r>
        <w:t>301 Moved Permanently</w:t>
      </w:r>
    </w:p>
    <w:p w:rsidR="003E216C" w:rsidRDefault="003E216C" w:rsidP="003E216C">
      <w:r>
        <w:t xml:space="preserve">307 Temporary Redirect </w:t>
      </w:r>
    </w:p>
    <w:p w:rsidR="003E216C" w:rsidRDefault="003E216C" w:rsidP="003E216C"/>
    <w:p w:rsidR="003E216C" w:rsidRDefault="003E216C" w:rsidP="003E216C">
      <w:r>
        <w:t xml:space="preserve">400 Bad Request. </w:t>
      </w:r>
      <w:proofErr w:type="gramStart"/>
      <w:r>
        <w:t>used</w:t>
      </w:r>
      <w:proofErr w:type="gramEnd"/>
      <w:r>
        <w:t xml:space="preserve"> for validation failed, size too large, invalid request message format.</w:t>
      </w:r>
    </w:p>
    <w:p w:rsidR="003E216C" w:rsidRDefault="003E216C" w:rsidP="003E216C"/>
    <w:p w:rsidR="003E216C" w:rsidRDefault="003E216C" w:rsidP="003E216C">
      <w:r>
        <w:t xml:space="preserve">401 Unauthorized </w:t>
      </w:r>
    </w:p>
    <w:p w:rsidR="003E216C" w:rsidRDefault="003E216C" w:rsidP="003E216C">
      <w:r>
        <w:t>402 Payment Required</w:t>
      </w:r>
    </w:p>
    <w:p w:rsidR="003E216C" w:rsidRDefault="003E216C" w:rsidP="003E216C">
      <w:r>
        <w:t xml:space="preserve">403 Forbidden: The request contained valid data and was understood by the server, but the server is refusing action. This may be due to the user not having the necessary permissions for a resource </w:t>
      </w:r>
    </w:p>
    <w:p w:rsidR="003E216C" w:rsidRDefault="003E216C" w:rsidP="003E216C"/>
    <w:p w:rsidR="003E216C" w:rsidRDefault="003E216C" w:rsidP="003E216C">
      <w:r>
        <w:t>404 Not Found</w:t>
      </w:r>
    </w:p>
    <w:p w:rsidR="003E216C" w:rsidRDefault="003E216C" w:rsidP="003E216C">
      <w:r>
        <w:t>407 Proxy Authentication Required, The client must first authenticate itself with the proxy.</w:t>
      </w:r>
    </w:p>
    <w:p w:rsidR="003E216C" w:rsidRDefault="003E216C" w:rsidP="003E216C">
      <w:r>
        <w:t xml:space="preserve">408 Request Timeout. The client did not produce a request within the time that the server was prepared to wait. </w:t>
      </w:r>
    </w:p>
    <w:p w:rsidR="003E216C" w:rsidRDefault="003E216C" w:rsidP="003E216C">
      <w:r>
        <w:t>413 Payload Too Large. The request is larger than the server is willing or able to process.</w:t>
      </w:r>
    </w:p>
    <w:p w:rsidR="003E216C" w:rsidRDefault="003E216C" w:rsidP="003E216C">
      <w:r>
        <w:t>414 URI Too Long</w:t>
      </w:r>
    </w:p>
    <w:p w:rsidR="003E216C" w:rsidRDefault="003E216C" w:rsidP="003E216C">
      <w:r>
        <w:t>415 Unsupported Media Type</w:t>
      </w:r>
    </w:p>
    <w:p w:rsidR="003E216C" w:rsidRDefault="003E216C" w:rsidP="003E216C">
      <w:r>
        <w:t>429 Too Many Requests. The user has sent too many requests in a given amount of time.</w:t>
      </w:r>
    </w:p>
    <w:p w:rsidR="003E216C" w:rsidRDefault="003E216C" w:rsidP="003E216C"/>
    <w:p w:rsidR="003E216C" w:rsidRDefault="003E216C" w:rsidP="003E216C">
      <w:r>
        <w:t>501 Not Implemented.</w:t>
      </w:r>
    </w:p>
    <w:p w:rsidR="003E216C" w:rsidRDefault="003E216C" w:rsidP="003E216C"/>
    <w:p w:rsidR="003E216C" w:rsidRDefault="003E216C" w:rsidP="003E216C">
      <w:r>
        <w:t>500 Internal Server Error. A generic error message, given when an unexpected condition was encountered and no more specific message is suitable.</w:t>
      </w:r>
    </w:p>
    <w:p w:rsidR="003E216C" w:rsidRDefault="003E216C" w:rsidP="003E216C"/>
    <w:p w:rsidR="003E216C" w:rsidRDefault="003E216C" w:rsidP="003E216C">
      <w:r>
        <w:t>502 Bad Gateway. The server was acting as a gateway or proxy and received an invalid response from the upstream server.</w:t>
      </w:r>
    </w:p>
    <w:p w:rsidR="003E216C" w:rsidRDefault="003E216C" w:rsidP="003E216C">
      <w:r>
        <w:lastRenderedPageBreak/>
        <w:t>503 Service Unavailable. The server cannot handle the request (because it is overloaded or down for maintenance). Generally, this is a temporary state.</w:t>
      </w:r>
    </w:p>
    <w:p w:rsidR="003E216C" w:rsidRDefault="003E216C" w:rsidP="003E216C">
      <w:r>
        <w:t>504 Gateway Timeout. The server was acting as a gateway or proxy and did not receive a timely response from the upstream server.</w:t>
      </w:r>
    </w:p>
    <w:p w:rsidR="00BE0E47" w:rsidRDefault="00BE0E47" w:rsidP="003E216C"/>
    <w:p w:rsidR="00BE0E47" w:rsidRDefault="00BE0E47" w:rsidP="00BE0E47">
      <w:r>
        <w:t xml:space="preserve">Jasmine is a </w:t>
      </w:r>
      <w:r w:rsidR="00C34D29">
        <w:t>behaviour</w:t>
      </w:r>
      <w:r>
        <w:t xml:space="preserve">-driven development framework for testing JavaScript code that plays very well with Karma. </w:t>
      </w:r>
    </w:p>
    <w:p w:rsidR="00BE0E47" w:rsidRDefault="00BE0E47" w:rsidP="00BE0E47">
      <w:r>
        <w:t>Jasmine is also dependency free and doesn't require a DOM.</w:t>
      </w:r>
    </w:p>
    <w:p w:rsidR="00BE0E47" w:rsidRDefault="00532DFE" w:rsidP="00BE0E47">
      <w:r w:rsidRPr="00532DFE">
        <w:t xml:space="preserve">When you create a component, directive, pipe </w:t>
      </w:r>
      <w:proofErr w:type="spellStart"/>
      <w:r w:rsidRPr="00532DFE">
        <w:t>etc</w:t>
      </w:r>
      <w:proofErr w:type="spellEnd"/>
      <w:r w:rsidRPr="00532DFE">
        <w:t xml:space="preserve"> through Angular CLI, spec file will be created automatically with the default test suite.</w:t>
      </w:r>
    </w:p>
    <w:p w:rsidR="00BE0E47" w:rsidRDefault="00BE0E47" w:rsidP="00BE0E47">
      <w:r>
        <w:t xml:space="preserve">Karma is a JavaScript test runner created by the AngularJS team. </w:t>
      </w:r>
      <w:proofErr w:type="gramStart"/>
      <w:r>
        <w:t>it's</w:t>
      </w:r>
      <w:proofErr w:type="gramEnd"/>
      <w:r>
        <w:t xml:space="preserve"> setup for you with the Angular CLI.</w:t>
      </w:r>
    </w:p>
    <w:p w:rsidR="003E216C" w:rsidRDefault="00CF0CA0" w:rsidP="003E216C">
      <w:proofErr w:type="gramStart"/>
      <w:r w:rsidRPr="00CF0CA0">
        <w:t>ng</w:t>
      </w:r>
      <w:proofErr w:type="gramEnd"/>
      <w:r w:rsidRPr="00CF0CA0">
        <w:t xml:space="preserve"> test opens up chrome window to view the success and failed test cases.</w:t>
      </w:r>
    </w:p>
    <w:p w:rsidR="00855FF3" w:rsidRDefault="00855FF3" w:rsidP="003E216C"/>
    <w:p w:rsidR="00855FF3" w:rsidRDefault="00855FF3" w:rsidP="003E216C">
      <w:r w:rsidRPr="00855FF3">
        <w:t>Shifting to automated tests means you’ll spend less money on QA, experience less lag time between development and QA, and spend less time debugging in production.</w:t>
      </w:r>
    </w:p>
    <w:p w:rsidR="00CF0CA0" w:rsidRDefault="00CF27CF" w:rsidP="003E216C">
      <w:r w:rsidRPr="00CF27CF">
        <w:t>As programs grow, so does the risk of breakage.</w:t>
      </w:r>
      <w:r>
        <w:t xml:space="preserve"> Every bug fix should have a unit test.</w:t>
      </w:r>
    </w:p>
    <w:p w:rsidR="00855FF3" w:rsidRDefault="00855FF3" w:rsidP="00855FF3">
      <w:r>
        <w:t>Postman:</w:t>
      </w:r>
    </w:p>
    <w:p w:rsidR="00855FF3" w:rsidRDefault="00855FF3" w:rsidP="00855FF3">
      <w:proofErr w:type="gramStart"/>
      <w:r>
        <w:t>with</w:t>
      </w:r>
      <w:proofErr w:type="gramEnd"/>
      <w:r>
        <w:t xml:space="preserve"> Newman (command line tool), Postman allows you to reuse your test suites to create a CI/CD pipeline so you can test at every push.</w:t>
      </w:r>
    </w:p>
    <w:p w:rsidR="00474EA2" w:rsidRDefault="00474EA2" w:rsidP="00474EA2">
      <w:r>
        <w:t xml:space="preserve">Postman allows you to add dynamic behaviour to requests and collections. </w:t>
      </w:r>
      <w:proofErr w:type="gramStart"/>
      <w:r>
        <w:t>requests</w:t>
      </w:r>
      <w:proofErr w:type="gramEnd"/>
      <w:r>
        <w:t xml:space="preserve"> can contain dynamic parameters, pass data between requests. </w:t>
      </w:r>
    </w:p>
    <w:p w:rsidR="00580B14" w:rsidRDefault="00580B14" w:rsidP="00474EA2">
      <w:r w:rsidRPr="00580B14">
        <w:t>Pre-request script associated with a folder will run prior to every request in the folder.</w:t>
      </w:r>
    </w:p>
    <w:p w:rsidR="00580B14" w:rsidRDefault="00580B14" w:rsidP="00474EA2">
      <w:r w:rsidRPr="00580B14">
        <w:t>Debugging scripts can be written under either the Pre-request Script tab or the Tests tab, with helpful messages logged in the Postman Console.</w:t>
      </w:r>
    </w:p>
    <w:p w:rsidR="00FF0798" w:rsidRDefault="00FF0798" w:rsidP="00FF0798">
      <w:r>
        <w:t xml:space="preserve">Postman allows you to add dynamic </w:t>
      </w:r>
      <w:proofErr w:type="spellStart"/>
      <w:r>
        <w:t>behavior</w:t>
      </w:r>
      <w:proofErr w:type="spellEnd"/>
      <w:r>
        <w:t xml:space="preserve"> to requests and collections. </w:t>
      </w:r>
      <w:proofErr w:type="gramStart"/>
      <w:r>
        <w:t>requests</w:t>
      </w:r>
      <w:proofErr w:type="gramEnd"/>
      <w:r>
        <w:t xml:space="preserve"> can contain dynamic parameters, pass data between requests. </w:t>
      </w:r>
    </w:p>
    <w:p w:rsidR="00FF0798" w:rsidRDefault="00FF0798" w:rsidP="00FF0798"/>
    <w:p w:rsidR="00FF0798" w:rsidRDefault="00FF0798" w:rsidP="00FF0798">
      <w:r>
        <w:t xml:space="preserve">You can import the requests and create a collections from an existing </w:t>
      </w:r>
      <w:proofErr w:type="spellStart"/>
      <w:r>
        <w:t>OpenAPI</w:t>
      </w:r>
      <w:proofErr w:type="spellEnd"/>
      <w:r>
        <w:t xml:space="preserve"> 3.0 Swagger file. Set different </w:t>
      </w:r>
      <w:proofErr w:type="spellStart"/>
      <w:r>
        <w:t>environmnet</w:t>
      </w:r>
      <w:proofErr w:type="spellEnd"/>
      <w:r>
        <w:t>.</w:t>
      </w:r>
    </w:p>
    <w:p w:rsidR="00FF0798" w:rsidRDefault="00FF0798" w:rsidP="00FF0798"/>
    <w:p w:rsidR="00FF0798" w:rsidRDefault="00FF0798" w:rsidP="00FF0798"/>
    <w:p w:rsidR="00474EA2" w:rsidRDefault="00FF0798" w:rsidP="00FF0798">
      <w:r>
        <w:t>You can add JavaScript code to execute before a request is sent to the server, as a pre-request script under the Pre-request Script tab and after a response is received, as a test script under the Tests tab.</w:t>
      </w:r>
    </w:p>
    <w:p w:rsidR="00855FF3" w:rsidRDefault="00855FF3" w:rsidP="00855FF3">
      <w:r>
        <w:t>Shifting to automated tests means you’ll spend less money on QA, experience less lag time between development and QA, and spend less time debugging in production.</w:t>
      </w:r>
    </w:p>
    <w:p w:rsidR="00855FF3" w:rsidRDefault="00855FF3" w:rsidP="00855FF3"/>
    <w:p w:rsidR="00855FF3" w:rsidRDefault="00855FF3" w:rsidP="00855FF3">
      <w:r>
        <w:t>As programs grow, so does the risk of breakage. Every bug fix should have a unit test.</w:t>
      </w:r>
    </w:p>
    <w:p w:rsidR="00855FF3" w:rsidRDefault="00855FF3" w:rsidP="00855FF3"/>
    <w:p w:rsidR="00CF27CF" w:rsidRDefault="004110A7" w:rsidP="00855FF3">
      <w:r>
        <w:t>Command</w:t>
      </w:r>
      <w:r w:rsidR="00855FF3">
        <w:t xml:space="preserve"> line with Newman, Postman's command line tool</w:t>
      </w:r>
    </w:p>
    <w:p w:rsidR="00CF27CF" w:rsidRDefault="004110A7" w:rsidP="003E216C">
      <w:r w:rsidRPr="004110A7">
        <w:lastRenderedPageBreak/>
        <w:t>Sharing APIs in the app and in the web dashboard.</w:t>
      </w:r>
    </w:p>
    <w:p w:rsidR="00FF0798" w:rsidRDefault="00FF0798" w:rsidP="003E216C">
      <w:r w:rsidRPr="00FF0798">
        <w:t>You can link your collections to specific versions of your API by adding version tags to them.</w:t>
      </w:r>
    </w:p>
    <w:p w:rsidR="00FF0798" w:rsidRDefault="00FF0798" w:rsidP="003E216C"/>
    <w:p w:rsidR="00055E87" w:rsidRDefault="00055E87" w:rsidP="003E216C"/>
    <w:p w:rsidR="00055E87" w:rsidRPr="00055E87" w:rsidRDefault="00055E87" w:rsidP="00055E87">
      <w:pPr>
        <w:rPr>
          <w:b/>
        </w:rPr>
      </w:pPr>
      <w:proofErr w:type="spellStart"/>
      <w:r w:rsidRPr="00055E87">
        <w:rPr>
          <w:b/>
        </w:rPr>
        <w:t>Oauth</w:t>
      </w:r>
      <w:proofErr w:type="spellEnd"/>
      <w:r w:rsidRPr="00055E87">
        <w:rPr>
          <w:b/>
        </w:rPr>
        <w:t xml:space="preserve"> 2 vs bearer token:</w:t>
      </w:r>
    </w:p>
    <w:p w:rsidR="00055E87" w:rsidRDefault="00055E87" w:rsidP="00055E87">
      <w:r>
        <w:t>The Bearer Token is created for you by the Authentication server.</w:t>
      </w:r>
    </w:p>
    <w:p w:rsidR="00055E87" w:rsidRDefault="00055E87" w:rsidP="00055E87">
      <w:r>
        <w:t>Bearer Tokens are the predominant type of access token used with OAuth 2.0.</w:t>
      </w:r>
    </w:p>
    <w:p w:rsidR="00055E87" w:rsidRDefault="00E9613E" w:rsidP="00055E87">
      <w:r w:rsidRPr="00E9613E">
        <w:t xml:space="preserve">In order to access an API for example you need to use an Access Token. Access tokens also called bearer token are short lived (around an hour). You use the bearer token to get a new Access token. To get an access token you send the Authentication server this bearer token along with your client id. This way the server knows that the application using the bearer token is the same application that the bearer token was created for. Example: I can't just take a bearer token created for your application and use it with my application it </w:t>
      </w:r>
      <w:proofErr w:type="spellStart"/>
      <w:proofErr w:type="gramStart"/>
      <w:r w:rsidRPr="00E9613E">
        <w:t>wont</w:t>
      </w:r>
      <w:proofErr w:type="spellEnd"/>
      <w:proofErr w:type="gramEnd"/>
      <w:r w:rsidRPr="00E9613E">
        <w:t xml:space="preserve"> work because it wasn't generated for me.</w:t>
      </w:r>
    </w:p>
    <w:p w:rsidR="001427B9" w:rsidRPr="001427B9" w:rsidRDefault="001427B9" w:rsidP="001427B9">
      <w:pPr>
        <w:rPr>
          <w:b/>
        </w:rPr>
      </w:pPr>
      <w:proofErr w:type="spellStart"/>
      <w:r w:rsidRPr="001427B9">
        <w:rPr>
          <w:b/>
        </w:rPr>
        <w:t>Oauth</w:t>
      </w:r>
      <w:proofErr w:type="spellEnd"/>
      <w:r w:rsidRPr="001427B9">
        <w:rPr>
          <w:b/>
        </w:rPr>
        <w:t xml:space="preserve"> 2 vs JWT</w:t>
      </w:r>
    </w:p>
    <w:p w:rsidR="00E9613E" w:rsidRDefault="001427B9" w:rsidP="001427B9">
      <w:r>
        <w:t>JWT is just a token format. Also JWT tokens are very easy to use within the context of HTTP (stateless authentication model).</w:t>
      </w:r>
    </w:p>
    <w:p w:rsidR="00F24E83" w:rsidRDefault="00F24E83" w:rsidP="001427B9">
      <w:r>
        <w:t xml:space="preserve">Always </w:t>
      </w:r>
      <w:r w:rsidRPr="00F24E83">
        <w:t>pass your access token within the Authorization header instead of going with custom headers.</w:t>
      </w:r>
    </w:p>
    <w:p w:rsidR="001427B9" w:rsidRDefault="00F24E83" w:rsidP="001427B9">
      <w:r w:rsidRPr="00F24E83">
        <w:t>Authorization headers are recognized and specially treated by HTTP proxies and servers. Thus, the usage of such headers for sending access tokens to resource servers reduces the likelihood of leakage or unintended storage of authenticated requests in general, and especially Authorization headers.</w:t>
      </w:r>
    </w:p>
    <w:p w:rsidR="006B5FE9" w:rsidRDefault="006B5FE9" w:rsidP="006B5FE9"/>
    <w:p w:rsidR="006B5FE9" w:rsidRDefault="006B5FE9" w:rsidP="006B5FE9">
      <w:r>
        <w:t>So the real difference is that JWT is just a token format, OAuth 2.0 is a protocol (i.e. specifies how tokens are transferred).</w:t>
      </w:r>
    </w:p>
    <w:p w:rsidR="006B5FE9" w:rsidRDefault="006B5FE9" w:rsidP="006B5FE9"/>
    <w:p w:rsidR="00585849" w:rsidRDefault="006B5FE9" w:rsidP="006B5FE9">
      <w:r>
        <w:t>OAuth is an authorization protocol that can use JWT as a token. OAuth uses server-side and client-side storage.</w:t>
      </w:r>
    </w:p>
    <w:p w:rsidR="0094346C" w:rsidRDefault="0094346C" w:rsidP="0094346C">
      <w:r>
        <w:t xml:space="preserve">It is signed for tamper proof and authenticity and it can be encrypted to protect the token information using symmetric or asymmetric approach. JWT is simpler than SAML 1.1/2.0 and supported by all devices and it is more powerful than </w:t>
      </w:r>
      <w:proofErr w:type="gramStart"/>
      <w:r>
        <w:t>SWT(</w:t>
      </w:r>
      <w:proofErr w:type="gramEnd"/>
      <w:r>
        <w:t>Simple Web Token).</w:t>
      </w:r>
    </w:p>
    <w:p w:rsidR="00F53B84" w:rsidRDefault="00F364A7" w:rsidP="00F53B84">
      <w:proofErr w:type="spellStart"/>
      <w:r w:rsidRPr="00F364A7">
        <w:t>OpenID</w:t>
      </w:r>
      <w:proofErr w:type="spellEnd"/>
      <w:r w:rsidRPr="00F364A7">
        <w:t xml:space="preserve"> Connect - </w:t>
      </w:r>
      <w:proofErr w:type="spellStart"/>
      <w:r w:rsidRPr="00F364A7">
        <w:t>OpenID</w:t>
      </w:r>
      <w:proofErr w:type="spellEnd"/>
      <w:r w:rsidRPr="00F364A7">
        <w:t xml:space="preserve"> Connect builds on top of OAuth2 and add authentication.</w:t>
      </w:r>
    </w:p>
    <w:p w:rsidR="00F53B84" w:rsidRDefault="00F53B84" w:rsidP="00F53B84">
      <w:r>
        <w:t>CSRF protection - You don't need implement the CSRF protection if you do not store token in the browser's cookie.</w:t>
      </w:r>
    </w:p>
    <w:p w:rsidR="00F53B84" w:rsidRDefault="00F53B84" w:rsidP="00F53B84"/>
    <w:p w:rsidR="0094346C" w:rsidRDefault="0094346C" w:rsidP="0094346C"/>
    <w:p w:rsidR="003E216C" w:rsidRDefault="003E216C" w:rsidP="003E216C">
      <w:r>
        <w:t>********---</w:t>
      </w:r>
    </w:p>
    <w:p w:rsidR="003E216C" w:rsidRDefault="003E216C" w:rsidP="003E216C"/>
    <w:p w:rsidR="003E216C" w:rsidRDefault="003E216C" w:rsidP="003E216C"/>
    <w:p w:rsidR="007067CD" w:rsidRDefault="007067CD">
      <w:r>
        <w:t>For dot net core i</w:t>
      </w:r>
      <w:r w:rsidRPr="007067CD">
        <w:t xml:space="preserve">n </w:t>
      </w:r>
      <w:proofErr w:type="spellStart"/>
      <w:r w:rsidRPr="007067CD">
        <w:t>startup</w:t>
      </w:r>
      <w:proofErr w:type="spellEnd"/>
      <w:r w:rsidRPr="007067CD">
        <w:t xml:space="preserve"> class services Add</w:t>
      </w:r>
      <w:r w:rsidR="00D52530">
        <w:t xml:space="preserve"> MVC</w:t>
      </w:r>
      <w:r w:rsidRPr="007067CD">
        <w:t xml:space="preserve"> we recommend use of Auto Validate </w:t>
      </w:r>
      <w:proofErr w:type="spellStart"/>
      <w:r w:rsidRPr="007067CD">
        <w:t>Antiforgery</w:t>
      </w:r>
      <w:proofErr w:type="spellEnd"/>
      <w:r w:rsidRPr="007067CD">
        <w:t xml:space="preserve"> Token </w:t>
      </w:r>
      <w:r w:rsidR="005D1D18" w:rsidRPr="007067CD">
        <w:t>at globally</w:t>
      </w:r>
      <w:r w:rsidRPr="007067CD">
        <w:t xml:space="preserve"> </w:t>
      </w:r>
      <w:r w:rsidR="00D52530" w:rsidRPr="007067CD">
        <w:t>otherwise</w:t>
      </w:r>
      <w:r w:rsidRPr="007067CD">
        <w:t xml:space="preserve"> at controller </w:t>
      </w:r>
      <w:r w:rsidR="00D52530" w:rsidRPr="007067CD">
        <w:t>level</w:t>
      </w:r>
      <w:r w:rsidRPr="007067CD">
        <w:t>.</w:t>
      </w:r>
    </w:p>
    <w:p w:rsidR="005D1D18" w:rsidRDefault="005D1D18" w:rsidP="005D1D18">
      <w:r>
        <w:t xml:space="preserve">In single page application use local storage to store the </w:t>
      </w:r>
      <w:proofErr w:type="spellStart"/>
      <w:r>
        <w:t>antiforgery</w:t>
      </w:r>
      <w:proofErr w:type="spellEnd"/>
      <w:r>
        <w:t xml:space="preserve"> token on the client and send the token as a request header is a recommended approach.</w:t>
      </w:r>
    </w:p>
    <w:p w:rsidR="005D1D18" w:rsidRDefault="005D1D18" w:rsidP="005D1D18"/>
    <w:p w:rsidR="007067CD" w:rsidRDefault="005D1D18" w:rsidP="005D1D18">
      <w:r>
        <w:t>AngularJS uses a convention to address CSRF. If the server sends a cookie with the name XSRF-TOKEN, the AngularJS $http service adds the cookie value to a header when it sends a request to the server. This process is automatic. The header doesn't need to be set in the client explicitly. The header name is X-XSRF-TOKEN</w:t>
      </w:r>
      <w:r w:rsidR="00C34F88">
        <w:t>.</w:t>
      </w:r>
    </w:p>
    <w:p w:rsidR="00C34F88" w:rsidRDefault="00C34F88" w:rsidP="005D1D18">
      <w:r w:rsidRPr="00C34F88">
        <w:t xml:space="preserve">For </w:t>
      </w:r>
      <w:r w:rsidR="00461415" w:rsidRPr="00C34F88">
        <w:t>Angular</w:t>
      </w:r>
      <w:r w:rsidR="00810DE8">
        <w:t xml:space="preserve"> JS</w:t>
      </w:r>
      <w:r w:rsidRPr="00C34F88">
        <w:t xml:space="preserve">, in ASP.NET Core API </w:t>
      </w:r>
      <w:proofErr w:type="spellStart"/>
      <w:r w:rsidRPr="00C34F88">
        <w:t>startup</w:t>
      </w:r>
      <w:proofErr w:type="spellEnd"/>
      <w:r w:rsidRPr="00C34F88">
        <w:t xml:space="preserve"> Configure your app to provide a token in a cookie called XSRF-TOKEN.</w:t>
      </w:r>
    </w:p>
    <w:p w:rsidR="00FB100A" w:rsidRDefault="00FB100A" w:rsidP="005D1D18"/>
    <w:p w:rsidR="00FB100A" w:rsidRPr="00FB100A" w:rsidRDefault="00FB100A" w:rsidP="005D1D18">
      <w:pPr>
        <w:rPr>
          <w:b/>
        </w:rPr>
      </w:pPr>
      <w:r w:rsidRPr="00FB100A">
        <w:rPr>
          <w:b/>
        </w:rPr>
        <w:t>Prevent open redirect attacks in ASP.NET Core:</w:t>
      </w:r>
    </w:p>
    <w:p w:rsidR="00FB100A" w:rsidRDefault="00FB100A" w:rsidP="005D1D18">
      <w:r w:rsidRPr="00FB100A">
        <w:t xml:space="preserve">A web app that redirects to a URL that's specified via the request such as the </w:t>
      </w:r>
      <w:proofErr w:type="spellStart"/>
      <w:r w:rsidRPr="00FB100A">
        <w:t>querystring</w:t>
      </w:r>
      <w:proofErr w:type="spellEnd"/>
      <w:r w:rsidRPr="00FB100A">
        <w:t xml:space="preserve"> or form data can potentially be tampered with to redirect users to an external, malicious URL. This tampering is called an open redirection attack.</w:t>
      </w:r>
    </w:p>
    <w:p w:rsidR="00FB100A" w:rsidRDefault="00FB100A" w:rsidP="005D1D18">
      <w:r w:rsidRPr="00FB100A">
        <w:t>Web applications frequently redirect users to a login page when they access resources that require authentication. The redirection typically includes a return</w:t>
      </w:r>
      <w:r>
        <w:t xml:space="preserve"> </w:t>
      </w:r>
      <w:r w:rsidR="00810DE8">
        <w:t>URL</w:t>
      </w:r>
      <w:r w:rsidRPr="00FB100A">
        <w:t xml:space="preserve"> query</w:t>
      </w:r>
      <w:r>
        <w:t xml:space="preserve"> </w:t>
      </w:r>
      <w:r w:rsidRPr="00FB100A">
        <w:t xml:space="preserve">string parameter so that the user can be returned to the originally requested URL after </w:t>
      </w:r>
      <w:proofErr w:type="gramStart"/>
      <w:r w:rsidRPr="00FB100A">
        <w:t>they</w:t>
      </w:r>
      <w:proofErr w:type="gramEnd"/>
      <w:r>
        <w:t xml:space="preserve"> </w:t>
      </w:r>
      <w:r w:rsidRPr="00FB100A">
        <w:t>after they have successfully logged in.</w:t>
      </w:r>
    </w:p>
    <w:p w:rsidR="00810DE8" w:rsidRDefault="00810DE8" w:rsidP="005D1D18">
      <w:r w:rsidRPr="00810DE8">
        <w:t>Because the destination URL is specified in the query</w:t>
      </w:r>
      <w:r w:rsidR="000E660B">
        <w:t xml:space="preserve"> </w:t>
      </w:r>
      <w:r w:rsidRPr="00810DE8">
        <w:t>string of the request, a malicious user could tamper with the query</w:t>
      </w:r>
      <w:r w:rsidR="000E660B">
        <w:t xml:space="preserve"> </w:t>
      </w:r>
      <w:r w:rsidRPr="00810DE8">
        <w:t>string.</w:t>
      </w:r>
    </w:p>
    <w:p w:rsidR="00684C99" w:rsidRDefault="00684C99" w:rsidP="005D1D18">
      <w:r>
        <w:t xml:space="preserve">To prevent it </w:t>
      </w:r>
      <w:r w:rsidRPr="00684C99">
        <w:t>Use the Local</w:t>
      </w:r>
      <w:r>
        <w:t xml:space="preserve"> </w:t>
      </w:r>
      <w:r w:rsidRPr="00684C99">
        <w:t>Redirect helper method</w:t>
      </w:r>
      <w:r>
        <w:t xml:space="preserve"> from the base Controller class. </w:t>
      </w:r>
      <w:r w:rsidR="004D7FEC" w:rsidRPr="004D7FEC">
        <w:t>Local</w:t>
      </w:r>
      <w:r w:rsidR="0019499E">
        <w:t xml:space="preserve"> </w:t>
      </w:r>
      <w:r w:rsidR="004D7FEC" w:rsidRPr="004D7FEC">
        <w:t>Redirect will throw an exception if a non-local URL is specified.</w:t>
      </w:r>
      <w:r w:rsidR="004D7FEC">
        <w:t xml:space="preserve"> You can also use </w:t>
      </w:r>
      <w:r w:rsidR="004D7FEC" w:rsidRPr="004D7FEC">
        <w:t>the Is</w:t>
      </w:r>
      <w:r w:rsidR="004D7FEC">
        <w:t xml:space="preserve"> </w:t>
      </w:r>
      <w:r w:rsidR="004D7FEC" w:rsidRPr="004D7FEC">
        <w:t>Local</w:t>
      </w:r>
      <w:r w:rsidR="004D7FEC">
        <w:t xml:space="preserve"> </w:t>
      </w:r>
      <w:r w:rsidR="004D7FEC" w:rsidRPr="004D7FEC">
        <w:t>U</w:t>
      </w:r>
      <w:r w:rsidR="004D7FEC">
        <w:t>RL</w:t>
      </w:r>
      <w:r w:rsidR="004D7FEC" w:rsidRPr="004D7FEC">
        <w:t xml:space="preserve"> method to test URLs before redirecting</w:t>
      </w:r>
    </w:p>
    <w:p w:rsidR="004429A1" w:rsidRDefault="004429A1" w:rsidP="005D1D18">
      <w:r w:rsidRPr="00B130B6">
        <w:rPr>
          <w:b/>
        </w:rPr>
        <w:t>Cross-Site Scripting</w:t>
      </w:r>
      <w:r w:rsidRPr="004429A1">
        <w:t xml:space="preserve"> XSS in MVC and .NET Core is by default disabled by Razor engine.</w:t>
      </w:r>
      <w:r>
        <w:t xml:space="preserve"> </w:t>
      </w:r>
      <w:r w:rsidRPr="004429A1">
        <w:t xml:space="preserve">ASP.NET Core MVC provides an </w:t>
      </w:r>
      <w:proofErr w:type="spellStart"/>
      <w:r w:rsidRPr="004429A1">
        <w:t>HtmlString</w:t>
      </w:r>
      <w:proofErr w:type="spellEnd"/>
      <w:r w:rsidRPr="004429A1">
        <w:t xml:space="preserve"> class which isn't automatically encoded upon output</w:t>
      </w:r>
      <w:r>
        <w:t xml:space="preserve"> to render any HTML</w:t>
      </w:r>
      <w:r w:rsidRPr="004429A1">
        <w:t>.</w:t>
      </w:r>
      <w:r w:rsidR="00CD4A5D">
        <w:t xml:space="preserve"> </w:t>
      </w:r>
      <w:r w:rsidR="00CD4A5D" w:rsidRPr="00CD4A5D">
        <w:t>Validation becomes more complicated when accepting HTML in user input</w:t>
      </w:r>
      <w:r w:rsidR="00CD4A5D">
        <w:t xml:space="preserve"> like using HTML editor in the site</w:t>
      </w:r>
      <w:r w:rsidR="00CD4A5D" w:rsidRPr="00CD4A5D">
        <w:t>.</w:t>
      </w:r>
    </w:p>
    <w:p w:rsidR="00FB100A" w:rsidRDefault="00FB100A" w:rsidP="005D1D18"/>
    <w:p w:rsidR="001D5E5E" w:rsidRDefault="001D5E5E" w:rsidP="001D5E5E">
      <w:proofErr w:type="gramStart"/>
      <w:r>
        <w:t>built-in</w:t>
      </w:r>
      <w:proofErr w:type="gramEnd"/>
      <w:r>
        <w:t xml:space="preserve"> </w:t>
      </w:r>
      <w:proofErr w:type="spellStart"/>
      <w:r w:rsidR="00D81B83" w:rsidRPr="00D81B83">
        <w:t>DataAnnotations</w:t>
      </w:r>
      <w:proofErr w:type="spellEnd"/>
      <w:r w:rsidR="00D81B83" w:rsidRPr="00D81B83">
        <w:t xml:space="preserve"> </w:t>
      </w:r>
      <w:r>
        <w:t xml:space="preserve">validation attributes:  </w:t>
      </w:r>
    </w:p>
    <w:p w:rsidR="001D5E5E" w:rsidRDefault="001D5E5E" w:rsidP="001D5E5E">
      <w:proofErr w:type="spellStart"/>
      <w:r>
        <w:t>CreditCard</w:t>
      </w:r>
      <w:proofErr w:type="spellEnd"/>
      <w:r>
        <w:t>: Validates that the property has a credit card format.</w:t>
      </w:r>
    </w:p>
    <w:p w:rsidR="001D5E5E" w:rsidRDefault="001D5E5E" w:rsidP="001D5E5E">
      <w:r>
        <w:t>Compare: Validates that two properties in a model match.</w:t>
      </w:r>
    </w:p>
    <w:p w:rsidR="001D5E5E" w:rsidRDefault="001D5E5E" w:rsidP="001D5E5E">
      <w:proofErr w:type="spellStart"/>
      <w:r>
        <w:t>EmailAddress</w:t>
      </w:r>
      <w:proofErr w:type="spellEnd"/>
      <w:r>
        <w:t xml:space="preserve">, Phone, Range, </w:t>
      </w:r>
      <w:proofErr w:type="spellStart"/>
      <w:proofErr w:type="gramStart"/>
      <w:r>
        <w:t>RegularExpression</w:t>
      </w:r>
      <w:proofErr w:type="spellEnd"/>
      <w:proofErr w:type="gramEnd"/>
      <w:r>
        <w:t>: Validates that the property value matches a specified regular expression.</w:t>
      </w:r>
    </w:p>
    <w:p w:rsidR="00DB4504" w:rsidRDefault="001D5E5E" w:rsidP="00DB4504">
      <w:r>
        <w:t>Required, String</w:t>
      </w:r>
      <w:r w:rsidR="00CF4198">
        <w:t xml:space="preserve"> </w:t>
      </w:r>
      <w:r>
        <w:t xml:space="preserve">Length, </w:t>
      </w:r>
      <w:proofErr w:type="spellStart"/>
      <w:r>
        <w:t>Url</w:t>
      </w:r>
      <w:proofErr w:type="spellEnd"/>
      <w:r w:rsidR="00B02B73">
        <w:t xml:space="preserve">, </w:t>
      </w:r>
      <w:proofErr w:type="spellStart"/>
      <w:r w:rsidR="001D03BA">
        <w:t>ErrorMessage</w:t>
      </w:r>
      <w:proofErr w:type="spellEnd"/>
      <w:r w:rsidR="001D03BA">
        <w:t xml:space="preserve">, Key, </w:t>
      </w:r>
      <w:proofErr w:type="spellStart"/>
      <w:r w:rsidR="005D4DC4">
        <w:t>ForeignKey</w:t>
      </w:r>
      <w:proofErr w:type="spellEnd"/>
      <w:r w:rsidR="005D4DC4">
        <w:t>,</w:t>
      </w:r>
      <w:r w:rsidR="00026ED0">
        <w:t xml:space="preserve"> </w:t>
      </w:r>
      <w:r w:rsidR="00026ED0" w:rsidRPr="00026ED0">
        <w:t>Index</w:t>
      </w:r>
      <w:r w:rsidR="001971B1">
        <w:t xml:space="preserve"> (</w:t>
      </w:r>
      <w:r w:rsidR="001971B1" w:rsidRPr="001971B1">
        <w:t>Indexes that span multiple columns are specified by using the same name in multiple Inde</w:t>
      </w:r>
      <w:r w:rsidR="001971B1">
        <w:t>x annotations for a given table)</w:t>
      </w:r>
      <w:r w:rsidR="00026ED0">
        <w:t>,</w:t>
      </w:r>
      <w:r w:rsidR="005D4DC4">
        <w:t xml:space="preserve"> </w:t>
      </w:r>
      <w:r w:rsidR="00DB4504">
        <w:t>Timestamp</w:t>
      </w:r>
      <w:r w:rsidR="00AD4272">
        <w:t xml:space="preserve">, </w:t>
      </w:r>
      <w:r w:rsidR="00AD4272" w:rsidRPr="00AD4272">
        <w:t>Composite keys</w:t>
      </w:r>
      <w:r w:rsidR="00AD4272">
        <w:t xml:space="preserve"> by putting Key on two or more fields</w:t>
      </w:r>
      <w:r w:rsidR="00135486">
        <w:t xml:space="preserve"> using </w:t>
      </w:r>
      <w:r w:rsidR="00135486" w:rsidRPr="00135486">
        <w:t>Column</w:t>
      </w:r>
      <w:r w:rsidR="00135486">
        <w:t xml:space="preserve"> </w:t>
      </w:r>
      <w:r w:rsidR="00135486" w:rsidRPr="00135486">
        <w:t>(Order</w:t>
      </w:r>
      <w:r w:rsidR="00135486">
        <w:t xml:space="preserve"> </w:t>
      </w:r>
      <w:r w:rsidR="00135486" w:rsidRPr="00135486">
        <w:t>=</w:t>
      </w:r>
      <w:r w:rsidR="00135486">
        <w:t xml:space="preserve"> </w:t>
      </w:r>
      <w:r w:rsidR="00135486" w:rsidRPr="00135486">
        <w:t>1</w:t>
      </w:r>
      <w:r w:rsidR="00135486">
        <w:t xml:space="preserve"> and 2</w:t>
      </w:r>
      <w:r w:rsidR="00135486" w:rsidRPr="00135486">
        <w:t>)</w:t>
      </w:r>
      <w:r w:rsidR="00AD4272">
        <w:t>.</w:t>
      </w:r>
    </w:p>
    <w:p w:rsidR="00AD4272" w:rsidRDefault="00AD4272" w:rsidP="00DB4504"/>
    <w:p w:rsidR="00DB4504" w:rsidRDefault="00DB4504" w:rsidP="00DB4504">
      <w:r>
        <w:t>Not</w:t>
      </w:r>
      <w:r w:rsidR="00434651">
        <w:t xml:space="preserve"> </w:t>
      </w:r>
      <w:r>
        <w:t>Mapped can be applied to a property or entity class which should be excluded from the model and should not generate a corresponding column or table in the database</w:t>
      </w:r>
    </w:p>
    <w:p w:rsidR="002C5B80" w:rsidRDefault="002C5B80" w:rsidP="002C5B80">
      <w:r>
        <w:t>Table can be applied to an entity class to configure the corresponding table name and schema in the database.</w:t>
      </w:r>
    </w:p>
    <w:p w:rsidR="00DB4504" w:rsidRDefault="00DB4504" w:rsidP="00DB4504"/>
    <w:p w:rsidR="001D5E5E" w:rsidRDefault="005D4DC4" w:rsidP="00B02B73">
      <w:r>
        <w:t>Y</w:t>
      </w:r>
      <w:r w:rsidR="00B02B73">
        <w:t>ou can also crea</w:t>
      </w:r>
      <w:r>
        <w:t xml:space="preserve">te custom validation attributes or use </w:t>
      </w:r>
      <w:r w:rsidRPr="005D4DC4">
        <w:t>EF Fluent API</w:t>
      </w:r>
      <w:r>
        <w:t>.</w:t>
      </w:r>
    </w:p>
    <w:p w:rsidR="00B02B73" w:rsidRDefault="00B02B73" w:rsidP="00B02B73"/>
    <w:p w:rsidR="004D6C89" w:rsidRDefault="004D6C89" w:rsidP="004D6C89">
      <w:r w:rsidRPr="004D6C89">
        <w:rPr>
          <w:b/>
        </w:rPr>
        <w:t>EF Core 2</w:t>
      </w:r>
      <w:r>
        <w:t xml:space="preserve">, many </w:t>
      </w:r>
      <w:proofErr w:type="gramStart"/>
      <w:r>
        <w:t>to</w:t>
      </w:r>
      <w:proofErr w:type="gramEnd"/>
      <w:r>
        <w:t xml:space="preserve"> many relationships without an explicit join table are not supported. </w:t>
      </w:r>
    </w:p>
    <w:p w:rsidR="004D6C89" w:rsidRDefault="004D6C89" w:rsidP="004D6C89">
      <w:r>
        <w:t>EF Core does not support mapping an entity to a SQL Server View.</w:t>
      </w:r>
    </w:p>
    <w:p w:rsidR="004D6C89" w:rsidRDefault="004D6C89" w:rsidP="004D6C89">
      <w:r>
        <w:t xml:space="preserve">EF Core does not support </w:t>
      </w:r>
      <w:r w:rsidR="0064062F">
        <w:t xml:space="preserve">Inheritance Table per type, </w:t>
      </w:r>
      <w:r>
        <w:t>Index Attribute, Graphical visualization of model, Model format EDMX (XML), Update model from database, Stored procedure mapping.</w:t>
      </w:r>
    </w:p>
    <w:p w:rsidR="001D5E5E" w:rsidRDefault="001D5E5E" w:rsidP="001D5E5E"/>
    <w:p w:rsidR="0060052C" w:rsidRDefault="0060052C" w:rsidP="001D5E5E">
      <w:r w:rsidRPr="00787DAC">
        <w:rPr>
          <w:b/>
        </w:rPr>
        <w:t>EF core 3</w:t>
      </w:r>
      <w:r w:rsidRPr="0060052C">
        <w:t xml:space="preserve"> supports </w:t>
      </w:r>
      <w:r w:rsidR="005265DE" w:rsidRPr="005265DE">
        <w:t>Azure Cosmos DB</w:t>
      </w:r>
      <w:r w:rsidRPr="0060052C">
        <w:t>, await for</w:t>
      </w:r>
      <w:r w:rsidR="0051288B">
        <w:t xml:space="preserve"> </w:t>
      </w:r>
      <w:r w:rsidRPr="0060052C">
        <w:t xml:space="preserve">each (C# 8.0), </w:t>
      </w:r>
      <w:r w:rsidR="0051288B" w:rsidRPr="0060052C">
        <w:t>Null able</w:t>
      </w:r>
      <w:r w:rsidRPr="0060052C">
        <w:t xml:space="preserve"> reference types (C# 8.0)</w:t>
      </w:r>
    </w:p>
    <w:p w:rsidR="005D1D18" w:rsidRDefault="003D1490" w:rsidP="005D1D18">
      <w:r w:rsidRPr="003D1490">
        <w:t xml:space="preserve">EF core 3 generate a single SQL statement per LINQ query. In previous versions, we used to generate multiple SQL statements in certain cases, like to translate </w:t>
      </w:r>
      <w:proofErr w:type="gramStart"/>
      <w:r w:rsidRPr="003D1490">
        <w:t>Include(</w:t>
      </w:r>
      <w:proofErr w:type="gramEnd"/>
      <w:r w:rsidRPr="003D1490">
        <w:t>) calls on collection navigation properties</w:t>
      </w:r>
    </w:p>
    <w:p w:rsidR="003D1490" w:rsidRDefault="003D1490" w:rsidP="005D1D18"/>
    <w:p w:rsidR="00B61194" w:rsidRPr="00B61194" w:rsidRDefault="00B61194" w:rsidP="00B61194">
      <w:pPr>
        <w:rPr>
          <w:b/>
        </w:rPr>
      </w:pPr>
      <w:r w:rsidRPr="00B61194">
        <w:rPr>
          <w:b/>
        </w:rPr>
        <w:t>Entity Framework Performance Tips:</w:t>
      </w:r>
    </w:p>
    <w:p w:rsidR="00ED3CD6" w:rsidRDefault="00ED3CD6" w:rsidP="00ED3CD6">
      <w:r>
        <w:t>Always use I Query</w:t>
      </w:r>
      <w:r w:rsidR="00F773D9">
        <w:t>-</w:t>
      </w:r>
      <w:r>
        <w:t xml:space="preserve">able not the </w:t>
      </w:r>
      <w:proofErr w:type="spellStart"/>
      <w:r>
        <w:t>To</w:t>
      </w:r>
      <w:proofErr w:type="spellEnd"/>
      <w:r>
        <w:t xml:space="preserve"> List. I </w:t>
      </w:r>
      <w:proofErr w:type="spellStart"/>
      <w:r>
        <w:t>Queryable</w:t>
      </w:r>
      <w:proofErr w:type="spellEnd"/>
      <w:r>
        <w:t xml:space="preserve"> runs the query in Db but to List runs in memory and can throw </w:t>
      </w:r>
      <w:r w:rsidRPr="00ED3CD6">
        <w:t>Out</w:t>
      </w:r>
      <w:r>
        <w:t xml:space="preserve"> </w:t>
      </w:r>
      <w:r w:rsidRPr="00ED3CD6">
        <w:t>Of</w:t>
      </w:r>
      <w:r>
        <w:t xml:space="preserve"> </w:t>
      </w:r>
      <w:r w:rsidRPr="00ED3CD6">
        <w:t>Memory</w:t>
      </w:r>
      <w:r>
        <w:t xml:space="preserve"> </w:t>
      </w:r>
      <w:r w:rsidRPr="00ED3CD6">
        <w:t>Exception</w:t>
      </w:r>
      <w:r>
        <w:t xml:space="preserve"> for larger </w:t>
      </w:r>
      <w:proofErr w:type="spellStart"/>
      <w:r>
        <w:t>db</w:t>
      </w:r>
      <w:proofErr w:type="spellEnd"/>
      <w:r>
        <w:t xml:space="preserve"> </w:t>
      </w:r>
      <w:proofErr w:type="gramStart"/>
      <w:r>
        <w:t>tables</w:t>
      </w:r>
      <w:proofErr w:type="gramEnd"/>
      <w:r>
        <w:t xml:space="preserve"> records.</w:t>
      </w:r>
    </w:p>
    <w:p w:rsidR="00ED3CD6" w:rsidRDefault="00ED3CD6" w:rsidP="00ED3CD6">
      <w:r>
        <w:t>Avoid using views in LINQ to Entities</w:t>
      </w:r>
      <w:r w:rsidR="002E5450">
        <w:t xml:space="preserve"> as they are slow</w:t>
      </w:r>
      <w:r>
        <w:t xml:space="preserve">. </w:t>
      </w:r>
    </w:p>
    <w:p w:rsidR="00ED3CD6" w:rsidRDefault="00ED3CD6" w:rsidP="00ED3CD6">
      <w:r>
        <w:t xml:space="preserve">Retrieve only required number of records. This can achieved by using </w:t>
      </w:r>
      <w:proofErr w:type="spellStart"/>
      <w:r>
        <w:t>Take</w:t>
      </w:r>
      <w:proofErr w:type="gramStart"/>
      <w:r>
        <w:t>,While</w:t>
      </w:r>
      <w:proofErr w:type="spellEnd"/>
      <w:proofErr w:type="gramEnd"/>
      <w:r>
        <w:t xml:space="preserve"> and Skip methods.</w:t>
      </w:r>
    </w:p>
    <w:p w:rsidR="00B61194" w:rsidRDefault="00B61194" w:rsidP="00B61194">
      <w:r w:rsidRPr="00D6577B">
        <w:rPr>
          <w:b/>
          <w:u w:val="single"/>
        </w:rPr>
        <w:t xml:space="preserve">Use </w:t>
      </w:r>
      <w:proofErr w:type="spellStart"/>
      <w:proofErr w:type="gramStart"/>
      <w:r w:rsidRPr="00D6577B">
        <w:rPr>
          <w:b/>
          <w:u w:val="single"/>
        </w:rPr>
        <w:t>AsNoTracking</w:t>
      </w:r>
      <w:proofErr w:type="spellEnd"/>
      <w:r w:rsidRPr="00D6577B">
        <w:rPr>
          <w:b/>
          <w:u w:val="single"/>
        </w:rPr>
        <w:t>(</w:t>
      </w:r>
      <w:proofErr w:type="gramEnd"/>
      <w:r w:rsidRPr="00D6577B">
        <w:rPr>
          <w:b/>
          <w:u w:val="single"/>
        </w:rPr>
        <w:t>)</w:t>
      </w:r>
      <w:r>
        <w:t>:</w:t>
      </w:r>
    </w:p>
    <w:p w:rsidR="00B61194" w:rsidRDefault="00B61194" w:rsidP="00B61194">
      <w:r>
        <w:t xml:space="preserve">If you are only performing reads on data like viewing detail records or generating reports, it makes sense to add the </w:t>
      </w:r>
      <w:proofErr w:type="spellStart"/>
      <w:r>
        <w:t>AsNoTracking</w:t>
      </w:r>
      <w:proofErr w:type="spellEnd"/>
      <w:r>
        <w:t>() to your fluent LINQ statement.</w:t>
      </w:r>
      <w:r w:rsidR="005E4AA5">
        <w:t xml:space="preserve"> </w:t>
      </w:r>
      <w:r w:rsidR="005E4AA5" w:rsidRPr="005E4AA5">
        <w:t>This allow us to turn off the object cache and unnecessary identity management of the objects.</w:t>
      </w:r>
    </w:p>
    <w:p w:rsidR="00193FEA" w:rsidRDefault="00193FEA" w:rsidP="00B61194">
      <w:r w:rsidRPr="00193FEA">
        <w:t>Avoid fetching not re</w:t>
      </w:r>
      <w:r>
        <w:t xml:space="preserve">quired fields from the database using </w:t>
      </w:r>
      <w:r w:rsidRPr="00193FEA">
        <w:t>select</w:t>
      </w:r>
      <w:r>
        <w:t xml:space="preserve"> new.</w:t>
      </w:r>
      <w:r w:rsidR="007403C9">
        <w:t xml:space="preserve"> </w:t>
      </w:r>
      <w:proofErr w:type="spellStart"/>
      <w:proofErr w:type="gramStart"/>
      <w:r w:rsidR="007403C9">
        <w:t>Lets</w:t>
      </w:r>
      <w:proofErr w:type="spellEnd"/>
      <w:proofErr w:type="gramEnd"/>
      <w:r w:rsidR="007403C9">
        <w:t xml:space="preserve"> say we have 20 fields and we need only 2 files.</w:t>
      </w:r>
    </w:p>
    <w:p w:rsidR="007403C9" w:rsidRDefault="00814AE8" w:rsidP="00B61194">
      <w:r w:rsidRPr="00814AE8">
        <w:t>Retrieve only required number of records (rows)</w:t>
      </w:r>
      <w:r w:rsidR="001F25C9">
        <w:t xml:space="preserve"> using </w:t>
      </w:r>
      <w:r w:rsidR="001F25C9" w:rsidRPr="001F25C9">
        <w:t>Take</w:t>
      </w:r>
      <w:r w:rsidR="001F25C9">
        <w:t xml:space="preserve"> </w:t>
      </w:r>
      <w:proofErr w:type="spellStart"/>
      <w:r w:rsidR="001F25C9" w:rsidRPr="001F25C9">
        <w:t>pageSize</w:t>
      </w:r>
      <w:proofErr w:type="spellEnd"/>
      <w:r w:rsidR="001F25C9">
        <w:t xml:space="preserve"> and Skip methods.</w:t>
      </w:r>
    </w:p>
    <w:p w:rsidR="00DD05DC" w:rsidRDefault="00DD05DC" w:rsidP="00B61194">
      <w:r>
        <w:t xml:space="preserve">User </w:t>
      </w:r>
      <w:r w:rsidRPr="009449FC">
        <w:rPr>
          <w:b/>
        </w:rPr>
        <w:t>Distinct</w:t>
      </w:r>
      <w:r>
        <w:t xml:space="preserve"> method to reduce number of records. Sometime while using include </w:t>
      </w:r>
      <w:r w:rsidR="00837664">
        <w:t xml:space="preserve">which are </w:t>
      </w:r>
      <w:r>
        <w:t>inner join we get duplicated row.</w:t>
      </w:r>
    </w:p>
    <w:p w:rsidR="00837664" w:rsidRDefault="00837664" w:rsidP="00B61194"/>
    <w:p w:rsidR="00DD05DC" w:rsidRDefault="009E63BE" w:rsidP="00B61194">
      <w:r>
        <w:t xml:space="preserve">Avoid </w:t>
      </w:r>
      <w:r w:rsidRPr="00272EE9">
        <w:rPr>
          <w:u w:val="single"/>
        </w:rPr>
        <w:t>use defined extension method</w:t>
      </w:r>
      <w:r>
        <w:t xml:space="preserve"> in </w:t>
      </w:r>
      <w:proofErr w:type="spellStart"/>
      <w:r>
        <w:t>Linq</w:t>
      </w:r>
      <w:proofErr w:type="spellEnd"/>
      <w:r>
        <w:t xml:space="preserve">. </w:t>
      </w:r>
      <w:r w:rsidR="00A943CE">
        <w:t>Query generated with such methods</w:t>
      </w:r>
      <w:r>
        <w:t xml:space="preserve"> run</w:t>
      </w:r>
      <w:r w:rsidR="00694E24">
        <w:t xml:space="preserve"> whole</w:t>
      </w:r>
      <w:r>
        <w:t xml:space="preserve"> </w:t>
      </w:r>
      <w:proofErr w:type="spellStart"/>
      <w:r>
        <w:t>db</w:t>
      </w:r>
      <w:proofErr w:type="spellEnd"/>
      <w:r>
        <w:t xml:space="preserve"> table in memory</w:t>
      </w:r>
      <w:r w:rsidR="005B3A3C">
        <w:t xml:space="preserve"> without</w:t>
      </w:r>
      <w:r w:rsidR="005E28FB">
        <w:t xml:space="preserve"> using w</w:t>
      </w:r>
      <w:r w:rsidR="005B3A3C">
        <w:t>here conditions</w:t>
      </w:r>
      <w:r w:rsidR="005E28FB">
        <w:t xml:space="preserve"> in db</w:t>
      </w:r>
      <w:r>
        <w:t>.</w:t>
      </w:r>
    </w:p>
    <w:p w:rsidR="00814AE8" w:rsidRDefault="001121CB" w:rsidP="00B61194">
      <w:r>
        <w:t>Always profile and see the expensive calls like duration or pages.</w:t>
      </w:r>
    </w:p>
    <w:p w:rsidR="00B25C3A" w:rsidRDefault="00B25C3A" w:rsidP="00B61194">
      <w:r>
        <w:t>Stored procedures are always faster than LINQ queries.</w:t>
      </w:r>
    </w:p>
    <w:p w:rsidR="001A1D41" w:rsidRDefault="00A6424F" w:rsidP="00B61194">
      <w:r w:rsidRPr="00A6424F">
        <w:t>Avoid using Contains. It is converted to "WHERE IN" in SQL which cause performance degrades.</w:t>
      </w:r>
      <w:r w:rsidR="00D900B4">
        <w:t xml:space="preserve"> </w:t>
      </w:r>
      <w:proofErr w:type="spellStart"/>
      <w:r w:rsidR="00D900B4" w:rsidRPr="00D900B4">
        <w:t>InExpression</w:t>
      </w:r>
      <w:proofErr w:type="spellEnd"/>
      <w:r w:rsidR="00D900B4" w:rsidRPr="00D900B4">
        <w:t xml:space="preserve"> in EF6, the performance of processing </w:t>
      </w:r>
      <w:proofErr w:type="spellStart"/>
      <w:r w:rsidR="00D900B4" w:rsidRPr="00D900B4">
        <w:t>Enumerable.Contains</w:t>
      </w:r>
      <w:proofErr w:type="spellEnd"/>
      <w:r w:rsidR="00D900B4" w:rsidRPr="00D900B4">
        <w:t xml:space="preserve"> improved dramatically.</w:t>
      </w:r>
      <w:r w:rsidR="00753967">
        <w:t xml:space="preserve"> </w:t>
      </w:r>
    </w:p>
    <w:p w:rsidR="00B25C3A" w:rsidRDefault="00753967" w:rsidP="00B61194">
      <w:r w:rsidRPr="00753967">
        <w:t>This does not mean that using Contains is worse than issuing one query per element in your ids collection. It's probably still better - at least for not too large collections.</w:t>
      </w:r>
    </w:p>
    <w:p w:rsidR="00B61194" w:rsidRDefault="00855F9B" w:rsidP="00B61194">
      <w:r>
        <w:t xml:space="preserve">For </w:t>
      </w:r>
      <w:r w:rsidR="005E2A46">
        <w:t>A sync</w:t>
      </w:r>
      <w:r>
        <w:t xml:space="preserve"> methods</w:t>
      </w:r>
      <w:r w:rsidR="00F8616D">
        <w:t xml:space="preserve"> always try to use await. </w:t>
      </w:r>
      <w:r w:rsidRPr="00855F9B">
        <w:t>.</w:t>
      </w:r>
      <w:proofErr w:type="spellStart"/>
      <w:proofErr w:type="gramStart"/>
      <w:r w:rsidRPr="00855F9B">
        <w:t>GetAwaiter</w:t>
      </w:r>
      <w:proofErr w:type="spellEnd"/>
      <w:r w:rsidRPr="00855F9B">
        <w:t>(</w:t>
      </w:r>
      <w:proofErr w:type="gramEnd"/>
      <w:r w:rsidRPr="00855F9B">
        <w:t>).</w:t>
      </w:r>
      <w:proofErr w:type="spellStart"/>
      <w:r w:rsidRPr="00855F9B">
        <w:t>GetResult</w:t>
      </w:r>
      <w:proofErr w:type="spellEnd"/>
      <w:r w:rsidRPr="00855F9B">
        <w:t>()</w:t>
      </w:r>
      <w:r w:rsidR="00F8616D">
        <w:t xml:space="preserve"> or</w:t>
      </w:r>
      <w:r>
        <w:t xml:space="preserve"> </w:t>
      </w:r>
      <w:r w:rsidR="00F8616D">
        <w:t>.Result are the same</w:t>
      </w:r>
      <w:r w:rsidR="00103074">
        <w:t xml:space="preserve"> and can cause </w:t>
      </w:r>
      <w:proofErr w:type="spellStart"/>
      <w:r w:rsidR="00103074">
        <w:t>db</w:t>
      </w:r>
      <w:proofErr w:type="spellEnd"/>
      <w:r w:rsidR="00103074">
        <w:t xml:space="preserve"> dead locks</w:t>
      </w:r>
      <w:r w:rsidR="00E95BBF">
        <w:t xml:space="preserve"> issues</w:t>
      </w:r>
      <w:r w:rsidR="00F8616D">
        <w:t>.</w:t>
      </w:r>
      <w:bookmarkStart w:id="0" w:name="_GoBack"/>
      <w:bookmarkEnd w:id="0"/>
    </w:p>
    <w:p w:rsidR="001143DE" w:rsidRDefault="001143DE" w:rsidP="005D1D18"/>
    <w:p w:rsidR="001143DE" w:rsidRDefault="001143DE" w:rsidP="001143DE">
      <w:r w:rsidRPr="001143DE">
        <w:rPr>
          <w:b/>
        </w:rPr>
        <w:t>Azure SQL Database Automatic tuning</w:t>
      </w:r>
      <w:r>
        <w:t xml:space="preserve"> provides peak performance and stable workloads through continuous performance tuning based on AI and machine learning.</w:t>
      </w:r>
    </w:p>
    <w:p w:rsidR="001143DE" w:rsidRDefault="001143DE" w:rsidP="001143DE">
      <w:r>
        <w:t>It constantly monitors your queries and identifies the action that you can perform to improve performance of your workload. You can review recommendations and manually apply them, or let Azure SQL Database automat</w:t>
      </w:r>
      <w:r w:rsidR="00511692">
        <w:t>ically apply corrective actions.</w:t>
      </w:r>
      <w:r w:rsidR="002D35F0">
        <w:t xml:space="preserve"> If you want to keep the indexes part of the DB project </w:t>
      </w:r>
      <w:proofErr w:type="spellStart"/>
      <w:r w:rsidR="002D35F0">
        <w:t>D</w:t>
      </w:r>
      <w:r w:rsidR="002D35F0" w:rsidRPr="002D35F0">
        <w:t>ac</w:t>
      </w:r>
      <w:r w:rsidR="002D35F0">
        <w:t>P</w:t>
      </w:r>
      <w:r w:rsidR="002D35F0" w:rsidRPr="002D35F0">
        <w:t>ac</w:t>
      </w:r>
      <w:proofErr w:type="spellEnd"/>
      <w:r w:rsidR="002D35F0" w:rsidRPr="002D35F0">
        <w:t xml:space="preserve"> </w:t>
      </w:r>
      <w:r w:rsidR="002D35F0">
        <w:t>use manually apply option.</w:t>
      </w:r>
    </w:p>
    <w:p w:rsidR="001143DE" w:rsidRDefault="001143DE" w:rsidP="001143DE">
      <w:r>
        <w:t>The longer an Azure SQL Database runs with automatic tuning on, the better it performs.</w:t>
      </w:r>
    </w:p>
    <w:p w:rsidR="0049347C" w:rsidRDefault="0049347C" w:rsidP="001143DE">
      <w:r w:rsidRPr="0049347C">
        <w:t>Automatic tuning is the recommended method to automatically tune some of the most common database performance issues.</w:t>
      </w:r>
    </w:p>
    <w:p w:rsidR="0049347C" w:rsidRDefault="0049347C" w:rsidP="001143DE"/>
    <w:p w:rsidR="00511692" w:rsidRDefault="00511692" w:rsidP="001143DE">
      <w:r>
        <w:t xml:space="preserve">You </w:t>
      </w:r>
      <w:r w:rsidR="0018624A">
        <w:t>should</w:t>
      </w:r>
      <w:r>
        <w:t xml:space="preserve"> also check </w:t>
      </w:r>
      <w:r w:rsidRPr="0018624A">
        <w:rPr>
          <w:b/>
        </w:rPr>
        <w:t>Performance recommendations</w:t>
      </w:r>
      <w:r>
        <w:t xml:space="preserve"> blade for suggested </w:t>
      </w:r>
      <w:r w:rsidR="0018624A">
        <w:t xml:space="preserve">create or </w:t>
      </w:r>
      <w:r w:rsidR="0018624A" w:rsidRPr="0018624A">
        <w:t xml:space="preserve">Drop index recommendations </w:t>
      </w:r>
      <w:r>
        <w:t>etc.</w:t>
      </w:r>
      <w:r w:rsidR="00581896">
        <w:t xml:space="preserve"> </w:t>
      </w:r>
      <w:r w:rsidR="00581896" w:rsidRPr="00581896">
        <w:t>If an index</w:t>
      </w:r>
      <w:r w:rsidR="00581896">
        <w:t xml:space="preserve"> is </w:t>
      </w:r>
      <w:r w:rsidR="00581896" w:rsidRPr="00581896">
        <w:t>a duplicate of another index</w:t>
      </w:r>
      <w:r w:rsidR="00581896">
        <w:t xml:space="preserve"> or</w:t>
      </w:r>
      <w:r w:rsidR="00581896" w:rsidRPr="00581896">
        <w:t xml:space="preserve"> is not used</w:t>
      </w:r>
      <w:r w:rsidR="00581896">
        <w:t xml:space="preserve"> </w:t>
      </w:r>
      <w:r w:rsidR="00581896" w:rsidRPr="00581896">
        <w:t>(93 days), Azure SQL Database recommends dropping it.</w:t>
      </w:r>
    </w:p>
    <w:p w:rsidR="00511692" w:rsidRDefault="00511692" w:rsidP="001143DE"/>
    <w:p w:rsidR="00573F54" w:rsidRDefault="00573F54" w:rsidP="001143DE">
      <w:r>
        <w:t xml:space="preserve">Microsoft </w:t>
      </w:r>
      <w:r w:rsidRPr="00573F54">
        <w:t xml:space="preserve">recommend that you use </w:t>
      </w:r>
      <w:r w:rsidRPr="00573F54">
        <w:rPr>
          <w:b/>
        </w:rPr>
        <w:t>Intelligent Insights</w:t>
      </w:r>
      <w:r w:rsidRPr="00573F54">
        <w:t xml:space="preserve"> to monitor your database performance issues, including schema issues that "Fix schema issue"</w:t>
      </w:r>
      <w:r w:rsidR="00A4615B">
        <w:t>.</w:t>
      </w:r>
    </w:p>
    <w:p w:rsidR="00A13031" w:rsidRDefault="00A13031" w:rsidP="001143DE">
      <w:r w:rsidRPr="0057133C">
        <w:rPr>
          <w:b/>
        </w:rPr>
        <w:t>Fix schema issues</w:t>
      </w:r>
      <w:r w:rsidRPr="00A13031">
        <w:t xml:space="preserve"> recommendations appear when the definition of the SQL query and the definition of the database schema aren't aligned and </w:t>
      </w:r>
      <w:r w:rsidR="00D855E8" w:rsidRPr="00A13031">
        <w:t>happened</w:t>
      </w:r>
      <w:r w:rsidRPr="00A13031">
        <w:t xml:space="preserve"> multiple times within an hour. For example, one of the columns, object name that's expected by the query might be missing in the target table or vice-versa.</w:t>
      </w:r>
    </w:p>
    <w:p w:rsidR="00A13031" w:rsidRDefault="00D855E8" w:rsidP="001143DE">
      <w:r w:rsidRPr="00D855E8">
        <w:t>Azure SQL Database needs to monitor activities at least for a day in order to identify some recommendations.</w:t>
      </w:r>
    </w:p>
    <w:p w:rsidR="00D855E8" w:rsidRDefault="00D855E8" w:rsidP="001143DE"/>
    <w:p w:rsidR="002F0D2C" w:rsidRDefault="002F0D2C" w:rsidP="001143DE">
      <w:r w:rsidRPr="002F0D2C">
        <w:t>Using Database Engine Tuning Advisor in production can have severe performance impacts</w:t>
      </w:r>
      <w:r>
        <w:t>.</w:t>
      </w:r>
    </w:p>
    <w:p w:rsidR="002F0D2C" w:rsidRDefault="002F0D2C" w:rsidP="001143DE"/>
    <w:p w:rsidR="00A93500" w:rsidRDefault="00A93500" w:rsidP="001143DE">
      <w:r w:rsidRPr="00E90EBA">
        <w:rPr>
          <w:b/>
        </w:rPr>
        <w:t>Azure Data Studio</w:t>
      </w:r>
      <w:r>
        <w:t>:</w:t>
      </w:r>
      <w:r w:rsidR="000D17DA">
        <w:t xml:space="preserve"> ADS </w:t>
      </w:r>
      <w:r w:rsidR="000D17DA" w:rsidRPr="000D17DA">
        <w:t>like SSMS</w:t>
      </w:r>
      <w:r w:rsidR="000D17DA">
        <w:t xml:space="preserve"> (</w:t>
      </w:r>
      <w:r w:rsidR="000D17DA" w:rsidRPr="000D17DA">
        <w:t>SQL Server Management Studio</w:t>
      </w:r>
      <w:r w:rsidR="000D17DA">
        <w:t xml:space="preserve">) </w:t>
      </w:r>
      <w:r w:rsidR="000D17DA" w:rsidRPr="000D17DA">
        <w:t>used to manage SQL Server databases and cloud-based Azure SQL Database and Azure SQL Data Warehouse systems.</w:t>
      </w:r>
      <w:r w:rsidR="000C10B2">
        <w:t xml:space="preserve"> It’s free and for </w:t>
      </w:r>
      <w:r w:rsidR="00EE3457">
        <w:t>any</w:t>
      </w:r>
      <w:r w:rsidR="000C10B2">
        <w:t xml:space="preserve"> OS.</w:t>
      </w:r>
      <w:r w:rsidR="00E727BF">
        <w:t xml:space="preserve"> </w:t>
      </w:r>
      <w:r w:rsidR="00E727BF" w:rsidRPr="00E727BF">
        <w:t>Get Azure Data Studio for Windows</w:t>
      </w:r>
      <w:r w:rsidR="00E727BF">
        <w:t>.</w:t>
      </w:r>
    </w:p>
    <w:p w:rsidR="00E727BF" w:rsidRDefault="00E727BF" w:rsidP="001143DE"/>
    <w:p w:rsidR="00E90EBA" w:rsidRDefault="00E90EBA" w:rsidP="00E90EBA">
      <w:r w:rsidRPr="00E90EBA">
        <w:rPr>
          <w:b/>
        </w:rPr>
        <w:t>SQL Agent Jobs</w:t>
      </w:r>
      <w:r>
        <w:t>: are classic and battle-tested SQL Server job scheduling component that is available in Managed Instance. SQL Agent Jobs are not available in Azure SQL single databases.</w:t>
      </w:r>
    </w:p>
    <w:p w:rsidR="00E90EBA" w:rsidRDefault="00E90EBA" w:rsidP="00E90EBA">
      <w:r w:rsidRPr="00E90EBA">
        <w:rPr>
          <w:b/>
        </w:rPr>
        <w:t>Elastic Database Jobs</w:t>
      </w:r>
      <w:r>
        <w:t>: are Job Scheduling services that execute custom jobs on one or many Azure SQL Databases.</w:t>
      </w:r>
    </w:p>
    <w:p w:rsidR="00B41010" w:rsidRDefault="00B41010" w:rsidP="00B41010">
      <w:r w:rsidRPr="00B41010">
        <w:t xml:space="preserve">For performance set up a stored procedure or SSIS package that will create a reporting table.  </w:t>
      </w:r>
      <w:r>
        <w:t xml:space="preserve">You can run that </w:t>
      </w:r>
      <w:r w:rsidRPr="00B41010">
        <w:t>stored procedure</w:t>
      </w:r>
      <w:r>
        <w:t xml:space="preserve"> using </w:t>
      </w:r>
      <w:r w:rsidRPr="00B41010">
        <w:t>SQL Agent Jobs</w:t>
      </w:r>
      <w:r>
        <w:t xml:space="preserve"> or </w:t>
      </w:r>
      <w:r w:rsidRPr="00B41010">
        <w:t>Elastic Database Jobs</w:t>
      </w:r>
      <w:r>
        <w:t xml:space="preserve"> for Azure SQL DB. </w:t>
      </w:r>
    </w:p>
    <w:p w:rsidR="00B41010" w:rsidRDefault="00B41010" w:rsidP="001143DE">
      <w:r w:rsidRPr="00B41010">
        <w:t>For reporting purposes, hour-old information is usually absolutely sufficient to get the job done.</w:t>
      </w:r>
      <w:r>
        <w:t xml:space="preserve"> </w:t>
      </w:r>
    </w:p>
    <w:p w:rsidR="00ED2827" w:rsidRDefault="00ED2827" w:rsidP="00ED2827">
      <w:r w:rsidRPr="00ED2827">
        <w:rPr>
          <w:b/>
        </w:rPr>
        <w:t>Query Store</w:t>
      </w:r>
      <w:r>
        <w:rPr>
          <w:b/>
        </w:rPr>
        <w:t>:</w:t>
      </w:r>
      <w:r>
        <w:t xml:space="preserve"> feature in SQL Server database engine tuning advisor automatically captures a history of queries, plans, and runtime statistics, and persists this information in the database. With this you don't need to explicitly collect a workload for tuning. This feature is only available if the database has the Query Store feature turned on.</w:t>
      </w:r>
    </w:p>
    <w:p w:rsidR="00A93500" w:rsidRDefault="00ED2827" w:rsidP="00ED2827">
      <w:r>
        <w:t>This feature is available with SQL Server Management Studio v16.4 or higher.</w:t>
      </w:r>
    </w:p>
    <w:p w:rsidR="0021291D" w:rsidRDefault="0021291D" w:rsidP="001143DE"/>
    <w:p w:rsidR="00DC50EB" w:rsidRDefault="00DC50EB" w:rsidP="001143DE">
      <w:r w:rsidRPr="00DC50EB">
        <w:rPr>
          <w:b/>
        </w:rPr>
        <w:t>Query Store VS Plan Cache options</w:t>
      </w:r>
      <w:r w:rsidRPr="00DC50EB">
        <w:t>: Query Store contains a longer history of queries that have executed against the database, persisted across server restarts. On the other hand, the Plan Cache only contains a subset of recently executed queries whose plans are cached in memory. When the server restarts, the entries in the Plan Cache are discarded.</w:t>
      </w:r>
    </w:p>
    <w:p w:rsidR="001143DE" w:rsidRDefault="001143DE" w:rsidP="001143DE"/>
    <w:p w:rsidR="00FF0759" w:rsidRDefault="00FF0759" w:rsidP="00FF0759">
      <w:r w:rsidRPr="00FF0759">
        <w:rPr>
          <w:b/>
        </w:rPr>
        <w:t>Azure Monitor log queries</w:t>
      </w:r>
      <w:r>
        <w:t xml:space="preserve">: </w:t>
      </w:r>
    </w:p>
    <w:p w:rsidR="00FF0759" w:rsidRDefault="00FF0759" w:rsidP="00FF0759">
      <w:r w:rsidRPr="00F50141">
        <w:t xml:space="preserve">Azure Monitor logs are built on Azure Data Explorer, and Azure Monitor log queries use a version of the same </w:t>
      </w:r>
      <w:proofErr w:type="spellStart"/>
      <w:r w:rsidRPr="00F50141">
        <w:t>Kusto</w:t>
      </w:r>
      <w:proofErr w:type="spellEnd"/>
      <w:r w:rsidRPr="00F50141">
        <w:t xml:space="preserve"> query language.</w:t>
      </w:r>
    </w:p>
    <w:p w:rsidR="00952983" w:rsidRDefault="00C329A0" w:rsidP="00FF0759">
      <w:r>
        <w:t xml:space="preserve">Azure </w:t>
      </w:r>
      <w:r w:rsidR="00952983" w:rsidRPr="00952983">
        <w:t>diagnostic logs vs activity</w:t>
      </w:r>
      <w:r w:rsidR="00952983">
        <w:t xml:space="preserve">: </w:t>
      </w:r>
    </w:p>
    <w:p w:rsidR="00394A7C" w:rsidRDefault="00394A7C" w:rsidP="00FF0759">
      <w:r w:rsidRPr="00394A7C">
        <w:t>An activity log is a report in which all the recorded</w:t>
      </w:r>
      <w:r>
        <w:t xml:space="preserve"> azure resources</w:t>
      </w:r>
      <w:r w:rsidRPr="00394A7C">
        <w:t xml:space="preserve"> events are sequentially ordered and displayed.</w:t>
      </w:r>
    </w:p>
    <w:p w:rsidR="00394A7C" w:rsidRDefault="00751BBF" w:rsidP="00FF0759">
      <w:r w:rsidRPr="00952983">
        <w:lastRenderedPageBreak/>
        <w:t>Diagnost</w:t>
      </w:r>
      <w:r>
        <w:t>i</w:t>
      </w:r>
      <w:r w:rsidRPr="00952983">
        <w:t>c</w:t>
      </w:r>
      <w:r w:rsidR="00394A7C">
        <w:t xml:space="preserve"> log </w:t>
      </w:r>
      <w:r w:rsidR="00ED56A7">
        <w:t>is helpful in investigating the application or APIs issue like any errors</w:t>
      </w:r>
      <w:r w:rsidR="000B1B71">
        <w:t xml:space="preserve"> against the http request</w:t>
      </w:r>
      <w:r w:rsidR="00ED56A7">
        <w:t xml:space="preserve"> </w:t>
      </w:r>
      <w:r w:rsidR="000B1B71">
        <w:t xml:space="preserve">or headers </w:t>
      </w:r>
      <w:r w:rsidR="00ED56A7">
        <w:t>etc.</w:t>
      </w:r>
      <w:r w:rsidR="00646B58">
        <w:t xml:space="preserve"> Can we use with diagnostic, Application Insight. </w:t>
      </w:r>
    </w:p>
    <w:p w:rsidR="00ED56A7" w:rsidRDefault="00ED56A7" w:rsidP="00FF0759"/>
    <w:p w:rsidR="00FF0759" w:rsidRDefault="00FF0759" w:rsidP="00FF0759">
      <w:proofErr w:type="spellStart"/>
      <w:r w:rsidRPr="00775A46">
        <w:rPr>
          <w:b/>
        </w:rPr>
        <w:t>Kusto</w:t>
      </w:r>
      <w:proofErr w:type="spellEnd"/>
      <w:r w:rsidRPr="00775A46">
        <w:rPr>
          <w:b/>
        </w:rPr>
        <w:t xml:space="preserve"> query</w:t>
      </w:r>
      <w:r w:rsidRPr="00775A46">
        <w:t xml:space="preserve"> is a read-only request to process data and return results</w:t>
      </w:r>
    </w:p>
    <w:p w:rsidR="00FF0759" w:rsidRDefault="00FF0759" w:rsidP="00FF0759">
      <w:r w:rsidRPr="006D169E">
        <w:t>// works for Azure Log Analytics queries comments</w:t>
      </w:r>
    </w:p>
    <w:p w:rsidR="00FF0759" w:rsidRDefault="005E2A46" w:rsidP="00FF0759">
      <w:hyperlink r:id="rId13" w:history="1">
        <w:r w:rsidR="00891393">
          <w:rPr>
            <w:rStyle w:val="Hyperlink"/>
          </w:rPr>
          <w:t>https://docs.microsoft.com/en-gb/azure/azure-monitor/log-query/get-started-queries?toc=%2Fazure%2Fazure-monitor%2Ftoc.json</w:t>
        </w:r>
      </w:hyperlink>
    </w:p>
    <w:p w:rsidR="00891393" w:rsidRDefault="00891393" w:rsidP="00FF0759"/>
    <w:p w:rsidR="00FF0759" w:rsidRPr="001419E1" w:rsidRDefault="00FF0759" w:rsidP="00FF0759">
      <w:pPr>
        <w:shd w:val="clear" w:color="auto" w:fill="FFFFFE"/>
        <w:spacing w:after="0" w:line="240" w:lineRule="atLeast"/>
        <w:rPr>
          <w:rFonts w:ascii="Consolas" w:eastAsia="Times New Roman" w:hAnsi="Consolas" w:cs="Times New Roman"/>
          <w:color w:val="000000"/>
          <w:sz w:val="21"/>
          <w:szCs w:val="21"/>
          <w:lang w:eastAsia="en-AU"/>
        </w:rPr>
      </w:pPr>
      <w:proofErr w:type="gramStart"/>
      <w:r w:rsidRPr="001419E1">
        <w:rPr>
          <w:rFonts w:ascii="Consolas" w:eastAsia="Times New Roman" w:hAnsi="Consolas" w:cs="Times New Roman"/>
          <w:color w:val="000000"/>
          <w:sz w:val="21"/>
          <w:szCs w:val="21"/>
          <w:lang w:eastAsia="en-AU"/>
        </w:rPr>
        <w:t>requests</w:t>
      </w:r>
      <w:proofErr w:type="gramEnd"/>
    </w:p>
    <w:p w:rsidR="00FF0759" w:rsidRPr="001419E1" w:rsidRDefault="00FF0759" w:rsidP="00FF0759">
      <w:pPr>
        <w:shd w:val="clear" w:color="auto" w:fill="FFFFFE"/>
        <w:spacing w:after="0" w:line="240" w:lineRule="atLeast"/>
        <w:rPr>
          <w:rFonts w:ascii="Consolas" w:eastAsia="Times New Roman" w:hAnsi="Consolas" w:cs="Times New Roman"/>
          <w:color w:val="000000"/>
          <w:sz w:val="21"/>
          <w:szCs w:val="21"/>
          <w:lang w:eastAsia="en-AU"/>
        </w:rPr>
      </w:pPr>
      <w:r w:rsidRPr="001419E1">
        <w:rPr>
          <w:rFonts w:ascii="Consolas" w:eastAsia="Times New Roman" w:hAnsi="Consolas" w:cs="Times New Roman"/>
          <w:color w:val="000000"/>
          <w:sz w:val="21"/>
          <w:szCs w:val="21"/>
          <w:lang w:eastAsia="en-AU"/>
        </w:rPr>
        <w:t xml:space="preserve">| </w:t>
      </w:r>
      <w:proofErr w:type="gramStart"/>
      <w:r w:rsidRPr="001419E1">
        <w:rPr>
          <w:rFonts w:ascii="Consolas" w:eastAsia="Times New Roman" w:hAnsi="Consolas" w:cs="Times New Roman"/>
          <w:color w:val="0000FF"/>
          <w:sz w:val="21"/>
          <w:szCs w:val="21"/>
          <w:lang w:eastAsia="en-AU"/>
        </w:rPr>
        <w:t>where</w:t>
      </w:r>
      <w:r w:rsidRPr="001419E1">
        <w:rPr>
          <w:rFonts w:ascii="Consolas" w:eastAsia="Times New Roman" w:hAnsi="Consolas" w:cs="Times New Roman"/>
          <w:color w:val="000000"/>
          <w:sz w:val="21"/>
          <w:szCs w:val="21"/>
          <w:lang w:eastAsia="en-AU"/>
        </w:rPr>
        <w:t xml:space="preserve">  timestamp</w:t>
      </w:r>
      <w:proofErr w:type="gramEnd"/>
      <w:r w:rsidRPr="001419E1">
        <w:rPr>
          <w:rFonts w:ascii="Consolas" w:eastAsia="Times New Roman" w:hAnsi="Consolas" w:cs="Times New Roman"/>
          <w:color w:val="000000"/>
          <w:sz w:val="21"/>
          <w:szCs w:val="21"/>
          <w:lang w:eastAsia="en-AU"/>
        </w:rPr>
        <w:t xml:space="preserve"> &gt; ago(</w:t>
      </w:r>
      <w:r w:rsidRPr="001419E1">
        <w:rPr>
          <w:rFonts w:ascii="Consolas" w:eastAsia="Times New Roman" w:hAnsi="Consolas" w:cs="Times New Roman"/>
          <w:color w:val="09885A"/>
          <w:sz w:val="21"/>
          <w:szCs w:val="21"/>
          <w:lang w:eastAsia="en-AU"/>
        </w:rPr>
        <w:t>12</w:t>
      </w:r>
      <w:r w:rsidRPr="001419E1">
        <w:rPr>
          <w:rFonts w:ascii="Consolas" w:eastAsia="Times New Roman" w:hAnsi="Consolas" w:cs="Times New Roman"/>
          <w:color w:val="000000"/>
          <w:sz w:val="21"/>
          <w:szCs w:val="21"/>
          <w:lang w:eastAsia="en-AU"/>
        </w:rPr>
        <w:t xml:space="preserve">h) </w:t>
      </w:r>
    </w:p>
    <w:p w:rsidR="00FF0759" w:rsidRPr="001419E1" w:rsidRDefault="00FF0759" w:rsidP="00FF0759">
      <w:pPr>
        <w:shd w:val="clear" w:color="auto" w:fill="FFFFFE"/>
        <w:spacing w:after="0" w:line="240" w:lineRule="atLeast"/>
        <w:rPr>
          <w:rFonts w:ascii="Consolas" w:eastAsia="Times New Roman" w:hAnsi="Consolas" w:cs="Times New Roman"/>
          <w:color w:val="000000"/>
          <w:sz w:val="21"/>
          <w:szCs w:val="21"/>
          <w:lang w:eastAsia="en-AU"/>
        </w:rPr>
      </w:pPr>
      <w:r w:rsidRPr="001419E1">
        <w:rPr>
          <w:rFonts w:ascii="Consolas" w:eastAsia="Times New Roman" w:hAnsi="Consolas" w:cs="Times New Roman"/>
          <w:color w:val="000000"/>
          <w:sz w:val="21"/>
          <w:szCs w:val="21"/>
          <w:lang w:eastAsia="en-AU"/>
        </w:rPr>
        <w:t xml:space="preserve">| </w:t>
      </w:r>
      <w:r w:rsidRPr="001419E1">
        <w:rPr>
          <w:rFonts w:ascii="Consolas" w:eastAsia="Times New Roman" w:hAnsi="Consolas" w:cs="Times New Roman"/>
          <w:color w:val="0000FF"/>
          <w:sz w:val="21"/>
          <w:szCs w:val="21"/>
          <w:lang w:eastAsia="en-AU"/>
        </w:rPr>
        <w:t>extend</w:t>
      </w:r>
      <w:r w:rsidRPr="001419E1">
        <w:rPr>
          <w:rFonts w:ascii="Consolas" w:eastAsia="Times New Roman" w:hAnsi="Consolas" w:cs="Times New Roman"/>
          <w:color w:val="000000"/>
          <w:sz w:val="21"/>
          <w:szCs w:val="21"/>
          <w:lang w:eastAsia="en-AU"/>
        </w:rPr>
        <w:t xml:space="preserve"> </w:t>
      </w:r>
      <w:proofErr w:type="spellStart"/>
      <w:r w:rsidRPr="001419E1">
        <w:rPr>
          <w:rFonts w:ascii="Consolas" w:eastAsia="Times New Roman" w:hAnsi="Consolas" w:cs="Times New Roman"/>
          <w:color w:val="000000"/>
          <w:sz w:val="21"/>
          <w:szCs w:val="21"/>
          <w:lang w:eastAsia="en-AU"/>
        </w:rPr>
        <w:t>messageId</w:t>
      </w:r>
      <w:proofErr w:type="spellEnd"/>
      <w:r w:rsidRPr="001419E1">
        <w:rPr>
          <w:rFonts w:ascii="Consolas" w:eastAsia="Times New Roman" w:hAnsi="Consolas" w:cs="Times New Roman"/>
          <w:color w:val="000000"/>
          <w:sz w:val="21"/>
          <w:szCs w:val="21"/>
          <w:lang w:eastAsia="en-AU"/>
        </w:rPr>
        <w:t xml:space="preserve"> = </w:t>
      </w:r>
      <w:proofErr w:type="spellStart"/>
      <w:proofErr w:type="gramStart"/>
      <w:r w:rsidRPr="001419E1">
        <w:rPr>
          <w:rFonts w:ascii="Consolas" w:eastAsia="Times New Roman" w:hAnsi="Consolas" w:cs="Times New Roman"/>
          <w:color w:val="000000"/>
          <w:sz w:val="21"/>
          <w:szCs w:val="21"/>
          <w:lang w:eastAsia="en-AU"/>
        </w:rPr>
        <w:t>customDimensions</w:t>
      </w:r>
      <w:proofErr w:type="spellEnd"/>
      <w:r w:rsidRPr="001419E1">
        <w:rPr>
          <w:rFonts w:ascii="Consolas" w:eastAsia="Times New Roman" w:hAnsi="Consolas" w:cs="Times New Roman"/>
          <w:color w:val="000000"/>
          <w:sz w:val="21"/>
          <w:szCs w:val="21"/>
          <w:lang w:eastAsia="en-AU"/>
        </w:rPr>
        <w:t>[</w:t>
      </w:r>
      <w:proofErr w:type="gramEnd"/>
      <w:r w:rsidRPr="001419E1">
        <w:rPr>
          <w:rFonts w:ascii="Consolas" w:eastAsia="Times New Roman" w:hAnsi="Consolas" w:cs="Times New Roman"/>
          <w:color w:val="A31515"/>
          <w:sz w:val="21"/>
          <w:szCs w:val="21"/>
          <w:lang w:eastAsia="en-AU"/>
        </w:rPr>
        <w:t>'Request-message-id'</w:t>
      </w:r>
      <w:r w:rsidRPr="001419E1">
        <w:rPr>
          <w:rFonts w:ascii="Consolas" w:eastAsia="Times New Roman" w:hAnsi="Consolas" w:cs="Times New Roman"/>
          <w:color w:val="000000"/>
          <w:sz w:val="21"/>
          <w:szCs w:val="21"/>
          <w:lang w:eastAsia="en-AU"/>
        </w:rPr>
        <w:t>]</w:t>
      </w:r>
    </w:p>
    <w:p w:rsidR="00FF0759" w:rsidRPr="001419E1" w:rsidRDefault="00FF0759" w:rsidP="00FF0759">
      <w:pPr>
        <w:shd w:val="clear" w:color="auto" w:fill="FFFFFE"/>
        <w:spacing w:after="0" w:line="240" w:lineRule="atLeast"/>
        <w:rPr>
          <w:rFonts w:ascii="Consolas" w:eastAsia="Times New Roman" w:hAnsi="Consolas" w:cs="Times New Roman"/>
          <w:color w:val="000000"/>
          <w:sz w:val="21"/>
          <w:szCs w:val="21"/>
          <w:lang w:eastAsia="en-AU"/>
        </w:rPr>
      </w:pPr>
      <w:r w:rsidRPr="001419E1">
        <w:rPr>
          <w:rFonts w:ascii="Consolas" w:eastAsia="Times New Roman" w:hAnsi="Consolas" w:cs="Times New Roman"/>
          <w:color w:val="000000"/>
          <w:sz w:val="21"/>
          <w:szCs w:val="21"/>
          <w:lang w:eastAsia="en-AU"/>
        </w:rPr>
        <w:t xml:space="preserve">| </w:t>
      </w:r>
      <w:proofErr w:type="gramStart"/>
      <w:r w:rsidRPr="001419E1">
        <w:rPr>
          <w:rFonts w:ascii="Consolas" w:eastAsia="Times New Roman" w:hAnsi="Consolas" w:cs="Times New Roman"/>
          <w:color w:val="0000FF"/>
          <w:sz w:val="21"/>
          <w:szCs w:val="21"/>
          <w:lang w:eastAsia="en-AU"/>
        </w:rPr>
        <w:t>where</w:t>
      </w:r>
      <w:proofErr w:type="gramEnd"/>
      <w:r w:rsidRPr="001419E1">
        <w:rPr>
          <w:rFonts w:ascii="Consolas" w:eastAsia="Times New Roman" w:hAnsi="Consolas" w:cs="Times New Roman"/>
          <w:color w:val="000000"/>
          <w:sz w:val="21"/>
          <w:szCs w:val="21"/>
          <w:lang w:eastAsia="en-AU"/>
        </w:rPr>
        <w:t xml:space="preserve"> </w:t>
      </w:r>
      <w:proofErr w:type="spellStart"/>
      <w:r w:rsidRPr="001419E1">
        <w:rPr>
          <w:rFonts w:ascii="Consolas" w:eastAsia="Times New Roman" w:hAnsi="Consolas" w:cs="Times New Roman"/>
          <w:b/>
          <w:color w:val="000000"/>
          <w:sz w:val="28"/>
          <w:szCs w:val="28"/>
          <w:lang w:eastAsia="en-AU"/>
        </w:rPr>
        <w:t>messageId</w:t>
      </w:r>
      <w:proofErr w:type="spellEnd"/>
      <w:r w:rsidRPr="001419E1">
        <w:rPr>
          <w:rFonts w:ascii="Consolas" w:eastAsia="Times New Roman" w:hAnsi="Consolas" w:cs="Times New Roman"/>
          <w:color w:val="000000"/>
          <w:sz w:val="21"/>
          <w:szCs w:val="21"/>
          <w:lang w:eastAsia="en-AU"/>
        </w:rPr>
        <w:t xml:space="preserve"> == </w:t>
      </w:r>
      <w:r w:rsidRPr="001419E1">
        <w:rPr>
          <w:rFonts w:ascii="Consolas" w:eastAsia="Times New Roman" w:hAnsi="Consolas" w:cs="Times New Roman"/>
          <w:color w:val="A31515"/>
          <w:sz w:val="21"/>
          <w:szCs w:val="21"/>
          <w:lang w:eastAsia="en-AU"/>
        </w:rPr>
        <w:t>"b460af7e-c5e1-4744-8e5d-5f5dd9988be9"</w:t>
      </w:r>
    </w:p>
    <w:p w:rsidR="00FF0759" w:rsidRDefault="00FF0759" w:rsidP="00FF0759"/>
    <w:p w:rsidR="00FF0759" w:rsidRDefault="00FF0759" w:rsidP="00FF0759"/>
    <w:p w:rsidR="00FF0759" w:rsidRPr="00D12704" w:rsidRDefault="00FF0759" w:rsidP="00FF0759">
      <w:pPr>
        <w:rPr>
          <w:b/>
        </w:rPr>
      </w:pPr>
      <w:proofErr w:type="gramStart"/>
      <w:r w:rsidRPr="00D12704">
        <w:rPr>
          <w:b/>
        </w:rPr>
        <w:t>requests</w:t>
      </w:r>
      <w:proofErr w:type="gramEnd"/>
    </w:p>
    <w:p w:rsidR="00FF0759" w:rsidRPr="00D12704" w:rsidRDefault="00FF0759" w:rsidP="00FF0759">
      <w:pPr>
        <w:rPr>
          <w:b/>
        </w:rPr>
      </w:pPr>
      <w:r w:rsidRPr="00D12704">
        <w:rPr>
          <w:b/>
        </w:rPr>
        <w:t xml:space="preserve">| </w:t>
      </w:r>
      <w:proofErr w:type="gramStart"/>
      <w:r w:rsidRPr="00D12704">
        <w:rPr>
          <w:b/>
        </w:rPr>
        <w:t>where</w:t>
      </w:r>
      <w:proofErr w:type="gramEnd"/>
      <w:r w:rsidRPr="00D12704">
        <w:rPr>
          <w:b/>
        </w:rPr>
        <w:t xml:space="preserve"> </w:t>
      </w:r>
      <w:proofErr w:type="spellStart"/>
      <w:r w:rsidRPr="00D12704">
        <w:rPr>
          <w:b/>
        </w:rPr>
        <w:t>StartTime</w:t>
      </w:r>
      <w:proofErr w:type="spellEnd"/>
      <w:r w:rsidRPr="00D12704">
        <w:rPr>
          <w:b/>
        </w:rPr>
        <w:t xml:space="preserve"> &gt;= </w:t>
      </w:r>
      <w:proofErr w:type="spellStart"/>
      <w:r w:rsidRPr="00D12704">
        <w:rPr>
          <w:b/>
        </w:rPr>
        <w:t>datetime</w:t>
      </w:r>
      <w:proofErr w:type="spellEnd"/>
      <w:r w:rsidRPr="00D12704">
        <w:rPr>
          <w:b/>
        </w:rPr>
        <w:t xml:space="preserve">(2007-11-01) and </w:t>
      </w:r>
      <w:proofErr w:type="spellStart"/>
      <w:r w:rsidRPr="00D12704">
        <w:rPr>
          <w:b/>
        </w:rPr>
        <w:t>StartTime</w:t>
      </w:r>
      <w:proofErr w:type="spellEnd"/>
      <w:r w:rsidRPr="00D12704">
        <w:rPr>
          <w:b/>
        </w:rPr>
        <w:t xml:space="preserve"> &lt; </w:t>
      </w:r>
      <w:proofErr w:type="spellStart"/>
      <w:r w:rsidRPr="00D12704">
        <w:rPr>
          <w:b/>
        </w:rPr>
        <w:t>datetime</w:t>
      </w:r>
      <w:proofErr w:type="spellEnd"/>
      <w:r w:rsidRPr="00D12704">
        <w:rPr>
          <w:b/>
        </w:rPr>
        <w:t>(2007-12-01)</w:t>
      </w:r>
    </w:p>
    <w:p w:rsidR="00FF0759" w:rsidRDefault="00FF0759" w:rsidP="00FF0759">
      <w:pPr>
        <w:rPr>
          <w:b/>
        </w:rPr>
      </w:pPr>
      <w:r w:rsidRPr="00173C88">
        <w:rPr>
          <w:b/>
        </w:rPr>
        <w:t xml:space="preserve">| </w:t>
      </w:r>
      <w:proofErr w:type="gramStart"/>
      <w:r w:rsidRPr="00173C88">
        <w:rPr>
          <w:b/>
        </w:rPr>
        <w:t>where</w:t>
      </w:r>
      <w:proofErr w:type="gramEnd"/>
      <w:r w:rsidRPr="00173C88">
        <w:rPr>
          <w:b/>
        </w:rPr>
        <w:t xml:space="preserve"> name has "admissions"  </w:t>
      </w:r>
    </w:p>
    <w:p w:rsidR="00FF0759" w:rsidRPr="00D12704" w:rsidRDefault="00FF0759" w:rsidP="00FF0759">
      <w:pPr>
        <w:rPr>
          <w:b/>
        </w:rPr>
      </w:pPr>
      <w:r w:rsidRPr="00D12704">
        <w:rPr>
          <w:b/>
        </w:rPr>
        <w:t>// comments</w:t>
      </w:r>
    </w:p>
    <w:p w:rsidR="00FF0759" w:rsidRPr="00D12704" w:rsidRDefault="00FF0759" w:rsidP="00FF0759">
      <w:pPr>
        <w:rPr>
          <w:b/>
        </w:rPr>
      </w:pPr>
      <w:r w:rsidRPr="00D12704">
        <w:rPr>
          <w:b/>
        </w:rPr>
        <w:t xml:space="preserve">| </w:t>
      </w:r>
      <w:proofErr w:type="gramStart"/>
      <w:r w:rsidRPr="00D12704">
        <w:rPr>
          <w:b/>
        </w:rPr>
        <w:t>where</w:t>
      </w:r>
      <w:proofErr w:type="gramEnd"/>
      <w:r w:rsidRPr="00D12704">
        <w:rPr>
          <w:b/>
        </w:rPr>
        <w:t xml:space="preserve"> State == "FLORIDA"  </w:t>
      </w:r>
    </w:p>
    <w:p w:rsidR="00FF0759" w:rsidRDefault="00FF0759" w:rsidP="00FF0759">
      <w:pPr>
        <w:rPr>
          <w:b/>
        </w:rPr>
      </w:pPr>
      <w:r w:rsidRPr="00D12704">
        <w:rPr>
          <w:b/>
        </w:rPr>
        <w:t xml:space="preserve">| </w:t>
      </w:r>
      <w:proofErr w:type="gramStart"/>
      <w:r w:rsidRPr="00D12704">
        <w:rPr>
          <w:b/>
        </w:rPr>
        <w:t>count</w:t>
      </w:r>
      <w:proofErr w:type="gramEnd"/>
    </w:p>
    <w:p w:rsidR="000F0F44" w:rsidRDefault="000F0F44" w:rsidP="00FF0759">
      <w:pPr>
        <w:rPr>
          <w:b/>
        </w:rPr>
      </w:pPr>
      <w:r w:rsidRPr="000F0F44">
        <w:rPr>
          <w:b/>
        </w:rPr>
        <w:t>| take 10</w:t>
      </w:r>
    </w:p>
    <w:p w:rsidR="00CF7C58" w:rsidRPr="00D12704" w:rsidRDefault="00CF7C58" w:rsidP="00FF0759">
      <w:pPr>
        <w:rPr>
          <w:b/>
        </w:rPr>
      </w:pPr>
      <w:r w:rsidRPr="00CF7C58">
        <w:rPr>
          <w:b/>
        </w:rPr>
        <w:t xml:space="preserve">| </w:t>
      </w:r>
      <w:proofErr w:type="gramStart"/>
      <w:r w:rsidRPr="00CF7C58">
        <w:rPr>
          <w:b/>
        </w:rPr>
        <w:t>sort</w:t>
      </w:r>
      <w:proofErr w:type="gramEnd"/>
      <w:r w:rsidRPr="00CF7C58">
        <w:rPr>
          <w:b/>
        </w:rPr>
        <w:t xml:space="preserve"> by </w:t>
      </w:r>
      <w:proofErr w:type="spellStart"/>
      <w:r w:rsidRPr="00CF7C58">
        <w:rPr>
          <w:b/>
        </w:rPr>
        <w:t>TimeGenerated</w:t>
      </w:r>
      <w:proofErr w:type="spellEnd"/>
      <w:r w:rsidRPr="00CF7C58">
        <w:rPr>
          <w:b/>
        </w:rPr>
        <w:t xml:space="preserve"> </w:t>
      </w:r>
      <w:proofErr w:type="spellStart"/>
      <w:r w:rsidRPr="00CF7C58">
        <w:rPr>
          <w:b/>
        </w:rPr>
        <w:t>desc</w:t>
      </w:r>
      <w:proofErr w:type="spellEnd"/>
    </w:p>
    <w:p w:rsidR="00FF0759" w:rsidRDefault="00FF0759"/>
    <w:p w:rsidR="00FF0759" w:rsidRDefault="00FF0759"/>
    <w:p w:rsidR="002839CC" w:rsidRDefault="002839CC" w:rsidP="002839CC"/>
    <w:p w:rsidR="002839CC" w:rsidRDefault="002839CC" w:rsidP="002839CC">
      <w:r w:rsidRPr="002839CC">
        <w:rPr>
          <w:b/>
        </w:rPr>
        <w:t xml:space="preserve">Git branching strategies / contribution </w:t>
      </w:r>
      <w:proofErr w:type="gramStart"/>
      <w:r w:rsidRPr="002839CC">
        <w:rPr>
          <w:b/>
        </w:rPr>
        <w:t>models</w:t>
      </w:r>
      <w:r>
        <w:t xml:space="preserve"> :</w:t>
      </w:r>
      <w:proofErr w:type="gramEnd"/>
    </w:p>
    <w:p w:rsidR="002839CC" w:rsidRDefault="002839CC" w:rsidP="002839CC">
      <w:r>
        <w:t>Trunk based development, Git Flow, GitHub Flow</w:t>
      </w:r>
    </w:p>
    <w:p w:rsidR="002839CC" w:rsidRDefault="002839CC" w:rsidP="002839CC"/>
    <w:p w:rsidR="00824AFD" w:rsidRDefault="00824AFD">
      <w:r>
        <w:t xml:space="preserve">In VS </w:t>
      </w:r>
      <w:r w:rsidRPr="00824AFD">
        <w:t>Code</w:t>
      </w:r>
      <w:r>
        <w:t xml:space="preserve"> </w:t>
      </w:r>
      <w:r w:rsidR="0090596A" w:rsidRPr="00824AFD">
        <w:t>you</w:t>
      </w:r>
      <w:r w:rsidRPr="00824AFD">
        <w:t xml:space="preserve"> can format your JSON document using </w:t>
      </w:r>
      <w:proofErr w:type="spellStart"/>
      <w:r w:rsidRPr="00824AFD">
        <w:t>Shift+Alt+F</w:t>
      </w:r>
      <w:proofErr w:type="spellEnd"/>
      <w:r w:rsidRPr="00824AFD">
        <w:t xml:space="preserve"> or Format Document from the context menu.</w:t>
      </w:r>
    </w:p>
    <w:p w:rsidR="00824AFD" w:rsidRDefault="00824AFD"/>
    <w:p w:rsidR="00607EAE" w:rsidRDefault="00607EAE">
      <w:r w:rsidRPr="00525566">
        <w:rPr>
          <w:b/>
        </w:rPr>
        <w:t>Tip</w:t>
      </w:r>
      <w:r>
        <w:t>: If you need any common code handler or helper</w:t>
      </w:r>
      <w:r w:rsidR="00720111">
        <w:t xml:space="preserve"> for any class (</w:t>
      </w:r>
      <w:proofErr w:type="spellStart"/>
      <w:proofErr w:type="gramStart"/>
      <w:r w:rsidR="00720111">
        <w:t>className.ExtensionMethod</w:t>
      </w:r>
      <w:proofErr w:type="spellEnd"/>
      <w:r w:rsidR="005C47DC">
        <w:t>(</w:t>
      </w:r>
      <w:proofErr w:type="gramEnd"/>
      <w:r w:rsidR="005C47DC">
        <w:t>)</w:t>
      </w:r>
      <w:r w:rsidR="00720111">
        <w:t>)</w:t>
      </w:r>
      <w:r>
        <w:t xml:space="preserve"> use extension for that class like </w:t>
      </w:r>
      <w:proofErr w:type="spellStart"/>
      <w:r w:rsidR="00DD1676" w:rsidRPr="00DD1676">
        <w:t>IServiceCollection</w:t>
      </w:r>
      <w:r w:rsidR="00DD1676" w:rsidRPr="00607EAE">
        <w:t>Extensions</w:t>
      </w:r>
      <w:proofErr w:type="spellEnd"/>
      <w:r w:rsidR="00DD1676">
        <w:t xml:space="preserve">, </w:t>
      </w:r>
      <w:proofErr w:type="spellStart"/>
      <w:r w:rsidRPr="00607EAE">
        <w:t>DbContextExtensions</w:t>
      </w:r>
      <w:proofErr w:type="spellEnd"/>
      <w:r w:rsidRPr="00607EAE">
        <w:t xml:space="preserve">, </w:t>
      </w:r>
      <w:proofErr w:type="spellStart"/>
      <w:r w:rsidRPr="00607EAE">
        <w:t>HttpClientExtensions</w:t>
      </w:r>
      <w:proofErr w:type="spellEnd"/>
      <w:r w:rsidRPr="00607EAE">
        <w:t xml:space="preserve">, </w:t>
      </w:r>
      <w:proofErr w:type="spellStart"/>
      <w:r w:rsidRPr="00607EAE">
        <w:t>HttpResponseMessageExtensions</w:t>
      </w:r>
      <w:proofErr w:type="spellEnd"/>
      <w:r w:rsidRPr="00607EAE">
        <w:t xml:space="preserve">, </w:t>
      </w:r>
      <w:proofErr w:type="spellStart"/>
      <w:r w:rsidRPr="00607EAE">
        <w:t>LinkExtensions</w:t>
      </w:r>
      <w:proofErr w:type="spellEnd"/>
      <w:r w:rsidRPr="00607EAE">
        <w:t xml:space="preserve"> for</w:t>
      </w:r>
      <w:r w:rsidR="00DD1676">
        <w:t xml:space="preserve"> </w:t>
      </w:r>
      <w:proofErr w:type="spellStart"/>
      <w:r w:rsidR="00DD1676" w:rsidRPr="00DD1676">
        <w:t>services.RegisterDbContext</w:t>
      </w:r>
      <w:proofErr w:type="spellEnd"/>
      <w:r w:rsidR="009D27B3">
        <w:t xml:space="preserve"> in Startup.cs</w:t>
      </w:r>
      <w:r w:rsidR="00D377BF">
        <w:t>s</w:t>
      </w:r>
      <w:r w:rsidR="00DD1676">
        <w:t>,</w:t>
      </w:r>
      <w:r w:rsidRPr="00607EAE">
        <w:t xml:space="preserve"> </w:t>
      </w:r>
      <w:proofErr w:type="spellStart"/>
      <w:r w:rsidRPr="00607EAE">
        <w:t>DbContext</w:t>
      </w:r>
      <w:proofErr w:type="spellEnd"/>
      <w:r w:rsidRPr="00607EAE">
        <w:t>, Http etc</w:t>
      </w:r>
      <w:r>
        <w:t>.</w:t>
      </w:r>
    </w:p>
    <w:p w:rsidR="00BB2C5B" w:rsidRDefault="00BB2C5B" w:rsidP="00A81150"/>
    <w:p w:rsidR="00A81150" w:rsidRDefault="00A81150" w:rsidP="00A81150">
      <w:r w:rsidRPr="00A81150">
        <w:rPr>
          <w:b/>
        </w:rPr>
        <w:t>Symbol servers</w:t>
      </w:r>
      <w:r w:rsidRPr="00A81150">
        <w:t xml:space="preserve"> enable debuggers to automatically retrieve the correct </w:t>
      </w:r>
      <w:r w:rsidR="00CE5E3D">
        <w:t>p</w:t>
      </w:r>
      <w:r w:rsidR="00CE5E3D" w:rsidRPr="00CE5E3D">
        <w:t>rogram database (.</w:t>
      </w:r>
      <w:proofErr w:type="spellStart"/>
      <w:r w:rsidR="00CE5E3D" w:rsidRPr="00CE5E3D">
        <w:t>pdb</w:t>
      </w:r>
      <w:proofErr w:type="spellEnd"/>
      <w:r w:rsidR="00CE5E3D" w:rsidRPr="00CE5E3D">
        <w:t>) files, also called symbol files</w:t>
      </w:r>
      <w:r w:rsidR="00CE5E3D">
        <w:t xml:space="preserve"> </w:t>
      </w:r>
      <w:r w:rsidRPr="00A81150">
        <w:t>without knowing product names, build numbers, or package names.</w:t>
      </w:r>
      <w:r w:rsidR="004471D4">
        <w:t xml:space="preserve"> </w:t>
      </w:r>
      <w:r>
        <w:t>When Visual Studio is pointed to the UNC share, it can find the symbols related to the binaries that are currently loaded.</w:t>
      </w:r>
      <w:r w:rsidR="004471D4">
        <w:t xml:space="preserve"> </w:t>
      </w:r>
      <w:r>
        <w:t xml:space="preserve">You can publish symbols to the symbol server in Azure </w:t>
      </w:r>
      <w:proofErr w:type="spellStart"/>
      <w:r>
        <w:t>Artifacts</w:t>
      </w:r>
      <w:proofErr w:type="spellEnd"/>
      <w:r>
        <w:t xml:space="preserve"> (azure </w:t>
      </w:r>
      <w:proofErr w:type="spellStart"/>
      <w:r>
        <w:t>devops</w:t>
      </w:r>
      <w:proofErr w:type="spellEnd"/>
      <w:r>
        <w:t>)</w:t>
      </w:r>
      <w:r w:rsidR="004471D4">
        <w:t>.</w:t>
      </w:r>
    </w:p>
    <w:p w:rsidR="00A81150" w:rsidRDefault="00A81150"/>
    <w:p w:rsidR="00E10EE2" w:rsidRDefault="001617A1">
      <w:r w:rsidRPr="001617A1">
        <w:rPr>
          <w:b/>
        </w:rPr>
        <w:t>Ambient transactions</w:t>
      </w:r>
      <w:r w:rsidRPr="001617A1">
        <w:t xml:space="preserve"> are defined as transactions that live in the current thread or </w:t>
      </w:r>
      <w:r w:rsidR="004D02F1">
        <w:t>Db</w:t>
      </w:r>
      <w:r w:rsidRPr="001617A1">
        <w:t xml:space="preserve"> context that anybody interested can query for their existence and use them to do work as part of them.</w:t>
      </w:r>
      <w:r w:rsidR="0057634D">
        <w:t xml:space="preserve"> </w:t>
      </w:r>
      <w:r w:rsidR="0057634D" w:rsidRPr="0057634D">
        <w:t>An ambient transaction is one that works at the thread level. Thus, all operations that occur in that context will be part of the transaction.</w:t>
      </w:r>
    </w:p>
    <w:p w:rsidR="0057634D" w:rsidRDefault="0057634D"/>
    <w:p w:rsidR="001617A1" w:rsidRDefault="001617A1"/>
    <w:p w:rsidR="008513E7" w:rsidRDefault="00720C6E">
      <w:proofErr w:type="spellStart"/>
      <w:r w:rsidRPr="00A861E3">
        <w:rPr>
          <w:b/>
        </w:rPr>
        <w:t>Kibana</w:t>
      </w:r>
      <w:proofErr w:type="spellEnd"/>
      <w:r w:rsidRPr="00720C6E">
        <w:t xml:space="preserve">, runs on top of </w:t>
      </w:r>
      <w:proofErr w:type="spellStart"/>
      <w:r w:rsidRPr="00720C6E">
        <w:t>Elasticsearch</w:t>
      </w:r>
      <w:proofErr w:type="spellEnd"/>
      <w:r w:rsidRPr="00720C6E">
        <w:t xml:space="preserve"> and is used primarily for </w:t>
      </w:r>
      <w:proofErr w:type="spellStart"/>
      <w:r w:rsidRPr="00720C6E">
        <w:t>analyzing</w:t>
      </w:r>
      <w:proofErr w:type="spellEnd"/>
      <w:r w:rsidRPr="00720C6E">
        <w:t xml:space="preserve"> log messages.</w:t>
      </w:r>
      <w:r w:rsidR="008513E7">
        <w:t xml:space="preserve"> </w:t>
      </w:r>
      <w:proofErr w:type="spellStart"/>
      <w:r w:rsidR="008513E7" w:rsidRPr="008513E7">
        <w:t>Kibana</w:t>
      </w:r>
      <w:proofErr w:type="spellEnd"/>
      <w:r w:rsidR="008513E7" w:rsidRPr="008513E7">
        <w:t xml:space="preserve"> is just a visualization tool and all data is stored in </w:t>
      </w:r>
      <w:proofErr w:type="spellStart"/>
      <w:r w:rsidR="008513E7" w:rsidRPr="008513E7">
        <w:t>Elasticsearch</w:t>
      </w:r>
      <w:proofErr w:type="spellEnd"/>
      <w:r w:rsidR="008513E7" w:rsidRPr="008513E7">
        <w:t>.</w:t>
      </w:r>
      <w:r w:rsidR="00CC1C29">
        <w:t xml:space="preserve"> </w:t>
      </w:r>
    </w:p>
    <w:p w:rsidR="00720C6E" w:rsidRDefault="00436274">
      <w:r w:rsidRPr="00A861E3">
        <w:rPr>
          <w:b/>
        </w:rPr>
        <w:t xml:space="preserve">Amazon </w:t>
      </w:r>
      <w:proofErr w:type="spellStart"/>
      <w:r w:rsidRPr="00A861E3">
        <w:rPr>
          <w:b/>
        </w:rPr>
        <w:t>Elasticsearch</w:t>
      </w:r>
      <w:proofErr w:type="spellEnd"/>
      <w:r w:rsidRPr="00A861E3">
        <w:rPr>
          <w:b/>
        </w:rPr>
        <w:t xml:space="preserve"> Service</w:t>
      </w:r>
      <w:r w:rsidRPr="00436274">
        <w:t xml:space="preserve"> (Amazon ES) is a managed service that makes it easy to deploy, operate, and scale </w:t>
      </w:r>
      <w:proofErr w:type="spellStart"/>
      <w:r w:rsidRPr="00436274">
        <w:t>Elasticsearch</w:t>
      </w:r>
      <w:proofErr w:type="spellEnd"/>
      <w:r w:rsidRPr="00436274">
        <w:t xml:space="preserve"> clusters in the AWS Cloud. </w:t>
      </w:r>
      <w:proofErr w:type="spellStart"/>
      <w:r w:rsidRPr="00436274">
        <w:t>Elasticsearch</w:t>
      </w:r>
      <w:proofErr w:type="spellEnd"/>
      <w:r w:rsidRPr="00436274">
        <w:t xml:space="preserve"> is a popular open-source search and analytics engine for use cases such as log analytics, real-time application monitoring, and clickstream analysis.</w:t>
      </w:r>
    </w:p>
    <w:p w:rsidR="0012697B" w:rsidRDefault="0012697B" w:rsidP="00465ECA">
      <w:proofErr w:type="spellStart"/>
      <w:proofErr w:type="gramStart"/>
      <w:r w:rsidRPr="0012697B">
        <w:rPr>
          <w:b/>
        </w:rPr>
        <w:t>bcp</w:t>
      </w:r>
      <w:proofErr w:type="spellEnd"/>
      <w:proofErr w:type="gramEnd"/>
      <w:r w:rsidRPr="0012697B">
        <w:rPr>
          <w:b/>
        </w:rPr>
        <w:t xml:space="preserve"> Utility</w:t>
      </w:r>
      <w:r>
        <w:t xml:space="preserve">: </w:t>
      </w:r>
      <w:r w:rsidRPr="0012697B">
        <w:t>The bulk copy program utility (</w:t>
      </w:r>
      <w:proofErr w:type="spellStart"/>
      <w:r w:rsidRPr="0012697B">
        <w:t>bcp</w:t>
      </w:r>
      <w:proofErr w:type="spellEnd"/>
      <w:r w:rsidRPr="0012697B">
        <w:t xml:space="preserve">) bulk copies data between an instance of Microsoft SQL Server and a data file in a user-specified format. The </w:t>
      </w:r>
      <w:proofErr w:type="spellStart"/>
      <w:r w:rsidRPr="0012697B">
        <w:t>bcp</w:t>
      </w:r>
      <w:proofErr w:type="spellEnd"/>
      <w:r w:rsidRPr="0012697B">
        <w:t xml:space="preserve"> utility can be used to import large numbers of new rows into SQL Server tables or to export data out of tables into data files.</w:t>
      </w:r>
    </w:p>
    <w:p w:rsidR="0012697B" w:rsidRDefault="0012697B" w:rsidP="00465ECA"/>
    <w:p w:rsidR="00465ECA" w:rsidRDefault="00465ECA" w:rsidP="00465ECA">
      <w:proofErr w:type="gramStart"/>
      <w:r>
        <w:t>public</w:t>
      </w:r>
      <w:proofErr w:type="gramEnd"/>
      <w:r>
        <w:t xml:space="preserve"> class </w:t>
      </w:r>
      <w:proofErr w:type="spellStart"/>
      <w:r>
        <w:t>ReferencesGenericRepository</w:t>
      </w:r>
      <w:proofErr w:type="spellEnd"/>
      <w:r>
        <w:t>&lt;</w:t>
      </w:r>
      <w:proofErr w:type="spellStart"/>
      <w:r>
        <w:t>TEntity</w:t>
      </w:r>
      <w:proofErr w:type="spellEnd"/>
      <w:r>
        <w:t xml:space="preserve">&gt; : </w:t>
      </w:r>
      <w:proofErr w:type="spellStart"/>
      <w:r>
        <w:t>IReferencesGenericRepository</w:t>
      </w:r>
      <w:proofErr w:type="spellEnd"/>
      <w:r>
        <w:t>&lt;</w:t>
      </w:r>
      <w:proofErr w:type="spellStart"/>
      <w:r>
        <w:t>TEntity</w:t>
      </w:r>
      <w:proofErr w:type="spellEnd"/>
      <w:r>
        <w:t>&gt;</w:t>
      </w:r>
    </w:p>
    <w:p w:rsidR="00465ECA" w:rsidRDefault="00465ECA" w:rsidP="00465ECA">
      <w:r>
        <w:tab/>
      </w:r>
      <w:proofErr w:type="gramStart"/>
      <w:r>
        <w:t>where</w:t>
      </w:r>
      <w:proofErr w:type="gramEnd"/>
      <w:r>
        <w:t xml:space="preserve"> </w:t>
      </w:r>
      <w:proofErr w:type="spellStart"/>
      <w:r>
        <w:t>TEntity</w:t>
      </w:r>
      <w:proofErr w:type="spellEnd"/>
      <w:r>
        <w:t xml:space="preserve"> : class</w:t>
      </w:r>
    </w:p>
    <w:p w:rsidR="00465ECA" w:rsidRDefault="00465ECA" w:rsidP="00465ECA">
      <w:r>
        <w:t>{</w:t>
      </w:r>
    </w:p>
    <w:p w:rsidR="00465ECA" w:rsidRDefault="00465ECA" w:rsidP="00465ECA">
      <w:proofErr w:type="gramStart"/>
      <w:r>
        <w:t>public</w:t>
      </w:r>
      <w:proofErr w:type="gramEnd"/>
      <w:r>
        <w:t xml:space="preserve"> </w:t>
      </w:r>
      <w:proofErr w:type="spellStart"/>
      <w:r>
        <w:t>IQueryable</w:t>
      </w:r>
      <w:proofErr w:type="spellEnd"/>
      <w:r>
        <w:t>&lt;</w:t>
      </w:r>
      <w:proofErr w:type="spellStart"/>
      <w:r>
        <w:t>TEntity</w:t>
      </w:r>
      <w:proofErr w:type="spellEnd"/>
      <w:r>
        <w:t xml:space="preserve">&gt; </w:t>
      </w:r>
      <w:proofErr w:type="spellStart"/>
      <w:r>
        <w:t>GetAll</w:t>
      </w:r>
      <w:proofErr w:type="spellEnd"/>
      <w:r>
        <w:t>()</w:t>
      </w:r>
    </w:p>
    <w:p w:rsidR="00465ECA" w:rsidRDefault="00465ECA" w:rsidP="00465ECA">
      <w:r>
        <w:t>{</w:t>
      </w:r>
      <w:r>
        <w:tab/>
      </w:r>
      <w:proofErr w:type="spellStart"/>
      <w:proofErr w:type="gramStart"/>
      <w:r>
        <w:t>ThrowExceptionIfOperationIsNotAllowed</w:t>
      </w:r>
      <w:proofErr w:type="spellEnd"/>
      <w:r>
        <w:t>(</w:t>
      </w:r>
      <w:proofErr w:type="gramEnd"/>
      <w:r>
        <w:t>);</w:t>
      </w:r>
    </w:p>
    <w:p w:rsidR="00465ECA" w:rsidRDefault="00465ECA" w:rsidP="00465ECA">
      <w:r>
        <w:tab/>
      </w:r>
      <w:proofErr w:type="gramStart"/>
      <w:r>
        <w:t>return</w:t>
      </w:r>
      <w:proofErr w:type="gramEnd"/>
      <w:r>
        <w:t xml:space="preserve"> </w:t>
      </w:r>
      <w:proofErr w:type="spellStart"/>
      <w:r>
        <w:t>DbContext.Set</w:t>
      </w:r>
      <w:proofErr w:type="spellEnd"/>
      <w:r>
        <w:t>&lt;</w:t>
      </w:r>
      <w:proofErr w:type="spellStart"/>
      <w:r>
        <w:t>TEntity</w:t>
      </w:r>
      <w:proofErr w:type="spellEnd"/>
      <w:r>
        <w:t>&gt;().</w:t>
      </w:r>
      <w:proofErr w:type="spellStart"/>
      <w:r>
        <w:t>AsNoTracking</w:t>
      </w:r>
      <w:proofErr w:type="spellEnd"/>
      <w:r>
        <w:t>();</w:t>
      </w:r>
      <w:r w:rsidR="00D811A8">
        <w:t xml:space="preserve"> </w:t>
      </w:r>
      <w:r>
        <w:t>}</w:t>
      </w:r>
    </w:p>
    <w:p w:rsidR="00465ECA" w:rsidRDefault="00465ECA" w:rsidP="00465ECA"/>
    <w:p w:rsidR="00465ECA" w:rsidRDefault="00465ECA" w:rsidP="00465ECA">
      <w:proofErr w:type="gramStart"/>
      <w:r>
        <w:t>public</w:t>
      </w:r>
      <w:proofErr w:type="gramEnd"/>
      <w:r>
        <w:t xml:space="preserve"> </w:t>
      </w:r>
      <w:proofErr w:type="spellStart"/>
      <w:r>
        <w:t>async</w:t>
      </w:r>
      <w:proofErr w:type="spellEnd"/>
      <w:r>
        <w:t xml:space="preserve"> Task&lt;</w:t>
      </w:r>
      <w:proofErr w:type="spellStart"/>
      <w:r>
        <w:t>TEntity</w:t>
      </w:r>
      <w:proofErr w:type="spellEnd"/>
      <w:r>
        <w:t xml:space="preserve">&gt; </w:t>
      </w:r>
      <w:proofErr w:type="spellStart"/>
      <w:r>
        <w:t>GetByCode</w:t>
      </w:r>
      <w:proofErr w:type="spellEnd"/>
      <w:r>
        <w:t>(string code)</w:t>
      </w:r>
    </w:p>
    <w:p w:rsidR="00465ECA" w:rsidRDefault="00465ECA" w:rsidP="00465ECA">
      <w:r>
        <w:t>{</w:t>
      </w:r>
      <w:r>
        <w:tab/>
      </w:r>
      <w:proofErr w:type="spellStart"/>
      <w:proofErr w:type="gramStart"/>
      <w:r>
        <w:t>var</w:t>
      </w:r>
      <w:proofErr w:type="spellEnd"/>
      <w:proofErr w:type="gramEnd"/>
      <w:r>
        <w:t xml:space="preserve"> result = </w:t>
      </w:r>
      <w:proofErr w:type="spellStart"/>
      <w:r>
        <w:t>this.GetAll</w:t>
      </w:r>
      <w:proofErr w:type="spellEnd"/>
      <w:r>
        <w:t>();</w:t>
      </w:r>
    </w:p>
    <w:p w:rsidR="00465ECA" w:rsidRDefault="00465ECA" w:rsidP="00465ECA">
      <w:r>
        <w:tab/>
      </w:r>
      <w:proofErr w:type="spellStart"/>
      <w:proofErr w:type="gramStart"/>
      <w:r>
        <w:t>var</w:t>
      </w:r>
      <w:proofErr w:type="spellEnd"/>
      <w:proofErr w:type="gramEnd"/>
      <w:r>
        <w:t xml:space="preserve"> </w:t>
      </w:r>
      <w:proofErr w:type="spellStart"/>
      <w:r>
        <w:t>codeColumnName</w:t>
      </w:r>
      <w:proofErr w:type="spellEnd"/>
      <w:r>
        <w:t xml:space="preserve"> = DbContext.Model.FindEntityType(typeof(TEntity)).FindPrimaryKey().Properties.Select(x =&gt; </w:t>
      </w:r>
      <w:proofErr w:type="spellStart"/>
      <w:r>
        <w:t>x.Name</w:t>
      </w:r>
      <w:proofErr w:type="spellEnd"/>
      <w:r>
        <w:t>).Single();</w:t>
      </w:r>
    </w:p>
    <w:p w:rsidR="00465ECA" w:rsidRDefault="00465ECA" w:rsidP="00465ECA">
      <w:r>
        <w:tab/>
      </w:r>
      <w:proofErr w:type="gramStart"/>
      <w:r>
        <w:t>return</w:t>
      </w:r>
      <w:proofErr w:type="gramEnd"/>
      <w:r>
        <w:t xml:space="preserve"> await </w:t>
      </w:r>
      <w:proofErr w:type="spellStart"/>
      <w:r>
        <w:t>result.Where</w:t>
      </w:r>
      <w:proofErr w:type="spellEnd"/>
      <w:r>
        <w:t>(e =&gt; (string)</w:t>
      </w:r>
      <w:proofErr w:type="spellStart"/>
      <w:r>
        <w:t>e.GetType</w:t>
      </w:r>
      <w:proofErr w:type="spellEnd"/>
      <w:r>
        <w:t>().</w:t>
      </w:r>
      <w:proofErr w:type="spellStart"/>
      <w:r>
        <w:t>GetProperty</w:t>
      </w:r>
      <w:proofErr w:type="spellEnd"/>
      <w:r>
        <w:t>(</w:t>
      </w:r>
      <w:proofErr w:type="spellStart"/>
      <w:r>
        <w:t>codeColumnName</w:t>
      </w:r>
      <w:proofErr w:type="spellEnd"/>
      <w:r>
        <w:t>).</w:t>
      </w:r>
      <w:proofErr w:type="spellStart"/>
      <w:r>
        <w:t>GetValue</w:t>
      </w:r>
      <w:proofErr w:type="spellEnd"/>
      <w:r>
        <w:t>(e) == code).</w:t>
      </w:r>
      <w:proofErr w:type="spellStart"/>
      <w:r>
        <w:t>SingleOrDefaultAsync</w:t>
      </w:r>
      <w:proofErr w:type="spellEnd"/>
      <w:r>
        <w:t>();</w:t>
      </w:r>
    </w:p>
    <w:p w:rsidR="00465ECA" w:rsidRDefault="00465ECA" w:rsidP="00465ECA">
      <w:r>
        <w:t>}</w:t>
      </w:r>
      <w:r w:rsidR="00D811A8">
        <w:t xml:space="preserve"> </w:t>
      </w:r>
      <w:r>
        <w:t>}</w:t>
      </w:r>
    </w:p>
    <w:p w:rsidR="00465ECA" w:rsidRDefault="00465ECA" w:rsidP="00465ECA"/>
    <w:p w:rsidR="006F13AB" w:rsidRDefault="006F13AB" w:rsidP="00465ECA">
      <w:proofErr w:type="spellStart"/>
      <w:r w:rsidRPr="006F13AB">
        <w:rPr>
          <w:b/>
        </w:rPr>
        <w:t>GraphQL</w:t>
      </w:r>
      <w:proofErr w:type="spellEnd"/>
      <w:r w:rsidRPr="006F13AB">
        <w:t xml:space="preserve"> is an open-source data query and manipulation language for APIs, and a runtime for fulfilling queries with existing data. </w:t>
      </w:r>
      <w:proofErr w:type="spellStart"/>
      <w:r w:rsidRPr="006F13AB">
        <w:t>GraphQL</w:t>
      </w:r>
      <w:proofErr w:type="spellEnd"/>
      <w:r w:rsidRPr="006F13AB">
        <w:t xml:space="preserve"> was developed internally by Facebook in 2012 before being publicly released in 2015</w:t>
      </w:r>
    </w:p>
    <w:p w:rsidR="006F13AB" w:rsidRDefault="006F13AB" w:rsidP="00465ECA"/>
    <w:p w:rsidR="00D811A8" w:rsidRDefault="00D811A8" w:rsidP="00D811A8">
      <w:r w:rsidRPr="00D811A8">
        <w:rPr>
          <w:b/>
        </w:rPr>
        <w:t>Expression Bodied</w:t>
      </w:r>
      <w:r>
        <w:t xml:space="preserve"> </w:t>
      </w:r>
      <w:r w:rsidR="00557AFA">
        <w:t>=&gt;</w:t>
      </w:r>
      <w:r>
        <w:t>technique can be used to define method in a single statement.</w:t>
      </w:r>
    </w:p>
    <w:p w:rsidR="00D811A8" w:rsidRDefault="00D811A8" w:rsidP="00D811A8">
      <w:r>
        <w:t>An expression body definition has the following general syntax:</w:t>
      </w:r>
    </w:p>
    <w:p w:rsidR="00D811A8" w:rsidRDefault="00D811A8" w:rsidP="00D811A8">
      <w:proofErr w:type="spellStart"/>
      <w:proofErr w:type="gramStart"/>
      <w:r>
        <w:t>memberName</w:t>
      </w:r>
      <w:proofErr w:type="spellEnd"/>
      <w:proofErr w:type="gramEnd"/>
      <w:r>
        <w:t xml:space="preserve"> with Signature =&gt; expression;</w:t>
      </w:r>
    </w:p>
    <w:p w:rsidR="00D811A8" w:rsidRDefault="00D811A8" w:rsidP="00D811A8">
      <w:r>
        <w:t>// C# 5</w:t>
      </w:r>
    </w:p>
    <w:p w:rsidR="00D811A8" w:rsidRDefault="00D811A8" w:rsidP="00D811A8">
      <w:proofErr w:type="gramStart"/>
      <w:r>
        <w:t>public</w:t>
      </w:r>
      <w:proofErr w:type="gramEnd"/>
      <w:r>
        <w:t xml:space="preserve"> bool </w:t>
      </w:r>
      <w:proofErr w:type="spellStart"/>
      <w:r>
        <w:t>IsSquare</w:t>
      </w:r>
      <w:proofErr w:type="spellEnd"/>
      <w:r>
        <w:t xml:space="preserve">(Rectangle </w:t>
      </w:r>
      <w:proofErr w:type="spellStart"/>
      <w:r>
        <w:t>rect</w:t>
      </w:r>
      <w:proofErr w:type="spellEnd"/>
      <w:r>
        <w:t>)</w:t>
      </w:r>
    </w:p>
    <w:p w:rsidR="00D811A8" w:rsidRDefault="00D811A8" w:rsidP="00D811A8">
      <w:r>
        <w:lastRenderedPageBreak/>
        <w:t xml:space="preserve">{    </w:t>
      </w:r>
      <w:proofErr w:type="gramStart"/>
      <w:r>
        <w:t>return</w:t>
      </w:r>
      <w:proofErr w:type="gramEnd"/>
      <w:r>
        <w:t xml:space="preserve"> </w:t>
      </w:r>
      <w:proofErr w:type="spellStart"/>
      <w:r>
        <w:t>rect.Height</w:t>
      </w:r>
      <w:proofErr w:type="spellEnd"/>
      <w:r>
        <w:t xml:space="preserve"> == </w:t>
      </w:r>
      <w:proofErr w:type="spellStart"/>
      <w:r>
        <w:t>rect.Width</w:t>
      </w:r>
      <w:proofErr w:type="spellEnd"/>
      <w:r>
        <w:t>; }</w:t>
      </w:r>
    </w:p>
    <w:p w:rsidR="00D811A8" w:rsidRDefault="00D811A8" w:rsidP="00D811A8">
      <w:proofErr w:type="gramStart"/>
      <w:r>
        <w:t>public</w:t>
      </w:r>
      <w:proofErr w:type="gramEnd"/>
      <w:r>
        <w:t xml:space="preserve"> bool </w:t>
      </w:r>
      <w:proofErr w:type="spellStart"/>
      <w:r>
        <w:t>IsSquare</w:t>
      </w:r>
      <w:proofErr w:type="spellEnd"/>
      <w:r>
        <w:t xml:space="preserve">(Rectangle </w:t>
      </w:r>
      <w:proofErr w:type="spellStart"/>
      <w:r>
        <w:t>rect</w:t>
      </w:r>
      <w:proofErr w:type="spellEnd"/>
      <w:r>
        <w:t>)</w:t>
      </w:r>
      <w:r w:rsidRPr="0093723B">
        <w:rPr>
          <w:b/>
        </w:rPr>
        <w:t xml:space="preserve"> =&gt;</w:t>
      </w:r>
      <w:r>
        <w:t xml:space="preserve"> </w:t>
      </w:r>
      <w:proofErr w:type="spellStart"/>
      <w:r>
        <w:t>rect.Height</w:t>
      </w:r>
      <w:proofErr w:type="spellEnd"/>
      <w:r>
        <w:t xml:space="preserve"> == </w:t>
      </w:r>
      <w:proofErr w:type="spellStart"/>
      <w:r>
        <w:t>rect.Width</w:t>
      </w:r>
      <w:proofErr w:type="spellEnd"/>
      <w:r>
        <w:t>;</w:t>
      </w:r>
    </w:p>
    <w:p w:rsidR="00D811A8" w:rsidRDefault="00D811A8" w:rsidP="00D811A8"/>
    <w:p w:rsidR="00D811A8" w:rsidRDefault="00D811A8" w:rsidP="00D811A8">
      <w:r>
        <w:t xml:space="preserve">// Method that call another method  </w:t>
      </w:r>
    </w:p>
    <w:p w:rsidR="00D811A8" w:rsidRDefault="00D811A8" w:rsidP="00D811A8">
      <w:proofErr w:type="gramStart"/>
      <w:r>
        <w:t>public</w:t>
      </w:r>
      <w:proofErr w:type="gramEnd"/>
      <w:r>
        <w:t xml:space="preserve"> void called() =&gt; Display();  </w:t>
      </w:r>
    </w:p>
    <w:p w:rsidR="00D811A8" w:rsidRDefault="00D811A8" w:rsidP="00D811A8"/>
    <w:p w:rsidR="00CE27F7" w:rsidRDefault="00CE27F7" w:rsidP="00D811A8">
      <w:proofErr w:type="spellStart"/>
      <w:r w:rsidRPr="00CE27F7">
        <w:rPr>
          <w:b/>
        </w:rPr>
        <w:t>HashSet</w:t>
      </w:r>
      <w:proofErr w:type="spellEnd"/>
      <w:r>
        <w:t xml:space="preserve">: </w:t>
      </w:r>
      <w:proofErr w:type="spellStart"/>
      <w:r w:rsidRPr="00CE27F7">
        <w:t>HashSet</w:t>
      </w:r>
      <w:proofErr w:type="spellEnd"/>
      <w:r w:rsidRPr="00CE27F7">
        <w:t>&lt;T</w:t>
      </w:r>
      <w:proofErr w:type="gramStart"/>
      <w:r w:rsidRPr="00CE27F7">
        <w:t>&gt;</w:t>
      </w:r>
      <w:r w:rsidR="009D0C50">
        <w:t xml:space="preserve">  </w:t>
      </w:r>
      <w:r w:rsidR="00E828A5">
        <w:t>s</w:t>
      </w:r>
      <w:r w:rsidRPr="00CE27F7">
        <w:t>is</w:t>
      </w:r>
      <w:proofErr w:type="gramEnd"/>
      <w:r w:rsidRPr="00CE27F7">
        <w:t xml:space="preserve"> to store a series of </w:t>
      </w:r>
      <w:r w:rsidRPr="00E828A5">
        <w:rPr>
          <w:b/>
        </w:rPr>
        <w:t>unique values</w:t>
      </w:r>
      <w:r w:rsidRPr="00CE27F7">
        <w:t>. Use a List&lt;T&gt; by default for managing lists of items.</w:t>
      </w:r>
    </w:p>
    <w:p w:rsidR="00465ECA" w:rsidRDefault="00465ECA" w:rsidP="00465ECA"/>
    <w:p w:rsidR="00915FBA" w:rsidRDefault="00915FBA" w:rsidP="00915FBA">
      <w:r>
        <w:t xml:space="preserve">For </w:t>
      </w:r>
      <w:r w:rsidRPr="00915FBA">
        <w:t xml:space="preserve">Asynchronous </w:t>
      </w:r>
      <w:r>
        <w:t xml:space="preserve">code </w:t>
      </w:r>
      <w:r w:rsidRPr="00800C50">
        <w:rPr>
          <w:b/>
        </w:rPr>
        <w:t>Result</w:t>
      </w:r>
      <w:r>
        <w:t xml:space="preserve"> can cause deadlocks. Always try to use </w:t>
      </w:r>
      <w:r w:rsidR="00800C50" w:rsidRPr="00800C50">
        <w:rPr>
          <w:b/>
        </w:rPr>
        <w:t xml:space="preserve">await </w:t>
      </w:r>
      <w:r>
        <w:t xml:space="preserve">instead of Result for </w:t>
      </w:r>
      <w:r w:rsidRPr="00915FBA">
        <w:t>Asynchronous</w:t>
      </w:r>
      <w:r>
        <w:t>.</w:t>
      </w:r>
    </w:p>
    <w:p w:rsidR="00915FBA" w:rsidRDefault="00915FBA" w:rsidP="00915FBA"/>
    <w:p w:rsidR="00150FE0" w:rsidRDefault="00150FE0" w:rsidP="00465ECA">
      <w:r w:rsidRPr="00871AD3">
        <w:rPr>
          <w:b/>
        </w:rPr>
        <w:t>Get the remote Git</w:t>
      </w:r>
      <w:r>
        <w:t xml:space="preserve"> </w:t>
      </w:r>
      <w:r w:rsidR="00871AD3">
        <w:t xml:space="preserve">branch </w:t>
      </w:r>
      <w:r>
        <w:t>to local Git and create a local branch from your local remote branch</w:t>
      </w:r>
    </w:p>
    <w:p w:rsidR="00150FE0" w:rsidRDefault="00150FE0" w:rsidP="00150FE0">
      <w:proofErr w:type="gramStart"/>
      <w:r w:rsidRPr="00D4080D">
        <w:rPr>
          <w:b/>
        </w:rPr>
        <w:t>git</w:t>
      </w:r>
      <w:proofErr w:type="gramEnd"/>
      <w:r w:rsidRPr="00D4080D">
        <w:rPr>
          <w:b/>
        </w:rPr>
        <w:t xml:space="preserve"> checkout features/</w:t>
      </w:r>
      <w:proofErr w:type="spellStart"/>
      <w:r w:rsidR="00206825" w:rsidRPr="00D4080D">
        <w:rPr>
          <w:b/>
        </w:rPr>
        <w:t>features_sprintX</w:t>
      </w:r>
      <w:proofErr w:type="spellEnd"/>
      <w:r w:rsidR="00D4080D">
        <w:t xml:space="preserve"> (this will fetch the remote branch from cloud create a local </w:t>
      </w:r>
      <w:proofErr w:type="spellStart"/>
      <w:r w:rsidR="00D4080D">
        <w:t>origion</w:t>
      </w:r>
      <w:proofErr w:type="spellEnd"/>
      <w:r w:rsidR="00D4080D">
        <w:t xml:space="preserve"> branch and also a local branch and checkout it)</w:t>
      </w:r>
    </w:p>
    <w:p w:rsidR="00F173AE" w:rsidRDefault="00CB6DBC" w:rsidP="00150FE0">
      <w:r>
        <w:t>T</w:t>
      </w:r>
      <w:r w:rsidR="00F173AE">
        <w:t xml:space="preserve">o confirm that you got the latest right branches check history for all the branches </w:t>
      </w:r>
      <w:proofErr w:type="spellStart"/>
      <w:r w:rsidR="0060348A">
        <w:t>s</w:t>
      </w:r>
      <w:r w:rsidR="00F173AE">
        <w:t>to</w:t>
      </w:r>
      <w:proofErr w:type="spellEnd"/>
      <w:r w:rsidR="00F173AE">
        <w:t xml:space="preserve"> match.</w:t>
      </w:r>
    </w:p>
    <w:p w:rsidR="00F173AE" w:rsidRDefault="00F173AE" w:rsidP="00150FE0"/>
    <w:p w:rsidR="00D4080D" w:rsidRDefault="00D4080D" w:rsidP="00150FE0">
      <w:proofErr w:type="gramStart"/>
      <w:r w:rsidRPr="00D4080D">
        <w:t>git</w:t>
      </w:r>
      <w:proofErr w:type="gramEnd"/>
      <w:r w:rsidRPr="00D4080D">
        <w:t xml:space="preserve"> checkout features/</w:t>
      </w:r>
      <w:proofErr w:type="spellStart"/>
      <w:r w:rsidRPr="00D4080D">
        <w:t>tcsi</w:t>
      </w:r>
      <w:proofErr w:type="spellEnd"/>
      <w:r w:rsidRPr="00D4080D">
        <w:t>-next</w:t>
      </w:r>
    </w:p>
    <w:p w:rsidR="00D4080D" w:rsidRDefault="00D4080D" w:rsidP="00150FE0"/>
    <w:p w:rsidR="00150FE0" w:rsidRDefault="00871AD3" w:rsidP="00465ECA">
      <w:r w:rsidRPr="00871AD3">
        <w:rPr>
          <w:b/>
        </w:rPr>
        <w:t>Prune/</w:t>
      </w:r>
      <w:proofErr w:type="spellStart"/>
      <w:r w:rsidRPr="00871AD3">
        <w:rPr>
          <w:b/>
        </w:rPr>
        <w:t>Cleanup</w:t>
      </w:r>
      <w:proofErr w:type="spellEnd"/>
      <w:r w:rsidRPr="00871AD3">
        <w:t xml:space="preserve"> the local references to remote branch</w:t>
      </w:r>
      <w:r>
        <w:t>:</w:t>
      </w:r>
    </w:p>
    <w:p w:rsidR="00F538CE" w:rsidRDefault="00F538CE">
      <w:proofErr w:type="gramStart"/>
      <w:r w:rsidRPr="00F538CE">
        <w:t>git</w:t>
      </w:r>
      <w:proofErr w:type="gramEnd"/>
      <w:r w:rsidRPr="00F538CE">
        <w:t xml:space="preserve"> remote </w:t>
      </w:r>
      <w:r w:rsidRPr="00A82445">
        <w:rPr>
          <w:b/>
        </w:rPr>
        <w:t>prune</w:t>
      </w:r>
      <w:r w:rsidRPr="00F538CE">
        <w:t xml:space="preserve"> origin --dry-run</w:t>
      </w:r>
    </w:p>
    <w:p w:rsidR="00B26D25" w:rsidRDefault="00B26D25">
      <w:proofErr w:type="gramStart"/>
      <w:r w:rsidRPr="00B26D25">
        <w:t>git</w:t>
      </w:r>
      <w:proofErr w:type="gramEnd"/>
      <w:r w:rsidRPr="00B26D25">
        <w:t xml:space="preserve"> remote prune origin </w:t>
      </w:r>
    </w:p>
    <w:p w:rsidR="00F538CE" w:rsidRDefault="00F538CE"/>
    <w:p w:rsidR="00E908CC" w:rsidRDefault="00E908CC" w:rsidP="00E908CC"/>
    <w:p w:rsidR="00E908CC" w:rsidRPr="00EA6FB7" w:rsidRDefault="00E908CC" w:rsidP="00E908CC">
      <w:pPr>
        <w:rPr>
          <w:b/>
        </w:rPr>
      </w:pPr>
      <w:r w:rsidRPr="00EA6FB7">
        <w:rPr>
          <w:b/>
        </w:rPr>
        <w:t>Keep Merging Feature branch with the master daily:</w:t>
      </w:r>
    </w:p>
    <w:p w:rsidR="00E908CC" w:rsidRDefault="00E908CC" w:rsidP="00E908CC">
      <w:r>
        <w:t>Get latest for both master and Feature branch.</w:t>
      </w:r>
    </w:p>
    <w:p w:rsidR="00E908CC" w:rsidRDefault="00E908CC" w:rsidP="00E908CC">
      <w:r>
        <w:t>Create local branch from the Feature branch.</w:t>
      </w:r>
    </w:p>
    <w:p w:rsidR="00E908CC" w:rsidRDefault="00E908CC" w:rsidP="00E908CC">
      <w:r>
        <w:t xml:space="preserve">Right click the new local branch, and select </w:t>
      </w:r>
      <w:r w:rsidRPr="00F6769C">
        <w:rPr>
          <w:b/>
        </w:rPr>
        <w:t>Merge From</w:t>
      </w:r>
      <w:r>
        <w:t xml:space="preserve"> =&gt; select master.</w:t>
      </w:r>
    </w:p>
    <w:p w:rsidR="00E908CC" w:rsidRDefault="00E908CC" w:rsidP="00E908CC">
      <w:r>
        <w:t>Resolve any conflicts, build and run tests</w:t>
      </w:r>
    </w:p>
    <w:p w:rsidR="00E908CC" w:rsidRDefault="00E908CC" w:rsidP="00E908CC">
      <w:r>
        <w:t>Push to origin and create PR to Feature Branch</w:t>
      </w:r>
    </w:p>
    <w:p w:rsidR="00E908CC" w:rsidRDefault="00E908CC" w:rsidP="00E908CC"/>
    <w:p w:rsidR="00E908CC" w:rsidRPr="008A2E96" w:rsidRDefault="00E908CC" w:rsidP="00E908CC">
      <w:pPr>
        <w:rPr>
          <w:b/>
        </w:rPr>
      </w:pPr>
      <w:r w:rsidRPr="008A2E96">
        <w:rPr>
          <w:b/>
        </w:rPr>
        <w:t>Merge the Feature branch back to the Master branch for releasing:</w:t>
      </w:r>
    </w:p>
    <w:p w:rsidR="00E908CC" w:rsidRDefault="00E908CC" w:rsidP="00E908CC">
      <w:r>
        <w:t>Get latest for both master and Feature branch.</w:t>
      </w:r>
    </w:p>
    <w:p w:rsidR="00E908CC" w:rsidRDefault="00E908CC" w:rsidP="00E908CC">
      <w:r>
        <w:t>Create local branch from the master branch</w:t>
      </w:r>
    </w:p>
    <w:p w:rsidR="00E908CC" w:rsidRDefault="00E908CC" w:rsidP="00E908CC">
      <w:r w:rsidRPr="00BC56AB">
        <w:t>Right click the new local branch, and select Merge From =&gt; select Feature branch.</w:t>
      </w:r>
    </w:p>
    <w:p w:rsidR="00E908CC" w:rsidRDefault="00E908CC" w:rsidP="00E908CC">
      <w:r>
        <w:t>Resolve any conflicts, build and run tests.</w:t>
      </w:r>
    </w:p>
    <w:p w:rsidR="00E908CC" w:rsidRDefault="00E908CC" w:rsidP="00E908CC">
      <w:r>
        <w:lastRenderedPageBreak/>
        <w:t>Push to origin and create PR to Master Branch</w:t>
      </w:r>
    </w:p>
    <w:p w:rsidR="00E908CC" w:rsidRDefault="00E908CC"/>
    <w:p w:rsidR="00E908CC" w:rsidRDefault="00E908CC"/>
    <w:p w:rsidR="006F75EC" w:rsidRDefault="006F75EC">
      <w:r w:rsidRPr="006F75EC">
        <w:t>Azure Data Studio</w:t>
      </w:r>
      <w:r w:rsidR="00BA4E7A">
        <w:t xml:space="preserve"> (similar to </w:t>
      </w:r>
      <w:r w:rsidR="00BA4E7A" w:rsidRPr="00BA4E7A">
        <w:t>SSMS</w:t>
      </w:r>
      <w:r w:rsidR="00BA4E7A">
        <w:t>)</w:t>
      </w:r>
      <w:r w:rsidRPr="006F75EC">
        <w:t xml:space="preserve"> is a new cross-platform tool that runs on </w:t>
      </w:r>
      <w:proofErr w:type="spellStart"/>
      <w:r w:rsidRPr="006F75EC">
        <w:t>macOS</w:t>
      </w:r>
      <w:proofErr w:type="spellEnd"/>
      <w:r w:rsidRPr="006F75EC">
        <w:t>, Linux, as well as Windows.</w:t>
      </w:r>
    </w:p>
    <w:p w:rsidR="008736E5" w:rsidRDefault="008736E5" w:rsidP="008736E5">
      <w:r w:rsidRPr="008736E5">
        <w:rPr>
          <w:b/>
        </w:rPr>
        <w:t>Code Coverage</w:t>
      </w:r>
      <w:r>
        <w:t>: on the projects we want to see code coverage values</w:t>
      </w:r>
    </w:p>
    <w:p w:rsidR="008736E5" w:rsidRDefault="008736E5" w:rsidP="008736E5">
      <w:r>
        <w:t>Run unit tests.</w:t>
      </w:r>
    </w:p>
    <w:p w:rsidR="008736E5" w:rsidRDefault="008736E5" w:rsidP="008736E5">
      <w:r>
        <w:t>On the "Test Explorer" select passed unit tests, right click =&gt; "</w:t>
      </w:r>
      <w:proofErr w:type="spellStart"/>
      <w:r>
        <w:t>Analyze</w:t>
      </w:r>
      <w:proofErr w:type="spellEnd"/>
      <w:r>
        <w:t xml:space="preserve"> Code Coverage for Selected Tests".</w:t>
      </w:r>
    </w:p>
    <w:p w:rsidR="008736E5" w:rsidRDefault="008736E5" w:rsidP="008736E5">
      <w:r>
        <w:t>You should see code coverage for your assemblies in the "Code Coverage Result window".</w:t>
      </w:r>
    </w:p>
    <w:p w:rsidR="008736E5" w:rsidRDefault="008736E5" w:rsidP="008736E5">
      <w:r>
        <w:t>Just open the file</w:t>
      </w:r>
      <w:r w:rsidR="00682DFC">
        <w:t>/class</w:t>
      </w:r>
      <w:r>
        <w:t xml:space="preserve"> and in Code Coverage Result window click on the </w:t>
      </w:r>
      <w:r w:rsidRPr="008D1916">
        <w:rPr>
          <w:b/>
        </w:rPr>
        <w:t>icon "Show code coverage colouring"</w:t>
      </w:r>
      <w:r>
        <w:t xml:space="preserve">. Pink colour </w:t>
      </w:r>
      <w:r w:rsidR="006C775B">
        <w:t xml:space="preserve">meaning </w:t>
      </w:r>
      <w:r>
        <w:t xml:space="preserve">not being covered. </w:t>
      </w:r>
    </w:p>
    <w:p w:rsidR="006F75EC" w:rsidRDefault="006F75EC"/>
    <w:p w:rsidR="00CF497F" w:rsidRDefault="00CF497F" w:rsidP="00AA61FE"/>
    <w:p w:rsidR="00CE17F7" w:rsidRDefault="00CE17F7" w:rsidP="00AA61FE"/>
    <w:p w:rsidR="00CE17F7" w:rsidRDefault="00CE17F7" w:rsidP="00CE17F7">
      <w:r w:rsidRPr="00CE17F7">
        <w:rPr>
          <w:b/>
        </w:rPr>
        <w:t>Abstract Class</w:t>
      </w:r>
      <w:r>
        <w:t xml:space="preserve">: </w:t>
      </w:r>
      <w:r w:rsidRPr="00CE17F7">
        <w:t>cannot be instantiated. An abstract class</w:t>
      </w:r>
      <w:r>
        <w:t xml:space="preserve"> </w:t>
      </w:r>
      <w:r w:rsidRPr="00CE17F7">
        <w:t>is used to inherit in the child class</w:t>
      </w:r>
      <w:r>
        <w:t xml:space="preserve"> example is base class</w:t>
      </w:r>
      <w:r w:rsidRPr="00CE17F7">
        <w:t>.</w:t>
      </w:r>
    </w:p>
    <w:p w:rsidR="0073409B" w:rsidRDefault="0073409B" w:rsidP="0073409B">
      <w:r>
        <w:t xml:space="preserve">An abstract class can have a </w:t>
      </w:r>
      <w:r w:rsidRPr="005E24B1">
        <w:rPr>
          <w:b/>
        </w:rPr>
        <w:t>static method</w:t>
      </w:r>
      <w:r>
        <w:t>, which can be called directly, even if you do not have an instance of the abstract class</w:t>
      </w:r>
      <w:r w:rsidR="00EC643A">
        <w:t>.</w:t>
      </w:r>
    </w:p>
    <w:p w:rsidR="00DE433E" w:rsidRDefault="00DE433E" w:rsidP="00CE17F7">
      <w:r w:rsidRPr="00DE433E">
        <w:rPr>
          <w:b/>
        </w:rPr>
        <w:t>A</w:t>
      </w:r>
      <w:r w:rsidR="00CE17F7" w:rsidRPr="00DE433E">
        <w:rPr>
          <w:b/>
        </w:rPr>
        <w:t>bstract methods</w:t>
      </w:r>
      <w:r w:rsidR="00CE17F7">
        <w:t xml:space="preserve"> have no actual code in them, and </w:t>
      </w:r>
      <w:r>
        <w:t>child/</w:t>
      </w:r>
      <w:r w:rsidR="00CE17F7">
        <w:t xml:space="preserve">subclasses </w:t>
      </w:r>
      <w:r>
        <w:t xml:space="preserve">have to </w:t>
      </w:r>
      <w:r w:rsidR="00CE17F7">
        <w:t xml:space="preserve">override the method. </w:t>
      </w:r>
    </w:p>
    <w:p w:rsidR="00CE17F7" w:rsidRDefault="00CE17F7" w:rsidP="00CE17F7">
      <w:r w:rsidRPr="00DE433E">
        <w:rPr>
          <w:b/>
        </w:rPr>
        <w:t>Virtual methods</w:t>
      </w:r>
      <w:r>
        <w:t xml:space="preserve"> </w:t>
      </w:r>
      <w:r w:rsidR="00DE433E">
        <w:t xml:space="preserve">in an abstract class </w:t>
      </w:r>
      <w:r>
        <w:t xml:space="preserve">can have code, which is usually a default implementation of something, and any subclasses </w:t>
      </w:r>
      <w:r w:rsidR="0041305C">
        <w:t>can</w:t>
      </w:r>
      <w:r>
        <w:t xml:space="preserve"> override the method using the override modifier and provide a custom implementation.</w:t>
      </w:r>
    </w:p>
    <w:p w:rsidR="00CE17F7" w:rsidRDefault="00CE17F7" w:rsidP="00CE17F7">
      <w:r>
        <w:t>It is not necessary to override virtual method in derived but it can be.</w:t>
      </w:r>
    </w:p>
    <w:p w:rsidR="00C43C66" w:rsidRDefault="00C43C66" w:rsidP="00C43C66">
      <w:r w:rsidRPr="00CE17F7">
        <w:t>An abstract class cannot be inherited by structures. It can contain constructors or destructors. It can implement functions with non-Abstract methods.</w:t>
      </w:r>
      <w:r w:rsidR="003941F4">
        <w:t xml:space="preserve"> </w:t>
      </w:r>
      <w:r w:rsidR="003941F4" w:rsidRPr="003941F4">
        <w:t>Abstract method declarations are only permitted in abstract classes.</w:t>
      </w:r>
      <w:r w:rsidR="00E92164">
        <w:t xml:space="preserve"> </w:t>
      </w:r>
    </w:p>
    <w:p w:rsidR="00C43C66" w:rsidRDefault="004C312F" w:rsidP="00CE17F7">
      <w:r>
        <w:t xml:space="preserve">It’s opposite to </w:t>
      </w:r>
      <w:r w:rsidRPr="00C43C66">
        <w:t>sealed class</w:t>
      </w:r>
      <w:r>
        <w:t>,</w:t>
      </w:r>
      <w:r w:rsidRPr="00C43C66">
        <w:t xml:space="preserve"> the</w:t>
      </w:r>
      <w:r w:rsidR="00C43C66" w:rsidRPr="00C43C66">
        <w:t xml:space="preserve"> sealed class </w:t>
      </w:r>
      <w:r w:rsidR="00C43C66">
        <w:t xml:space="preserve">can’t be </w:t>
      </w:r>
      <w:r w:rsidR="00C43C66" w:rsidRPr="00C43C66">
        <w:t xml:space="preserve">inherited </w:t>
      </w:r>
      <w:r w:rsidR="00FA64CD">
        <w:t>while</w:t>
      </w:r>
      <w:r w:rsidR="00C43C66" w:rsidRPr="00C43C66">
        <w:t xml:space="preserve"> the abstract class</w:t>
      </w:r>
      <w:r w:rsidR="00FA64CD">
        <w:t xml:space="preserve"> </w:t>
      </w:r>
      <w:r w:rsidR="00C43C66">
        <w:t>can only</w:t>
      </w:r>
      <w:r w:rsidR="00C43C66" w:rsidRPr="00C43C66">
        <w:t xml:space="preserve"> be inherited</w:t>
      </w:r>
      <w:r w:rsidR="00FA64CD">
        <w:t xml:space="preserve"> by child classes</w:t>
      </w:r>
      <w:r w:rsidR="00E744CE">
        <w:t xml:space="preserve"> (can’t have instances)</w:t>
      </w:r>
      <w:r w:rsidR="00C43C66" w:rsidRPr="00C43C66">
        <w:t>.</w:t>
      </w:r>
    </w:p>
    <w:p w:rsidR="00CE17F7" w:rsidRDefault="00CE17F7" w:rsidP="00CE17F7"/>
    <w:p w:rsidR="00CE17F7" w:rsidRDefault="00CE17F7" w:rsidP="00CE17F7"/>
    <w:p w:rsidR="001B4B61" w:rsidRDefault="0084113B" w:rsidP="00CE17F7">
      <w:r w:rsidRPr="00D20DAD">
        <w:rPr>
          <w:b/>
        </w:rPr>
        <w:t>To improve DB performance</w:t>
      </w:r>
      <w:r>
        <w:t>:</w:t>
      </w:r>
    </w:p>
    <w:p w:rsidR="0084113B" w:rsidRDefault="0084113B" w:rsidP="00CE17F7">
      <w:r>
        <w:t xml:space="preserve">DBA should run </w:t>
      </w:r>
      <w:r w:rsidR="00025B26">
        <w:t xml:space="preserve">exec </w:t>
      </w:r>
      <w:proofErr w:type="spellStart"/>
      <w:r w:rsidR="00025B26">
        <w:t>sp_updateS</w:t>
      </w:r>
      <w:r w:rsidRPr="0084113B">
        <w:t>tats</w:t>
      </w:r>
      <w:proofErr w:type="spellEnd"/>
      <w:r>
        <w:t xml:space="preserve"> </w:t>
      </w:r>
      <w:r w:rsidR="00EE6868">
        <w:t>every day</w:t>
      </w:r>
      <w:r>
        <w:t xml:space="preserve"> or week</w:t>
      </w:r>
      <w:r w:rsidR="00140B45">
        <w:t xml:space="preserve"> </w:t>
      </w:r>
      <w:r w:rsidR="000C01B4">
        <w:t xml:space="preserve">(can configure </w:t>
      </w:r>
      <w:r w:rsidR="0075301B">
        <w:t xml:space="preserve">a </w:t>
      </w:r>
      <w:r w:rsidR="000C01B4">
        <w:t xml:space="preserve">job) </w:t>
      </w:r>
      <w:r w:rsidR="00140B45">
        <w:t>(</w:t>
      </w:r>
      <w:r w:rsidR="00140B45" w:rsidRPr="00140B45">
        <w:t>Updates Statistics</w:t>
      </w:r>
      <w:r w:rsidR="00751994">
        <w:t xml:space="preserve"> </w:t>
      </w:r>
      <w:r w:rsidR="00751994" w:rsidRPr="00751994">
        <w:t>if you have Auto Update Statistics turned on for the database</w:t>
      </w:r>
      <w:r w:rsidR="00140B45">
        <w:t>)</w:t>
      </w:r>
      <w:r>
        <w:t>.</w:t>
      </w:r>
    </w:p>
    <w:p w:rsidR="00121CEB" w:rsidRDefault="00535737" w:rsidP="00CE17F7">
      <w:r w:rsidRPr="00121CEB">
        <w:t>Clean-up</w:t>
      </w:r>
      <w:r w:rsidR="00E14851">
        <w:t>/Archive</w:t>
      </w:r>
      <w:r w:rsidR="00121CEB" w:rsidRPr="00121CEB">
        <w:t xml:space="preserve"> old data</w:t>
      </w:r>
    </w:p>
    <w:p w:rsidR="00121CEB" w:rsidRDefault="00535737" w:rsidP="00CE17F7">
      <w:r>
        <w:t>Reorganize</w:t>
      </w:r>
      <w:r w:rsidRPr="00535737">
        <w:t xml:space="preserve"> </w:t>
      </w:r>
      <w:r w:rsidR="00EF4E41" w:rsidRPr="00535737">
        <w:t>our</w:t>
      </w:r>
      <w:r w:rsidRPr="00535737">
        <w:t xml:space="preserve"> indexes</w:t>
      </w:r>
      <w:r w:rsidR="00EF4E41">
        <w:t xml:space="preserve"> (</w:t>
      </w:r>
      <w:r w:rsidR="00EF4E41" w:rsidRPr="00EF4E41">
        <w:t>Fields used for filters and sorts are good candidates for indexing</w:t>
      </w:r>
      <w:r w:rsidR="00EF4E41">
        <w:t>)</w:t>
      </w:r>
    </w:p>
    <w:p w:rsidR="00B92264" w:rsidRDefault="00B92264" w:rsidP="00CE17F7">
      <w:r w:rsidRPr="00B92264">
        <w:t>For best performance on crucial queries, design "covering indexes" for those queries</w:t>
      </w:r>
    </w:p>
    <w:p w:rsidR="00373740" w:rsidRDefault="00373740" w:rsidP="00CE17F7">
      <w:r w:rsidRPr="00373740">
        <w:t>Every table should have a clustered index</w:t>
      </w:r>
    </w:p>
    <w:p w:rsidR="0084113B" w:rsidRDefault="00D20DAD" w:rsidP="00CE17F7">
      <w:r>
        <w:t xml:space="preserve">Never use select * from </w:t>
      </w:r>
      <w:proofErr w:type="spellStart"/>
      <w:r>
        <w:t>tbl</w:t>
      </w:r>
      <w:proofErr w:type="spellEnd"/>
    </w:p>
    <w:p w:rsidR="00D20DAD" w:rsidRDefault="00D20DAD" w:rsidP="00CE17F7">
      <w:r>
        <w:t xml:space="preserve">Never use </w:t>
      </w:r>
      <w:proofErr w:type="spellStart"/>
      <w:r>
        <w:t>cursore</w:t>
      </w:r>
      <w:proofErr w:type="spellEnd"/>
      <w:r>
        <w:t xml:space="preserve"> in SQL</w:t>
      </w:r>
    </w:p>
    <w:p w:rsidR="001B4B61" w:rsidRDefault="00D20DAD" w:rsidP="00CE17F7">
      <w:r>
        <w:t xml:space="preserve">Use table joins not the sub query in loops </w:t>
      </w:r>
    </w:p>
    <w:p w:rsidR="00D20DAD" w:rsidRDefault="008008F9" w:rsidP="00CE17F7">
      <w:r>
        <w:lastRenderedPageBreak/>
        <w:t>Paging</w:t>
      </w:r>
    </w:p>
    <w:p w:rsidR="008008F9" w:rsidRDefault="00AF5777" w:rsidP="00CE17F7">
      <w:proofErr w:type="spellStart"/>
      <w:r>
        <w:t>IQueryable</w:t>
      </w:r>
      <w:proofErr w:type="spellEnd"/>
    </w:p>
    <w:p w:rsidR="00DF5CF1" w:rsidRDefault="00DF5CF1" w:rsidP="00CE17F7">
      <w:r w:rsidRPr="00DF5CF1">
        <w:t>Use appropriate hardware for your databases.</w:t>
      </w:r>
      <w:r>
        <w:t xml:space="preserve"> </w:t>
      </w:r>
      <w:proofErr w:type="gramStart"/>
      <w:r>
        <w:t>use</w:t>
      </w:r>
      <w:r w:rsidRPr="00DF5CF1">
        <w:t>r</w:t>
      </w:r>
      <w:proofErr w:type="gramEnd"/>
      <w:r w:rsidRPr="00DF5CF1">
        <w:t xml:space="preserve"> 64-bit OS as well.</w:t>
      </w:r>
    </w:p>
    <w:p w:rsidR="00314C5F" w:rsidRDefault="00314C5F" w:rsidP="00CE17F7">
      <w:r>
        <w:t>F</w:t>
      </w:r>
      <w:r w:rsidRPr="00314C5F">
        <w:t>ast disks configured for optimal performance</w:t>
      </w:r>
      <w:r>
        <w:t>.</w:t>
      </w:r>
    </w:p>
    <w:p w:rsidR="00314C5F" w:rsidRDefault="00314C5F" w:rsidP="00CE17F7">
      <w:r>
        <w:t>For larger insert remove/drop index and recreate indexes after inserting larger data</w:t>
      </w:r>
    </w:p>
    <w:p w:rsidR="00314C5F" w:rsidRDefault="00314C5F" w:rsidP="00CE17F7">
      <w:r w:rsidRPr="00314C5F">
        <w:t>Can you postpone some of the things to be run for the night?</w:t>
      </w:r>
    </w:p>
    <w:p w:rsidR="002F738C" w:rsidRDefault="002F738C" w:rsidP="00CE17F7">
      <w:r w:rsidRPr="002F738C">
        <w:t>If your table has 15 fields, and you make 15 indexes, each with only a single field, you're doing it wrong</w:t>
      </w:r>
    </w:p>
    <w:p w:rsidR="003440DC" w:rsidRDefault="003440DC" w:rsidP="00037333"/>
    <w:p w:rsidR="008C3471" w:rsidRDefault="008C3471" w:rsidP="00037333">
      <w:r>
        <w:t>S</w:t>
      </w:r>
      <w:r w:rsidRPr="008C3471">
        <w:t xml:space="preserve">tore the </w:t>
      </w:r>
      <w:r>
        <w:t xml:space="preserve">larger </w:t>
      </w:r>
      <w:r w:rsidRPr="008C3471">
        <w:t>files in the file system and save the file name and path in the database</w:t>
      </w:r>
      <w:r>
        <w:t>.</w:t>
      </w:r>
    </w:p>
    <w:p w:rsidR="008C3471" w:rsidRDefault="008C3471" w:rsidP="00037333"/>
    <w:p w:rsidR="00876943" w:rsidRDefault="00876943" w:rsidP="00037333">
      <w:r w:rsidRPr="00876943">
        <w:t>SQL Server have a FILESTREAM column type</w:t>
      </w:r>
      <w:r w:rsidR="00C33BC5">
        <w:t xml:space="preserve"> </w:t>
      </w:r>
      <w:r w:rsidR="00C33BC5" w:rsidRPr="00C33BC5">
        <w:t>it is 2 GB</w:t>
      </w:r>
      <w:r w:rsidR="00C33BC5">
        <w:t xml:space="preserve"> (not for movies)</w:t>
      </w:r>
      <w:r w:rsidRPr="00876943">
        <w:t>. In this case, your data is actually stored in a separate file on the database server and only an ID to the file is saved in the table. In this case I don't see much of a reason not to keep the data in the SQL server.</w:t>
      </w:r>
    </w:p>
    <w:p w:rsidR="00A346E6" w:rsidRDefault="00A346E6" w:rsidP="00037333">
      <w:r w:rsidRPr="00A346E6">
        <w:t>Portability can be a concern if you use system specific features like SQL Server's FILESTREAM object and need to migrate to a different database system.</w:t>
      </w:r>
    </w:p>
    <w:p w:rsidR="00A346E6" w:rsidRDefault="004241B2" w:rsidP="00037333">
      <w:r>
        <w:t>C</w:t>
      </w:r>
      <w:r w:rsidR="00B46B6A" w:rsidRPr="00B46B6A">
        <w:t xml:space="preserve">ode </w:t>
      </w:r>
      <w:r w:rsidR="00B46B6A">
        <w:t>to write and read</w:t>
      </w:r>
      <w:r w:rsidR="00B46B6A" w:rsidRPr="00B46B6A">
        <w:t xml:space="preserve"> the files to the database</w:t>
      </w:r>
      <w:r w:rsidR="00BD2059">
        <w:t xml:space="preserve"> </w:t>
      </w:r>
      <w:r w:rsidR="00BD2059" w:rsidRPr="00BD2059">
        <w:t>write a handler to stream the file binary from the database.</w:t>
      </w:r>
      <w:r w:rsidR="006A2D56">
        <w:t xml:space="preserve"> Select will get slower. </w:t>
      </w:r>
    </w:p>
    <w:p w:rsidR="00374CB3" w:rsidRDefault="00374CB3" w:rsidP="00037333">
      <w:r>
        <w:t>For smaller files b</w:t>
      </w:r>
      <w:r w:rsidRPr="00374CB3">
        <w:t>ackups automatically include the file binaries.</w:t>
      </w:r>
      <w:r w:rsidR="002040D9">
        <w:t xml:space="preserve"> </w:t>
      </w:r>
      <w:r w:rsidR="00B77384" w:rsidRPr="002040D9">
        <w:t>Rollback</w:t>
      </w:r>
      <w:r w:rsidR="002040D9" w:rsidRPr="002040D9">
        <w:t xml:space="preserve"> of an update</w:t>
      </w:r>
      <w:r w:rsidR="002040D9">
        <w:t xml:space="preserve"> is easy.</w:t>
      </w:r>
    </w:p>
    <w:p w:rsidR="002040D9" w:rsidRDefault="002040D9" w:rsidP="00037333"/>
    <w:p w:rsidR="00876943" w:rsidRDefault="00876943" w:rsidP="00037333"/>
    <w:p w:rsidR="008E20BB" w:rsidRDefault="008E20BB" w:rsidP="00037333"/>
    <w:p w:rsidR="00672CC9" w:rsidRDefault="00672CC9" w:rsidP="00037333"/>
    <w:p w:rsidR="00037333" w:rsidRDefault="00037333" w:rsidP="00037333"/>
    <w:p w:rsidR="00300C75" w:rsidRDefault="00300C75" w:rsidP="00CE17F7"/>
    <w:p w:rsidR="00B116AE" w:rsidRPr="009644E1" w:rsidRDefault="00B116AE" w:rsidP="00CE17F7">
      <w:pPr>
        <w:rPr>
          <w:b/>
        </w:rPr>
      </w:pPr>
      <w:r w:rsidRPr="009644E1">
        <w:rPr>
          <w:b/>
        </w:rPr>
        <w:t>Improve ASP.NET MVC application performance?</w:t>
      </w:r>
    </w:p>
    <w:p w:rsidR="00B116AE" w:rsidRDefault="009644E1" w:rsidP="00CE17F7">
      <w:r w:rsidRPr="009644E1">
        <w:t xml:space="preserve">Make use of a profiler to discover memory leaks and performance problems in your application. </w:t>
      </w:r>
      <w:r w:rsidR="0081004C" w:rsidRPr="009644E1">
        <w:t>Personally</w:t>
      </w:r>
      <w:r w:rsidRPr="009644E1">
        <w:t xml:space="preserve"> I suggest </w:t>
      </w:r>
      <w:proofErr w:type="spellStart"/>
      <w:r w:rsidRPr="009644E1">
        <w:t>dotTrace</w:t>
      </w:r>
      <w:proofErr w:type="spellEnd"/>
      <w:r w:rsidR="00845AD5">
        <w:t>.</w:t>
      </w:r>
    </w:p>
    <w:p w:rsidR="00926CF4" w:rsidRDefault="00926CF4" w:rsidP="00CE17F7">
      <w:r w:rsidRPr="00926CF4">
        <w:t xml:space="preserve">When accessing data via LINQ rely on </w:t>
      </w:r>
      <w:proofErr w:type="spellStart"/>
      <w:r w:rsidRPr="00926CF4">
        <w:t>IQueryable</w:t>
      </w:r>
      <w:proofErr w:type="spellEnd"/>
    </w:p>
    <w:p w:rsidR="00926CF4" w:rsidRDefault="00926CF4" w:rsidP="00CE17F7">
      <w:r>
        <w:t>Pagination</w:t>
      </w:r>
    </w:p>
    <w:p w:rsidR="00926CF4" w:rsidRDefault="00C33D50" w:rsidP="00CE17F7">
      <w:r w:rsidRPr="00C33D50">
        <w:t>Use Asynchronous Controllers to implement actions that depend on external resources processing.</w:t>
      </w:r>
      <w:r>
        <w:t xml:space="preserve"> Calling external resources/API most of the time is wasted in the network.</w:t>
      </w:r>
    </w:p>
    <w:p w:rsidR="009644E1" w:rsidRDefault="004241B2" w:rsidP="00CE17F7">
      <w:r w:rsidRPr="00F50116">
        <w:rPr>
          <w:b/>
        </w:rPr>
        <w:t>Use Sprites</w:t>
      </w:r>
      <w:r w:rsidRPr="004241B2">
        <w:t>: Sprites are a great thing to reduce a request. You merge all your images into a single one and use CSS to get to good part of the sprite.</w:t>
      </w:r>
    </w:p>
    <w:p w:rsidR="007B47BE" w:rsidRDefault="007B47BE" w:rsidP="007B47BE">
      <w:r w:rsidRPr="00300C75">
        <w:t>Use AJAX to update components of your UI, avoid a whole page update when possible.</w:t>
      </w:r>
    </w:p>
    <w:p w:rsidR="007B47BE" w:rsidRDefault="007B47BE" w:rsidP="007B47BE">
      <w:r w:rsidRPr="00BA0490">
        <w:rPr>
          <w:b/>
        </w:rPr>
        <w:t xml:space="preserve">Move charting </w:t>
      </w:r>
      <w:r w:rsidRPr="00300C75">
        <w:t>and graph generation logic to the client side if possible.</w:t>
      </w:r>
    </w:p>
    <w:p w:rsidR="007B47BE" w:rsidRDefault="007B47BE" w:rsidP="007B47BE">
      <w:r>
        <w:t xml:space="preserve">Cache not-prone-to-change content using </w:t>
      </w:r>
      <w:proofErr w:type="spellStart"/>
      <w:r>
        <w:t>OutputCacheAttribute</w:t>
      </w:r>
      <w:proofErr w:type="spellEnd"/>
      <w:r>
        <w:t xml:space="preserve"> to save unnecessary and action executions</w:t>
      </w:r>
    </w:p>
    <w:p w:rsidR="007B47BE" w:rsidRDefault="007B47BE" w:rsidP="007B47BE">
      <w:r>
        <w:t>Use cookies for frequently accessed non sensitive information</w:t>
      </w:r>
    </w:p>
    <w:p w:rsidR="007B47BE" w:rsidRDefault="007B47BE" w:rsidP="007B47BE">
      <w:r>
        <w:lastRenderedPageBreak/>
        <w:t>Use CDN's for scripts and media content to improve loading on the client side (i.e. Google CDN)</w:t>
      </w:r>
    </w:p>
    <w:p w:rsidR="007B47BE" w:rsidRDefault="007B47BE" w:rsidP="007B47BE">
      <w:r>
        <w:t>Minify -Compile- your JavaScript in order to improve your script size</w:t>
      </w:r>
    </w:p>
    <w:p w:rsidR="007B47BE" w:rsidRDefault="007B47BE" w:rsidP="007B47BE">
      <w:r>
        <w:t>Keep cookie size small, since cookies are sent to the server on every request.</w:t>
      </w:r>
    </w:p>
    <w:p w:rsidR="007B47BE" w:rsidRDefault="007B47BE" w:rsidP="007B47BE">
      <w:r w:rsidRPr="003440DC">
        <w:t xml:space="preserve">Do not use </w:t>
      </w:r>
      <w:r>
        <w:t>Temp d</w:t>
      </w:r>
      <w:r w:rsidRPr="003440DC">
        <w:t>ata - which uses sessions</w:t>
      </w:r>
    </w:p>
    <w:p w:rsidR="007B47BE" w:rsidRDefault="007B47BE" w:rsidP="007B47BE">
      <w:r>
        <w:t>D</w:t>
      </w:r>
      <w:r w:rsidRPr="00672CC9">
        <w:t>isable view</w:t>
      </w:r>
      <w:r>
        <w:t xml:space="preserve"> </w:t>
      </w:r>
      <w:r w:rsidRPr="00672CC9">
        <w:t>state</w:t>
      </w:r>
      <w:r>
        <w:t xml:space="preserve"> for old Web forms</w:t>
      </w:r>
    </w:p>
    <w:p w:rsidR="00B24F00" w:rsidRDefault="00B24F00" w:rsidP="007B47BE">
      <w:r>
        <w:t xml:space="preserve">Use font awesome instead of icons </w:t>
      </w:r>
    </w:p>
    <w:p w:rsidR="004241B2" w:rsidRDefault="004241B2" w:rsidP="00CE17F7"/>
    <w:p w:rsidR="00B116AE" w:rsidRDefault="00B116AE" w:rsidP="00CE17F7"/>
    <w:p w:rsidR="00314C5F" w:rsidRDefault="00314C5F" w:rsidP="00CE17F7"/>
    <w:p w:rsidR="00904CDA" w:rsidRDefault="00791986" w:rsidP="00CE17F7">
      <w:r w:rsidRPr="00791986">
        <w:rPr>
          <w:b/>
        </w:rPr>
        <w:t>D</w:t>
      </w:r>
      <w:r w:rsidR="00904CDA" w:rsidRPr="00791986">
        <w:rPr>
          <w:b/>
        </w:rPr>
        <w:t>ata mart</w:t>
      </w:r>
      <w:r w:rsidR="00904CDA" w:rsidRPr="00904CDA">
        <w:t xml:space="preserve"> is a subset of the data warehouse and is usually oriented to a specific business line</w:t>
      </w:r>
      <w:r w:rsidR="00BE6971">
        <w:t xml:space="preserve"> </w:t>
      </w:r>
      <w:r w:rsidR="00BE6971" w:rsidRPr="00BE6971">
        <w:t>for example, Finance, or Sales</w:t>
      </w:r>
      <w:r w:rsidR="00904CDA" w:rsidRPr="00904CDA">
        <w:t xml:space="preserve"> or team (summarized data collected for analysis on a specific section or unit within an organization). Whereas data warehouses have an enterprise-wide depth.</w:t>
      </w:r>
    </w:p>
    <w:p w:rsidR="00115BBA" w:rsidRDefault="00115BBA" w:rsidP="00CE17F7">
      <w:r w:rsidRPr="00115BBA">
        <w:t>While transactional databases are designed to be updated, data warehouses or marts are read only. Data warehouses are designed to access large groups of related records. Data marts improve end-user response time by allowing use</w:t>
      </w:r>
      <w:r w:rsidR="002C66D9">
        <w:t>rs to have access to the specific set of data.</w:t>
      </w:r>
    </w:p>
    <w:p w:rsidR="00115BBA" w:rsidRDefault="00115BBA" w:rsidP="00CE17F7"/>
    <w:p w:rsidR="00904CDA" w:rsidRDefault="00904CDA" w:rsidP="00CE17F7"/>
    <w:p w:rsidR="00314C5F" w:rsidRDefault="00314C5F" w:rsidP="00CE17F7"/>
    <w:p w:rsidR="00AF5777" w:rsidRDefault="00AF5777" w:rsidP="00CE17F7"/>
    <w:p w:rsidR="001B4B61" w:rsidRDefault="001B4B61" w:rsidP="001B4B61">
      <w:r w:rsidRPr="001B4B61">
        <w:rPr>
          <w:b/>
          <w:u w:val="single"/>
        </w:rPr>
        <w:t>Load/Performance/Stress testing</w:t>
      </w:r>
      <w:r>
        <w:rPr>
          <w:b/>
          <w:u w:val="single"/>
        </w:rPr>
        <w:t xml:space="preserve"> </w:t>
      </w:r>
      <w:r w:rsidRPr="001B4B61">
        <w:rPr>
          <w:b/>
          <w:u w:val="single"/>
        </w:rPr>
        <w:t>tool</w:t>
      </w:r>
      <w:r w:rsidRPr="001B4B61">
        <w:rPr>
          <w:b/>
        </w:rPr>
        <w:t>:</w:t>
      </w:r>
      <w:r>
        <w:t xml:space="preserve"> We can use Soap UI open source or Pro version, Apache </w:t>
      </w:r>
      <w:proofErr w:type="spellStart"/>
      <w:r>
        <w:t>JMeter</w:t>
      </w:r>
      <w:proofErr w:type="spellEnd"/>
      <w:r>
        <w:t xml:space="preserve"> which is open source, </w:t>
      </w:r>
    </w:p>
    <w:p w:rsidR="001B4B61" w:rsidRDefault="001B4B61" w:rsidP="001B4B61">
      <w:r>
        <w:t>Microsoft included performance testing in their Visual Studio Enterprise till VS 2019.</w:t>
      </w:r>
      <w:r w:rsidR="00CD2065">
        <w:t xml:space="preserve"> </w:t>
      </w:r>
    </w:p>
    <w:p w:rsidR="00CD2065" w:rsidRDefault="00CD2065" w:rsidP="00CD2065">
      <w:r>
        <w:t>Load Testing in Azure DevOps/Azure Test Plans in cloud.</w:t>
      </w:r>
    </w:p>
    <w:p w:rsidR="001B4B61" w:rsidRDefault="001B4B61" w:rsidP="001B4B61">
      <w:proofErr w:type="spellStart"/>
      <w:r>
        <w:t>Netling</w:t>
      </w:r>
      <w:proofErr w:type="spellEnd"/>
      <w:r>
        <w:t xml:space="preserve"> is by Tore </w:t>
      </w:r>
      <w:proofErr w:type="spellStart"/>
      <w:r>
        <w:t>Lervik</w:t>
      </w:r>
      <w:proofErr w:type="spellEnd"/>
      <w:r>
        <w:t xml:space="preserve"> and is a nice little load tester client for easy and quick web testing. </w:t>
      </w:r>
      <w:proofErr w:type="gramStart"/>
      <w:r>
        <w:t>It's</w:t>
      </w:r>
      <w:proofErr w:type="gramEnd"/>
      <w:r>
        <w:t xml:space="preserve"> open source and on GitHub.</w:t>
      </w:r>
    </w:p>
    <w:p w:rsidR="00912CE7" w:rsidRDefault="000F2271" w:rsidP="008720A6">
      <w:r>
        <w:t>I</w:t>
      </w:r>
      <w:r w:rsidR="00D746F3">
        <w:t>n load testing</w:t>
      </w:r>
      <w:r w:rsidR="00606E02">
        <w:t>,</w:t>
      </w:r>
      <w:r w:rsidR="00D746F3">
        <w:t xml:space="preserve"> if with only 2 threads you get database deadlocks, w</w:t>
      </w:r>
      <w:r w:rsidR="00912CE7">
        <w:t xml:space="preserve">e need to tune/create index on </w:t>
      </w:r>
      <w:r w:rsidR="00B73F1C">
        <w:t>database</w:t>
      </w:r>
      <w:r w:rsidR="00912CE7">
        <w:t xml:space="preserve"> tables </w:t>
      </w:r>
      <w:r w:rsidR="00912CE7" w:rsidRPr="00912CE7">
        <w:t xml:space="preserve">using </w:t>
      </w:r>
      <w:r w:rsidR="00912CE7">
        <w:t xml:space="preserve">SQL Server </w:t>
      </w:r>
      <w:r w:rsidR="00912CE7" w:rsidRPr="00912CE7">
        <w:t>profiler and</w:t>
      </w:r>
      <w:r w:rsidR="001610D4">
        <w:t xml:space="preserve"> Database Engine</w:t>
      </w:r>
      <w:r w:rsidR="00912CE7">
        <w:t xml:space="preserve"> </w:t>
      </w:r>
      <w:r w:rsidR="00912CE7" w:rsidRPr="00912CE7">
        <w:t>Tuning Advisor</w:t>
      </w:r>
      <w:r w:rsidR="00912CE7">
        <w:t xml:space="preserve"> (for Indexes</w:t>
      </w:r>
      <w:r w:rsidR="001610D4">
        <w:t xml:space="preserve"> by default or non</w:t>
      </w:r>
      <w:r w:rsidR="00710786">
        <w:t>-</w:t>
      </w:r>
      <w:r w:rsidR="001610D4">
        <w:t>cluster</w:t>
      </w:r>
      <w:r w:rsidR="00710786">
        <w:t>e</w:t>
      </w:r>
      <w:r w:rsidR="001610D4">
        <w:t xml:space="preserve">d indexes/ index </w:t>
      </w:r>
      <w:r w:rsidR="00D746F3">
        <w:t>views</w:t>
      </w:r>
      <w:r w:rsidR="00912CE7">
        <w:t>)</w:t>
      </w:r>
      <w:r w:rsidR="006D169D">
        <w:t>.</w:t>
      </w:r>
    </w:p>
    <w:p w:rsidR="008720A6" w:rsidRDefault="008720A6" w:rsidP="008720A6">
      <w:r>
        <w:t>The First type of testing normally done is Functional testing</w:t>
      </w:r>
      <w:r w:rsidR="00503C88">
        <w:t>,</w:t>
      </w:r>
      <w:r>
        <w:t xml:space="preserve"> which ensures that the application is working as expected.</w:t>
      </w:r>
    </w:p>
    <w:p w:rsidR="001B4B61" w:rsidRDefault="00E07B73" w:rsidP="00CE17F7">
      <w:r>
        <w:t xml:space="preserve">In load testing we need to monitor the CPU, Memory and Network </w:t>
      </w:r>
      <w:r w:rsidR="00923EEF">
        <w:t>traffic/</w:t>
      </w:r>
      <w:r>
        <w:t>load</w:t>
      </w:r>
      <w:r w:rsidR="004118B8">
        <w:t>.</w:t>
      </w:r>
    </w:p>
    <w:p w:rsidR="004118B8" w:rsidRDefault="004118B8" w:rsidP="00CE17F7">
      <w:r>
        <w:t>We need to pick the small, medium and largest API endpoints</w:t>
      </w:r>
      <w:r w:rsidR="00E6130F">
        <w:t xml:space="preserve"> like number of validations</w:t>
      </w:r>
      <w:r w:rsidR="003A72F2">
        <w:t>/</w:t>
      </w:r>
      <w:proofErr w:type="spellStart"/>
      <w:r w:rsidR="003A72F2">
        <w:t>db</w:t>
      </w:r>
      <w:proofErr w:type="spellEnd"/>
      <w:r w:rsidR="003A72F2">
        <w:t xml:space="preserve"> hit</w:t>
      </w:r>
      <w:r w:rsidR="00E6130F">
        <w:t xml:space="preserve"> required</w:t>
      </w:r>
      <w:r>
        <w:t>.</w:t>
      </w:r>
    </w:p>
    <w:p w:rsidR="00C76198" w:rsidRDefault="00BB56C8" w:rsidP="00CE17F7">
      <w:r>
        <w:t>Choose random test with say 5 threads/users.</w:t>
      </w:r>
      <w:r w:rsidR="00C76198">
        <w:t xml:space="preserve"> </w:t>
      </w:r>
    </w:p>
    <w:p w:rsidR="004118B8" w:rsidRDefault="00C76198" w:rsidP="00CE17F7">
      <w:r>
        <w:t>Keep in mind the future projections/sate</w:t>
      </w:r>
      <w:r w:rsidR="0089020D">
        <w:t xml:space="preserve"> and how often load is expected.</w:t>
      </w:r>
    </w:p>
    <w:p w:rsidR="0089020D" w:rsidRDefault="00A049CF" w:rsidP="00CE17F7">
      <w:r>
        <w:t xml:space="preserve">Have some long </w:t>
      </w:r>
      <w:r w:rsidR="00F71FCC">
        <w:t>running</w:t>
      </w:r>
      <w:r>
        <w:t xml:space="preserve"> load tests like running for number of days and check the error log file maintained etc.</w:t>
      </w:r>
      <w:r w:rsidR="004A6FD1">
        <w:t xml:space="preserve"> </w:t>
      </w:r>
    </w:p>
    <w:p w:rsidR="004A6FD1" w:rsidRDefault="004A6FD1" w:rsidP="00CE17F7">
      <w:r>
        <w:t xml:space="preserve">Use Azure App Insight or </w:t>
      </w:r>
      <w:proofErr w:type="spellStart"/>
      <w:r>
        <w:t>Dynatrace</w:t>
      </w:r>
      <w:proofErr w:type="spellEnd"/>
      <w:r>
        <w:t xml:space="preserve"> etc.</w:t>
      </w:r>
    </w:p>
    <w:p w:rsidR="00A049CF" w:rsidRDefault="00A049CF" w:rsidP="00CE17F7"/>
    <w:p w:rsidR="00C76198" w:rsidRDefault="00C76198" w:rsidP="00CE17F7"/>
    <w:p w:rsidR="00923EEF" w:rsidRDefault="00923EEF" w:rsidP="00CE17F7"/>
    <w:p w:rsidR="00E07B73" w:rsidRDefault="00E07B73" w:rsidP="00CE17F7"/>
    <w:p w:rsidR="001B4B61" w:rsidRDefault="001B4B61" w:rsidP="00CE17F7"/>
    <w:p w:rsidR="007F005F" w:rsidRDefault="007F005F" w:rsidP="007F005F">
      <w:r>
        <w:t>In Soap UI properties can be used to hold the endpoints,</w:t>
      </w:r>
      <w:r w:rsidRPr="007F005F">
        <w:t xml:space="preserve"> </w:t>
      </w:r>
      <w:r>
        <w:t>authentication credentials of your services, to transfer and share session ids during test execution so multiple test steps or test cases can share the same sessions.</w:t>
      </w:r>
    </w:p>
    <w:p w:rsidR="007F005F" w:rsidRDefault="00FB3CB4" w:rsidP="007F005F">
      <w:r>
        <w:t xml:space="preserve">Properties are </w:t>
      </w:r>
      <w:r w:rsidRPr="00FB3CB4">
        <w:t>defined at several levels in soap</w:t>
      </w:r>
      <w:r>
        <w:t xml:space="preserve"> </w:t>
      </w:r>
      <w:r w:rsidRPr="00FB3CB4">
        <w:t>UI</w:t>
      </w:r>
      <w:r>
        <w:t xml:space="preserve"> </w:t>
      </w:r>
      <w:r w:rsidRPr="00FB3CB4">
        <w:t>Project, Test</w:t>
      </w:r>
      <w:r>
        <w:t xml:space="preserve"> </w:t>
      </w:r>
      <w:r w:rsidRPr="00FB3CB4">
        <w:t>Suite and Test</w:t>
      </w:r>
      <w:r>
        <w:t xml:space="preserve"> </w:t>
      </w:r>
      <w:r w:rsidRPr="00FB3CB4">
        <w:t>Case Properties</w:t>
      </w:r>
      <w:r>
        <w:t>.</w:t>
      </w:r>
      <w:r w:rsidR="001B252F">
        <w:t xml:space="preserve"> </w:t>
      </w:r>
    </w:p>
    <w:p w:rsidR="001B252F" w:rsidRDefault="001B252F" w:rsidP="007F005F">
      <w:r>
        <w:t>F</w:t>
      </w:r>
      <w:r w:rsidRPr="001B252F">
        <w:t>or example a global password might be stored at the project level and accessed inside a request message with a standard property expansion: ${#</w:t>
      </w:r>
      <w:proofErr w:type="spellStart"/>
      <w:r w:rsidRPr="001B252F">
        <w:t>Project#Password</w:t>
      </w:r>
      <w:proofErr w:type="spellEnd"/>
      <w:r w:rsidRPr="001B252F">
        <w:t>}.</w:t>
      </w:r>
    </w:p>
    <w:p w:rsidR="001B252F" w:rsidRDefault="001B252F" w:rsidP="007F005F"/>
    <w:p w:rsidR="007F005F" w:rsidRDefault="007A0EB9" w:rsidP="007F005F">
      <w:r>
        <w:rPr>
          <w:noProof/>
          <w:lang w:eastAsia="en-AU"/>
        </w:rPr>
        <w:drawing>
          <wp:inline distT="0" distB="0" distL="0" distR="0">
            <wp:extent cx="4229100" cy="2834239"/>
            <wp:effectExtent l="0" t="0" r="0" b="4445"/>
            <wp:docPr id="6" name="Picture 6" descr="project-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propert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5148" cy="2838292"/>
                    </a:xfrm>
                    <a:prstGeom prst="rect">
                      <a:avLst/>
                    </a:prstGeom>
                    <a:noFill/>
                    <a:ln>
                      <a:noFill/>
                    </a:ln>
                  </pic:spPr>
                </pic:pic>
              </a:graphicData>
            </a:graphic>
          </wp:inline>
        </w:drawing>
      </w:r>
    </w:p>
    <w:p w:rsidR="007F005F" w:rsidRDefault="007F005F" w:rsidP="007F005F"/>
    <w:p w:rsidR="0037782D" w:rsidRDefault="0037782D" w:rsidP="0037782D">
      <w:r w:rsidRPr="0037782D">
        <w:rPr>
          <w:u w:val="single"/>
        </w:rPr>
        <w:t>Dynamic Properties</w:t>
      </w:r>
      <w:r>
        <w:t>:  write groovy scripts directly inside a Property Expansion;</w:t>
      </w:r>
    </w:p>
    <w:p w:rsidR="0037782D" w:rsidRDefault="0037782D" w:rsidP="0037782D">
      <w:r>
        <w:t>${</w:t>
      </w:r>
      <w:proofErr w:type="gramStart"/>
      <w:r>
        <w:t>=(</w:t>
      </w:r>
      <w:proofErr w:type="spellStart"/>
      <w:proofErr w:type="gramEnd"/>
      <w:r>
        <w:t>int</w:t>
      </w:r>
      <w:proofErr w:type="spellEnd"/>
      <w:r>
        <w:t>)(</w:t>
      </w:r>
      <w:proofErr w:type="spellStart"/>
      <w:r>
        <w:t>Math.random</w:t>
      </w:r>
      <w:proofErr w:type="spellEnd"/>
      <w:r>
        <w:t>()*1000)}</w:t>
      </w:r>
    </w:p>
    <w:p w:rsidR="0037782D" w:rsidRDefault="0037782D" w:rsidP="0037782D">
      <w:proofErr w:type="gramStart"/>
      <w:r>
        <w:t>will</w:t>
      </w:r>
      <w:proofErr w:type="gramEnd"/>
      <w:r>
        <w:t xml:space="preserve"> be replaced with a random number between 0 and 999 every time it is evaluated.</w:t>
      </w:r>
    </w:p>
    <w:p w:rsidR="0037782D" w:rsidRDefault="0037782D" w:rsidP="0037782D">
      <w:r>
        <w:t>${=request.name}</w:t>
      </w:r>
    </w:p>
    <w:p w:rsidR="0037782D" w:rsidRDefault="0037782D" w:rsidP="0037782D">
      <w:r>
        <w:t>If you want to provide a current formatted timestamp:</w:t>
      </w:r>
    </w:p>
    <w:p w:rsidR="0037782D" w:rsidRDefault="0037782D" w:rsidP="0037782D">
      <w:r>
        <w:t xml:space="preserve">${=import </w:t>
      </w:r>
      <w:proofErr w:type="spellStart"/>
      <w:proofErr w:type="gramStart"/>
      <w:r>
        <w:t>java.text.SimpleDateFormat</w:t>
      </w:r>
      <w:proofErr w:type="spellEnd"/>
      <w:r>
        <w:t xml:space="preserve"> ;</w:t>
      </w:r>
      <w:proofErr w:type="gramEnd"/>
      <w:r>
        <w:t xml:space="preserve"> new </w:t>
      </w:r>
      <w:proofErr w:type="spellStart"/>
      <w:r>
        <w:t>SimpleDateFormat</w:t>
      </w:r>
      <w:proofErr w:type="spellEnd"/>
      <w:r>
        <w:t>("YYYY-MM-DDT00:00:00").format(new Date())}</w:t>
      </w:r>
    </w:p>
    <w:p w:rsidR="001B4B61" w:rsidRDefault="001B4B61" w:rsidP="001B4B61"/>
    <w:p w:rsidR="00912CE7" w:rsidRDefault="00912CE7" w:rsidP="00912CE7">
      <w:r w:rsidRPr="008C1341">
        <w:rPr>
          <w:b/>
        </w:rPr>
        <w:t xml:space="preserve">Improve SQL Server performance using profiler and </w:t>
      </w:r>
      <w:r>
        <w:rPr>
          <w:b/>
        </w:rPr>
        <w:t>T</w:t>
      </w:r>
      <w:r w:rsidRPr="008C1341">
        <w:rPr>
          <w:b/>
        </w:rPr>
        <w:t xml:space="preserve">uning </w:t>
      </w:r>
      <w:r>
        <w:rPr>
          <w:b/>
        </w:rPr>
        <w:t>Ad</w:t>
      </w:r>
      <w:r w:rsidRPr="008C1341">
        <w:rPr>
          <w:b/>
        </w:rPr>
        <w:t>visor</w:t>
      </w:r>
      <w:r>
        <w:t>:</w:t>
      </w:r>
    </w:p>
    <w:p w:rsidR="00912CE7" w:rsidRDefault="00912CE7" w:rsidP="00912CE7">
      <w:r>
        <w:t xml:space="preserve">In </w:t>
      </w:r>
      <w:r w:rsidRPr="00E76790">
        <w:t xml:space="preserve">SQL Server </w:t>
      </w:r>
      <w:r>
        <w:t xml:space="preserve">profiler select </w:t>
      </w:r>
      <w:r w:rsidRPr="00CA76AD">
        <w:rPr>
          <w:b/>
        </w:rPr>
        <w:t>Tuning Template</w:t>
      </w:r>
      <w:r>
        <w:t xml:space="preserve"> and can use filters. For filters</w:t>
      </w:r>
      <w:r w:rsidRPr="00784FE1">
        <w:t xml:space="preserve"> go to Event Selection =&gt; Column Filters</w:t>
      </w:r>
      <w:r>
        <w:t xml:space="preserve"> =&gt; </w:t>
      </w:r>
      <w:r w:rsidRPr="00EB5268">
        <w:t>Select Datab</w:t>
      </w:r>
      <w:r>
        <w:t>a</w:t>
      </w:r>
      <w:r w:rsidRPr="00EB5268">
        <w:t>se</w:t>
      </w:r>
      <w:r>
        <w:t xml:space="preserve"> </w:t>
      </w:r>
      <w:r w:rsidRPr="00EB5268">
        <w:t>Name and put name in like</w:t>
      </w:r>
      <w:r>
        <w:t>.</w:t>
      </w:r>
    </w:p>
    <w:p w:rsidR="00912CE7" w:rsidRDefault="00912CE7" w:rsidP="00912CE7"/>
    <w:p w:rsidR="00912CE7" w:rsidRDefault="00912CE7" w:rsidP="00912CE7">
      <w:r>
        <w:t>After running save the workload file as trace file on your disk.</w:t>
      </w:r>
    </w:p>
    <w:p w:rsidR="00912CE7" w:rsidRDefault="00912CE7" w:rsidP="00912CE7">
      <w:r>
        <w:t>Go to Tools =&gt; Select Tuning Advisor =&gt; find the same workload file/trace file =&gt; select Database =&gt; Click on start Analysis (green paly button)</w:t>
      </w:r>
    </w:p>
    <w:p w:rsidR="00912CE7" w:rsidRDefault="00912CE7" w:rsidP="00912CE7">
      <w:r>
        <w:lastRenderedPageBreak/>
        <w:t>If see any error fix the errors and rerun. To fix most of the error got to Tuning Options tab =&gt; Advance Options</w:t>
      </w:r>
    </w:p>
    <w:p w:rsidR="00912CE7" w:rsidRDefault="00912CE7" w:rsidP="00912CE7">
      <w:r>
        <w:t>You can also cl</w:t>
      </w:r>
      <w:r w:rsidRPr="00E27035">
        <w:t xml:space="preserve">ick one query from profiler, copy and paste into </w:t>
      </w:r>
      <w:r>
        <w:t xml:space="preserve">SQL Server </w:t>
      </w:r>
      <w:r w:rsidRPr="00E27035">
        <w:t>Management Studio and test it. If work well, then call D</w:t>
      </w:r>
      <w:r>
        <w:t xml:space="preserve">atabase </w:t>
      </w:r>
      <w:r w:rsidRPr="00E27035">
        <w:t>T</w:t>
      </w:r>
      <w:r>
        <w:t xml:space="preserve">uning </w:t>
      </w:r>
      <w:r w:rsidRPr="00E27035">
        <w:t>A</w:t>
      </w:r>
      <w:r>
        <w:t>dvisor</w:t>
      </w:r>
      <w:r w:rsidRPr="00E27035">
        <w:t xml:space="preserve"> from Management Studio</w:t>
      </w:r>
      <w:r>
        <w:t xml:space="preserve"> =&gt; Tools</w:t>
      </w:r>
      <w:r w:rsidRPr="00E27035">
        <w:t xml:space="preserve"> and tune the query.</w:t>
      </w:r>
    </w:p>
    <w:p w:rsidR="00912CE7" w:rsidRDefault="00912CE7" w:rsidP="00912CE7">
      <w:r>
        <w:t xml:space="preserve">Run </w:t>
      </w:r>
      <w:r w:rsidRPr="00E76790">
        <w:t>tuning advisor</w:t>
      </w:r>
      <w:r>
        <w:t xml:space="preserve"> to check weather Indexes are appropriate or not.</w:t>
      </w:r>
    </w:p>
    <w:p w:rsidR="00912CE7" w:rsidRDefault="00912CE7" w:rsidP="00912CE7"/>
    <w:p w:rsidR="00912CE7" w:rsidRDefault="00912CE7" w:rsidP="00912CE7">
      <w:r>
        <w:t xml:space="preserve">Create Statistics: </w:t>
      </w:r>
    </w:p>
    <w:p w:rsidR="00912CE7" w:rsidRDefault="00912CE7" w:rsidP="00912CE7">
      <w:r>
        <w:t>You can create query optimization statistics on one or more columns of a table or indexed view in SQL Server</w:t>
      </w:r>
    </w:p>
    <w:p w:rsidR="00912CE7" w:rsidRDefault="00912CE7" w:rsidP="00912CE7">
      <w:r>
        <w:t>When particular queries do not run very often, you can select to create column-level statistics rather than an index. Column-level statistics help Query Optimizer find better execution plans</w:t>
      </w:r>
    </w:p>
    <w:p w:rsidR="00B16292" w:rsidRDefault="00B16292" w:rsidP="00B16292">
      <w:r w:rsidRPr="005F2B3A">
        <w:rPr>
          <w:b/>
        </w:rPr>
        <w:t>SQL Server query execution plans</w:t>
      </w:r>
      <w:r>
        <w:t>:</w:t>
      </w:r>
    </w:p>
    <w:p w:rsidR="00B16292" w:rsidRDefault="00B16292" w:rsidP="00B16292">
      <w:r w:rsidRPr="005F2B3A">
        <w:t>Query item in the SQL Server Management Studio menu, you’ll see two options related to query plans – Display Estimated Execution plan and Include Actual Execution plan</w:t>
      </w:r>
    </w:p>
    <w:p w:rsidR="00B16292" w:rsidRDefault="00B16292" w:rsidP="00B16292">
      <w:r>
        <w:t xml:space="preserve">Second option: </w:t>
      </w:r>
      <w:r w:rsidRPr="00247505">
        <w:t xml:space="preserve">Start SQL Server Profiler =&gt; In the File menu, select New Trace =&gt; In the Events Section tab, check Show all events =&gt; Expand the Performance node =&gt; Select </w:t>
      </w:r>
      <w:proofErr w:type="spellStart"/>
      <w:r w:rsidRPr="00247505">
        <w:t>Showplan</w:t>
      </w:r>
      <w:proofErr w:type="spellEnd"/>
      <w:r w:rsidRPr="00247505">
        <w:t xml:space="preserve"> XML</w:t>
      </w:r>
    </w:p>
    <w:p w:rsidR="00B16292" w:rsidRDefault="00B16292" w:rsidP="00B16292">
      <w:r w:rsidRPr="00C20EA9">
        <w:t xml:space="preserve">The SQL Server query plan is shown in the lower pane. It’s the same plan as shown when </w:t>
      </w:r>
      <w:proofErr w:type="spellStart"/>
      <w:r w:rsidRPr="00C20EA9">
        <w:t>the</w:t>
      </w:r>
      <w:proofErr w:type="spellEnd"/>
      <w:r w:rsidRPr="00C20EA9">
        <w:t xml:space="preserve"> Include Actual Execution Plan option is selected. You can see its details in the tooltip that appears on mouse over or save the whole trace as an XML file for later analysis</w:t>
      </w:r>
      <w:r>
        <w:t>.</w:t>
      </w:r>
    </w:p>
    <w:p w:rsidR="00912CE7" w:rsidRDefault="00912CE7" w:rsidP="00912CE7"/>
    <w:p w:rsidR="00912CE7" w:rsidRDefault="00912CE7" w:rsidP="00912CE7">
      <w:r w:rsidRPr="00353920">
        <w:rPr>
          <w:b/>
        </w:rPr>
        <w:t>Windows performance counters</w:t>
      </w:r>
      <w:r w:rsidRPr="00CF497F">
        <w:t xml:space="preserve"> helps you analyse the performance data that applications, services, and drivers provide.</w:t>
      </w:r>
    </w:p>
    <w:p w:rsidR="001B4B61" w:rsidRDefault="001B4B61" w:rsidP="001B4B61"/>
    <w:p w:rsidR="001B4B61" w:rsidRDefault="00F90853" w:rsidP="001B4B61">
      <w:r w:rsidRPr="00F90853">
        <w:rPr>
          <w:b/>
          <w:u w:val="single"/>
        </w:rPr>
        <w:t>APIM:</w:t>
      </w:r>
      <w:r w:rsidRPr="00F90853">
        <w:t xml:space="preserve"> In </w:t>
      </w:r>
      <w:r>
        <w:t>APIM we can have Revisions (</w:t>
      </w:r>
      <w:proofErr w:type="spellStart"/>
      <w:r>
        <w:t>non breaking</w:t>
      </w:r>
      <w:proofErr w:type="spellEnd"/>
      <w:r>
        <w:t xml:space="preserve"> changes) or versions without effecting the end users after our testing we can enable the production/end-user’s version/revisions.</w:t>
      </w:r>
    </w:p>
    <w:p w:rsidR="00F90853" w:rsidRDefault="00F90853" w:rsidP="001B4B61">
      <w:r>
        <w:t>Can have mocked operations before the actual implementation like the UI developer can start using the mocked endpoint until the actual implementation.</w:t>
      </w:r>
    </w:p>
    <w:p w:rsidR="009B649D" w:rsidRDefault="009B649D" w:rsidP="001B4B61">
      <w:r>
        <w:t>Can be imported/deployed by Open API/</w:t>
      </w:r>
      <w:r w:rsidR="00AF6F2D">
        <w:t>Swagger</w:t>
      </w:r>
      <w:r>
        <w:t xml:space="preserve"> or from as Azure App Service or WISDAL Soap service.</w:t>
      </w:r>
    </w:p>
    <w:p w:rsidR="009B649D" w:rsidRDefault="009B649D" w:rsidP="001B4B61">
      <w:r>
        <w:t xml:space="preserve">In code we can generate open </w:t>
      </w:r>
      <w:r w:rsidR="00AF6F2D">
        <w:t>API</w:t>
      </w:r>
      <w:r w:rsidR="00E53B57">
        <w:t>s</w:t>
      </w:r>
      <w:r>
        <w:t xml:space="preserve"> by Swash Buckle nugget package.</w:t>
      </w:r>
    </w:p>
    <w:p w:rsidR="009B649D" w:rsidRDefault="009B649D" w:rsidP="001B4B61">
      <w:r>
        <w:t>In APIM we can have products like starter/ unlimited/ guest with API policies restriction like number of request per minute/day or data amount.</w:t>
      </w:r>
    </w:p>
    <w:p w:rsidR="009B649D" w:rsidRDefault="002B103B" w:rsidP="001B4B61">
      <w:r>
        <w:t>In APIM we can directly test our API endpoints. Otherwise we can use separate Developer portal.</w:t>
      </w:r>
    </w:p>
    <w:p w:rsidR="002B103B" w:rsidRDefault="002B103B" w:rsidP="001B4B61">
      <w:r>
        <w:t xml:space="preserve">People need to </w:t>
      </w:r>
      <w:r w:rsidR="00E34BD0">
        <w:t>sign-up</w:t>
      </w:r>
      <w:r>
        <w:t xml:space="preserve"> for a product key to use Developer portal.</w:t>
      </w:r>
    </w:p>
    <w:p w:rsidR="006B5793" w:rsidRPr="00F90853" w:rsidRDefault="006B5793" w:rsidP="001B4B61">
      <w:pPr>
        <w:rPr>
          <w:b/>
          <w:u w:val="single"/>
        </w:rPr>
      </w:pPr>
      <w:r>
        <w:t>App Insight can be use</w:t>
      </w:r>
      <w:r w:rsidR="004D1264">
        <w:t>d</w:t>
      </w:r>
      <w:r>
        <w:t xml:space="preserve"> to monitor APIs health (any 404/500 errors</w:t>
      </w:r>
      <w:r w:rsidR="00645E68">
        <w:t>/ service fabric connection failure</w:t>
      </w:r>
      <w:r>
        <w:t xml:space="preserve">). Application </w:t>
      </w:r>
      <w:r w:rsidR="00202F16">
        <w:t>map,</w:t>
      </w:r>
      <w:r>
        <w:t xml:space="preserve"> Telemetry</w:t>
      </w:r>
      <w:r w:rsidR="00D6288B">
        <w:t xml:space="preserve">, </w:t>
      </w:r>
      <w:r w:rsidR="00F5001F">
        <w:t xml:space="preserve">error </w:t>
      </w:r>
      <w:r w:rsidR="00D6288B">
        <w:t>logs</w:t>
      </w:r>
      <w:r w:rsidR="00342F50">
        <w:t>, queries</w:t>
      </w:r>
      <w:r>
        <w:t xml:space="preserve"> </w:t>
      </w:r>
      <w:r w:rsidR="00202F16">
        <w:t>etc.</w:t>
      </w:r>
    </w:p>
    <w:p w:rsidR="00F90853" w:rsidRDefault="00F90853" w:rsidP="001B4B61"/>
    <w:p w:rsidR="00E76790" w:rsidRDefault="00E76790"/>
    <w:p w:rsidR="005618F6" w:rsidRDefault="005618F6">
      <w:r>
        <w:t>**----</w:t>
      </w:r>
    </w:p>
    <w:p w:rsidR="005618F6" w:rsidRDefault="005618F6"/>
    <w:p w:rsidR="00B77321" w:rsidRDefault="00975700" w:rsidP="00B77321">
      <w:r>
        <w:rPr>
          <w:b/>
        </w:rPr>
        <w:t xml:space="preserve">Imp </w:t>
      </w:r>
      <w:r w:rsidR="00B77321" w:rsidRPr="00291614">
        <w:rPr>
          <w:b/>
        </w:rPr>
        <w:t>Documentation</w:t>
      </w:r>
      <w:r w:rsidR="00B77321">
        <w:t xml:space="preserve">: </w:t>
      </w:r>
      <w:hyperlink r:id="rId15" w:history="1">
        <w:r w:rsidR="00B77321" w:rsidRPr="0008128C">
          <w:rPr>
            <w:rStyle w:val="Hyperlink"/>
          </w:rPr>
          <w:t>https://docs.microsoft.com/en-au/azure/devops/?view=azure-devops</w:t>
        </w:r>
      </w:hyperlink>
      <w:r w:rsidR="00B77321">
        <w:t xml:space="preserve"> </w:t>
      </w:r>
    </w:p>
    <w:p w:rsidR="00F07497" w:rsidRDefault="00CA4E95">
      <w:r>
        <w:lastRenderedPageBreak/>
        <w:t xml:space="preserve">DevOps: </w:t>
      </w:r>
      <w:hyperlink r:id="rId16" w:history="1">
        <w:r w:rsidR="00F07497" w:rsidRPr="0008128C">
          <w:rPr>
            <w:rStyle w:val="Hyperlink"/>
          </w:rPr>
          <w:t>https://azure.microsoft.com/en-us/services/devops/</w:t>
        </w:r>
      </w:hyperlink>
      <w:r w:rsidR="00F07497">
        <w:t xml:space="preserve"> </w:t>
      </w:r>
    </w:p>
    <w:p w:rsidR="00D36648" w:rsidRDefault="005E2A46">
      <w:hyperlink r:id="rId17" w:history="1">
        <w:r w:rsidR="00D36648" w:rsidRPr="00535E8C">
          <w:rPr>
            <w:rStyle w:val="Hyperlink"/>
          </w:rPr>
          <w:t>https://app.pluralsight.com/library/courses/tfs-visual-studio-2017-continuous-delivery-devops/table-of-contents</w:t>
        </w:r>
      </w:hyperlink>
    </w:p>
    <w:p w:rsidR="00572A9E" w:rsidRDefault="00572A9E" w:rsidP="00E96A2B">
      <w:pPr>
        <w:jc w:val="both"/>
      </w:pPr>
    </w:p>
    <w:p w:rsidR="00572A9E" w:rsidRDefault="00CE26B9" w:rsidP="00E96A2B">
      <w:pPr>
        <w:jc w:val="both"/>
      </w:pPr>
      <w:r>
        <w:t>Go to VSTS</w:t>
      </w:r>
      <w:r w:rsidR="00E94F85">
        <w:t>/</w:t>
      </w:r>
      <w:r w:rsidR="00E94F85" w:rsidRPr="00E94F85">
        <w:t xml:space="preserve"> </w:t>
      </w:r>
      <w:r w:rsidR="00E94F85">
        <w:t>DevOps</w:t>
      </w:r>
      <w:r>
        <w:t xml:space="preserve"> </w:t>
      </w:r>
      <w:proofErr w:type="spellStart"/>
      <w:r w:rsidR="005148B9">
        <w:t>s</w:t>
      </w:r>
      <w:r w:rsidR="00B3426B">
        <w:t>portal</w:t>
      </w:r>
      <w:proofErr w:type="spellEnd"/>
      <w:r w:rsidR="00B3426B">
        <w:t xml:space="preserve"> </w:t>
      </w:r>
      <w:r>
        <w:t xml:space="preserve">=&gt; </w:t>
      </w:r>
      <w:hyperlink r:id="rId18" w:history="1">
        <w:r w:rsidRPr="00535E8C">
          <w:rPr>
            <w:rStyle w:val="Hyperlink"/>
          </w:rPr>
          <w:t>www.visualstudio.com</w:t>
        </w:r>
      </w:hyperlink>
      <w:r>
        <w:t xml:space="preserve"> =&gt; sign in </w:t>
      </w:r>
      <w:r w:rsidR="0075374E">
        <w:t xml:space="preserve">=&gt; </w:t>
      </w:r>
    </w:p>
    <w:p w:rsidR="00382C10" w:rsidRDefault="00572A9E" w:rsidP="00382C10">
      <w:pPr>
        <w:jc w:val="both"/>
      </w:pPr>
      <w:r>
        <w:t xml:space="preserve">You can add new </w:t>
      </w:r>
      <w:r w:rsidR="00E94F85">
        <w:t xml:space="preserve">Azure DevOps Organization </w:t>
      </w:r>
      <w:r w:rsidR="005148B9">
        <w:t xml:space="preserve">and </w:t>
      </w:r>
      <w:r w:rsidR="00042E42" w:rsidRPr="005148B9">
        <w:t>create</w:t>
      </w:r>
      <w:r w:rsidR="005148B9" w:rsidRPr="005148B9">
        <w:t xml:space="preserve"> a project to get started</w:t>
      </w:r>
      <w:r w:rsidR="00382C10">
        <w:t xml:space="preserve">. </w:t>
      </w:r>
    </w:p>
    <w:p w:rsidR="00382C10" w:rsidRDefault="00382C10" w:rsidP="00382C10">
      <w:pPr>
        <w:jc w:val="both"/>
      </w:pPr>
      <w:r>
        <w:t>Otherwise you can add/create a project in an existing Organization (if you are owner or member with enough right)</w:t>
      </w:r>
    </w:p>
    <w:p w:rsidR="00382C10" w:rsidRDefault="008805C9" w:rsidP="00382C10">
      <w:pPr>
        <w:jc w:val="both"/>
      </w:pPr>
      <w:r>
        <w:t xml:space="preserve">You can delete any organization or projects in that organization. Just select the organization =&gt; </w:t>
      </w:r>
      <w:r w:rsidRPr="008805C9">
        <w:t>Organization Settings</w:t>
      </w:r>
      <w:r w:rsidR="00CC2822">
        <w:t xml:space="preserve"> =&gt; </w:t>
      </w:r>
      <w:r w:rsidR="00CC2822" w:rsidRPr="00CC2822">
        <w:t>Delete organization</w:t>
      </w:r>
    </w:p>
    <w:p w:rsidR="007A17E9" w:rsidRDefault="007A17E9" w:rsidP="00382C10">
      <w:pPr>
        <w:jc w:val="both"/>
      </w:pPr>
      <w:r>
        <w:t xml:space="preserve">Organization name could </w:t>
      </w:r>
      <w:r w:rsidR="00F50201">
        <w:t>be Department + Branch/</w:t>
      </w:r>
      <w:proofErr w:type="spellStart"/>
      <w:r w:rsidR="00F50201">
        <w:t>TeamName</w:t>
      </w:r>
      <w:r w:rsidR="00824DF4">
        <w:t>s</w:t>
      </w:r>
      <w:proofErr w:type="spellEnd"/>
    </w:p>
    <w:p w:rsidR="00042E42" w:rsidRDefault="005E2A46" w:rsidP="00382C10">
      <w:pPr>
        <w:jc w:val="both"/>
      </w:pPr>
      <w:hyperlink r:id="rId19" w:history="1">
        <w:r w:rsidR="00824DF4" w:rsidRPr="0008128C">
          <w:rPr>
            <w:rStyle w:val="Hyperlink"/>
            <w:b/>
          </w:rPr>
          <w:t>https://dev.azure.com</w:t>
        </w:r>
        <w:r w:rsidR="00824DF4" w:rsidRPr="0008128C">
          <w:rPr>
            <w:rStyle w:val="Hyperlink"/>
          </w:rPr>
          <w:t>/Organization001TeamAbc/</w:t>
        </w:r>
      </w:hyperlink>
      <w:r w:rsidR="00042E42">
        <w:t xml:space="preserve"> </w:t>
      </w:r>
    </w:p>
    <w:p w:rsidR="005614FF" w:rsidRDefault="005614FF"/>
    <w:p w:rsidR="00B46DF4" w:rsidRDefault="00F14878">
      <w:r w:rsidRPr="005614FF">
        <w:rPr>
          <w:b/>
        </w:rPr>
        <w:t xml:space="preserve">Create new project </w:t>
      </w:r>
      <w:r w:rsidR="00802877">
        <w:rPr>
          <w:b/>
        </w:rPr>
        <w:t xml:space="preserve">=&gt; </w:t>
      </w:r>
      <w:r w:rsidR="00802877" w:rsidRPr="00802877">
        <w:t>Project name</w:t>
      </w:r>
      <w:r w:rsidR="00802877">
        <w:t xml:space="preserve"> </w:t>
      </w:r>
      <w:r w:rsidR="00B46DF4">
        <w:t xml:space="preserve">=&gt; Private access =&gt; </w:t>
      </w:r>
      <w:r w:rsidR="00B46DF4" w:rsidRPr="00B46DF4">
        <w:t xml:space="preserve">Version control </w:t>
      </w:r>
      <w:r w:rsidR="00B46DF4">
        <w:t xml:space="preserve">Git/ Team Foundation Version Control </w:t>
      </w:r>
      <w:r>
        <w:t xml:space="preserve">=&gt; </w:t>
      </w:r>
    </w:p>
    <w:p w:rsidR="00E96599" w:rsidRDefault="00E96599">
      <w:r>
        <w:t xml:space="preserve">We can use Boards, Repos, </w:t>
      </w:r>
      <w:proofErr w:type="gramStart"/>
      <w:r>
        <w:t>Pipelines</w:t>
      </w:r>
      <w:proofErr w:type="gramEnd"/>
      <w:r>
        <w:t xml:space="preserve">, Test Plans or </w:t>
      </w:r>
      <w:proofErr w:type="spellStart"/>
      <w:r>
        <w:t>Artifacts</w:t>
      </w:r>
      <w:proofErr w:type="spellEnd"/>
      <w:r>
        <w:t xml:space="preserve"> services in that project otherwise to keep it simple we can turn off some of the services in </w:t>
      </w:r>
      <w:r w:rsidR="00723B10">
        <w:t>p</w:t>
      </w:r>
      <w:r>
        <w:t xml:space="preserve">roject </w:t>
      </w:r>
      <w:r w:rsidR="00723B10">
        <w:t>s</w:t>
      </w:r>
      <w:r>
        <w:t>ettings for that project.</w:t>
      </w:r>
    </w:p>
    <w:p w:rsidR="00E96599" w:rsidRDefault="00E96599">
      <w:r w:rsidRPr="000E0246">
        <w:rPr>
          <w:b/>
          <w:sz w:val="26"/>
          <w:szCs w:val="26"/>
        </w:rPr>
        <w:t>Project Settings</w:t>
      </w:r>
      <w:r>
        <w:t xml:space="preserve">: </w:t>
      </w:r>
      <w:r w:rsidR="004D3929">
        <w:t>is the most important place to manage most of the things like adding new teams with existing security groups like Contributors, Build Administrators, Project Administrators, Readers etc. We can add groups or users in teams.</w:t>
      </w:r>
      <w:r w:rsidR="00CD65B9">
        <w:t xml:space="preserve"> We must add more than one Project Administrators. </w:t>
      </w:r>
    </w:p>
    <w:p w:rsidR="004D3929" w:rsidRDefault="00EB4E44">
      <w:r w:rsidRPr="00376E05">
        <w:rPr>
          <w:u w:val="single"/>
        </w:rPr>
        <w:t>Security tab</w:t>
      </w:r>
      <w:r>
        <w:t xml:space="preserve">: </w:t>
      </w:r>
      <w:r w:rsidR="0071427A">
        <w:t>We can create new groups or teams like help group, code reviews, support etc. A group can have different members and team can have different groups.</w:t>
      </w:r>
    </w:p>
    <w:p w:rsidR="00CF7237" w:rsidRDefault="00EB4E44">
      <w:r w:rsidRPr="00376E05">
        <w:rPr>
          <w:u w:val="single"/>
        </w:rPr>
        <w:t>Notifications tab</w:t>
      </w:r>
      <w:r>
        <w:t xml:space="preserve">: </w:t>
      </w:r>
      <w:r w:rsidR="000E2BB7">
        <w:t xml:space="preserve">set notification for </w:t>
      </w:r>
      <w:r w:rsidR="000E2BB7" w:rsidRPr="00376E05">
        <w:rPr>
          <w:b/>
        </w:rPr>
        <w:t>Builds</w:t>
      </w:r>
      <w:r w:rsidR="000E2BB7">
        <w:t xml:space="preserve"> (fails/completes), </w:t>
      </w:r>
      <w:r w:rsidR="000E2BB7" w:rsidRPr="00376E05">
        <w:rPr>
          <w:b/>
        </w:rPr>
        <w:t>Code Git</w:t>
      </w:r>
      <w:r w:rsidR="000E2BB7">
        <w:t xml:space="preserve"> (commit pushes, pull request created/updated etc</w:t>
      </w:r>
      <w:r w:rsidR="00393986">
        <w:t>.</w:t>
      </w:r>
      <w:r w:rsidR="000E2BB7">
        <w:t xml:space="preserve">), </w:t>
      </w:r>
      <w:r w:rsidR="0061056E" w:rsidRPr="00376E05">
        <w:rPr>
          <w:b/>
        </w:rPr>
        <w:t>Code TFVC</w:t>
      </w:r>
      <w:r w:rsidR="0061056E">
        <w:t xml:space="preserve"> (code is checked in, a file with a specific extension/path is checked in, any code review changes), </w:t>
      </w:r>
      <w:r w:rsidR="0061056E" w:rsidRPr="00376E05">
        <w:rPr>
          <w:b/>
        </w:rPr>
        <w:t>Work</w:t>
      </w:r>
      <w:r w:rsidR="0061056E">
        <w:t xml:space="preserve"> (work item created/changed/deleted/restored, or work item moved from this team project)</w:t>
      </w:r>
      <w:r w:rsidR="00376E05">
        <w:t>,</w:t>
      </w:r>
      <w:r w:rsidR="000E0246">
        <w:t xml:space="preserve"> </w:t>
      </w:r>
      <w:r w:rsidR="00376E05" w:rsidRPr="00376E05">
        <w:rPr>
          <w:b/>
        </w:rPr>
        <w:t>Release</w:t>
      </w:r>
      <w:r w:rsidR="00376E05">
        <w:t xml:space="preserve"> (an approval for deployment is pending/completed/a manual intervention for a deployment is pending)</w:t>
      </w:r>
      <w:r w:rsidR="001923FD">
        <w:t xml:space="preserve">. </w:t>
      </w:r>
    </w:p>
    <w:p w:rsidR="00376E05" w:rsidRDefault="001923FD">
      <w:r>
        <w:t>We can do team level or c</w:t>
      </w:r>
      <w:r w:rsidRPr="001923FD">
        <w:t>ustom email address</w:t>
      </w:r>
      <w:r>
        <w:t xml:space="preserve"> etc.</w:t>
      </w:r>
    </w:p>
    <w:p w:rsidR="001923FD" w:rsidRPr="009E51E9" w:rsidRDefault="00FB5510" w:rsidP="009E51E9">
      <w:r w:rsidRPr="003160B6">
        <w:rPr>
          <w:b/>
        </w:rPr>
        <w:t>Under Boards</w:t>
      </w:r>
      <w:r>
        <w:t xml:space="preserve"> </w:t>
      </w:r>
      <w:r w:rsidR="003160B6">
        <w:t xml:space="preserve">tab </w:t>
      </w:r>
      <w:r>
        <w:t>we have other tabs like project configuration for boards (we can set Iterations with start and End dates)</w:t>
      </w:r>
      <w:r w:rsidR="003160B6">
        <w:t xml:space="preserve">. </w:t>
      </w:r>
      <w:r w:rsidR="009E51E9">
        <w:t xml:space="preserve">We can select days. Note we can add children like </w:t>
      </w:r>
      <w:r w:rsidR="009E51E9" w:rsidRPr="009E51E9">
        <w:t>PI-1</w:t>
      </w:r>
      <w:r w:rsidR="009E51E9">
        <w:t>/2/3 (</w:t>
      </w:r>
      <w:r w:rsidR="009E51E9" w:rsidRPr="009E51E9">
        <w:t>program increment</w:t>
      </w:r>
      <w:r w:rsidR="009E51E9">
        <w:t xml:space="preserve">). And each PI can have </w:t>
      </w:r>
      <w:r w:rsidR="009E51E9" w:rsidRPr="009E51E9">
        <w:t>Sprint</w:t>
      </w:r>
      <w:r w:rsidR="009E51E9">
        <w:t xml:space="preserve"> 1/2/3 and set start or end dates</w:t>
      </w:r>
      <w:r w:rsidR="0011371B">
        <w:t>. (</w:t>
      </w:r>
      <w:proofErr w:type="gramStart"/>
      <w:r w:rsidR="0011371B">
        <w:t>note</w:t>
      </w:r>
      <w:proofErr w:type="gramEnd"/>
      <w:r w:rsidR="0011371B">
        <w:t xml:space="preserve">: please set dates at sprint level </w:t>
      </w:r>
      <w:r w:rsidR="002F1339">
        <w:t xml:space="preserve">instead of </w:t>
      </w:r>
      <w:r w:rsidR="0011371B">
        <w:t>PI level)</w:t>
      </w:r>
      <w:r w:rsidR="0047128D">
        <w:t>.</w:t>
      </w:r>
    </w:p>
    <w:p w:rsidR="003160B6" w:rsidRDefault="003160B6"/>
    <w:p w:rsidR="0031397A" w:rsidRDefault="0031397A">
      <w:r>
        <w:t xml:space="preserve">DevOps is all about Boards, Repos, Pipelines, Test Plans and </w:t>
      </w:r>
      <w:proofErr w:type="spellStart"/>
      <w:r>
        <w:t>Artifacts</w:t>
      </w:r>
      <w:proofErr w:type="spellEnd"/>
    </w:p>
    <w:p w:rsidR="007A1F5C" w:rsidRDefault="007A1F5C"/>
    <w:p w:rsidR="007A1F5C" w:rsidRDefault="007A1F5C">
      <w:r>
        <w:t xml:space="preserve">You can add existing project to Git/VSTS =&gt; open in VS =&gt; Right click the solution in Solution Explorer =&gt; Add Solution to Source Control. </w:t>
      </w:r>
    </w:p>
    <w:p w:rsidR="00062923" w:rsidRDefault="00062923"/>
    <w:p w:rsidR="00062923" w:rsidRDefault="00062923">
      <w:r>
        <w:t>In Team explorer =&gt; changes =&gt; click + (Add staging) =&gt; Commit (commit Staged). This is for local commit.</w:t>
      </w:r>
    </w:p>
    <w:p w:rsidR="00062923" w:rsidRDefault="00062923">
      <w:r>
        <w:t xml:space="preserve">Otherwise just right click the solution and select Commit. </w:t>
      </w:r>
    </w:p>
    <w:p w:rsidR="00062923" w:rsidRDefault="00062923">
      <w:r>
        <w:t>To push/commit changes to the server</w:t>
      </w:r>
      <w:r w:rsidR="00103020">
        <w:t>/origin</w:t>
      </w:r>
      <w:r>
        <w:t xml:space="preserve"> =&gt; Team Explorer =&gt; Home =&gt; Sync =&gt; Push (Outgoing Commits)</w:t>
      </w:r>
    </w:p>
    <w:p w:rsidR="009A48DB" w:rsidRDefault="009A48DB"/>
    <w:p w:rsidR="009A48DB" w:rsidRDefault="009A48DB">
      <w:r>
        <w:t xml:space="preserve">You can again open project in the browser and do some changes &amp; commit. </w:t>
      </w:r>
    </w:p>
    <w:p w:rsidR="009A48DB" w:rsidRDefault="009A48DB">
      <w:pPr>
        <w:pBdr>
          <w:bottom w:val="dotted" w:sz="24" w:space="1" w:color="auto"/>
        </w:pBdr>
      </w:pPr>
      <w:r>
        <w:lastRenderedPageBreak/>
        <w:t>In VS Team Explorer =&gt; Home =&gt; Sync =&gt; Pull (in case of conflicts use Fetch and merge)</w:t>
      </w:r>
      <w:r w:rsidR="00A92ED2">
        <w:t xml:space="preserve"> or (</w:t>
      </w:r>
      <w:r w:rsidR="00941AC2">
        <w:t xml:space="preserve">get latest/pull for master/main branch switch to current branch and </w:t>
      </w:r>
      <w:r w:rsidR="00A92ED2">
        <w:t>do rebase master in case of conflicts)</w:t>
      </w:r>
    </w:p>
    <w:p w:rsidR="004826DF" w:rsidRDefault="004826DF" w:rsidP="004826DF">
      <w:pPr>
        <w:pBdr>
          <w:bottom w:val="dotted" w:sz="24" w:space="1" w:color="auto"/>
        </w:pBdr>
      </w:pPr>
      <w:r w:rsidRPr="004826DF">
        <w:rPr>
          <w:u w:val="single"/>
        </w:rPr>
        <w:t>Rebase from master</w:t>
      </w:r>
      <w:r>
        <w:t xml:space="preserve"> =&gt; git checkout master =&gt; git pull =&gt; git checkout {users/username/</w:t>
      </w:r>
      <w:proofErr w:type="spellStart"/>
      <w:r>
        <w:t>BranchNamedescription</w:t>
      </w:r>
      <w:proofErr w:type="spellEnd"/>
      <w:r>
        <w:t xml:space="preserve">} or git checkout </w:t>
      </w:r>
      <w:proofErr w:type="gramStart"/>
      <w:r>
        <w:t>@{</w:t>
      </w:r>
      <w:proofErr w:type="gramEnd"/>
      <w:r>
        <w:t xml:space="preserve">-1}  </w:t>
      </w:r>
      <w:r w:rsidR="00B934A0">
        <w:t>s</w:t>
      </w:r>
    </w:p>
    <w:p w:rsidR="004826DF" w:rsidRDefault="004826DF" w:rsidP="004826DF">
      <w:pPr>
        <w:pBdr>
          <w:bottom w:val="dotted" w:sz="24" w:space="1" w:color="auto"/>
        </w:pBdr>
      </w:pPr>
      <w:r>
        <w:t xml:space="preserve">=&gt; </w:t>
      </w:r>
      <w:proofErr w:type="gramStart"/>
      <w:r>
        <w:t>git</w:t>
      </w:r>
      <w:proofErr w:type="gramEnd"/>
      <w:r>
        <w:t xml:space="preserve"> rebase master =&gt; git rebase </w:t>
      </w:r>
      <w:r w:rsidRPr="009F729B">
        <w:rPr>
          <w:b/>
        </w:rPr>
        <w:t>–continue</w:t>
      </w:r>
      <w:r>
        <w:t xml:space="preserve"> (resolve all conflicts) =&gt; git</w:t>
      </w:r>
      <w:r w:rsidR="005754FB">
        <w:t>s</w:t>
      </w:r>
      <w:r>
        <w:t xml:space="preserve"> push </w:t>
      </w:r>
      <w:r w:rsidRPr="00A175C6">
        <w:rPr>
          <w:b/>
        </w:rPr>
        <w:t>--force-with-lease</w:t>
      </w:r>
    </w:p>
    <w:p w:rsidR="008A6EED" w:rsidRDefault="008A6EED" w:rsidP="008A6EED">
      <w:pPr>
        <w:pBdr>
          <w:bottom w:val="dotted" w:sz="24" w:space="1" w:color="auto"/>
        </w:pBdr>
      </w:pPr>
      <w:r>
        <w:t xml:space="preserve">If you get lost at any stage during rebase just abort/undo =&gt; git rebase </w:t>
      </w:r>
      <w:r w:rsidRPr="005754FB">
        <w:rPr>
          <w:b/>
        </w:rPr>
        <w:t>--abort</w:t>
      </w:r>
      <w:r w:rsidR="009F729B">
        <w:rPr>
          <w:b/>
        </w:rPr>
        <w:t>s</w:t>
      </w:r>
    </w:p>
    <w:p w:rsidR="0070048E" w:rsidRDefault="0070048E">
      <w:pPr>
        <w:pBdr>
          <w:bottom w:val="dotted" w:sz="24" w:space="1" w:color="auto"/>
        </w:pBdr>
      </w:pPr>
    </w:p>
    <w:p w:rsidR="0070048E" w:rsidRDefault="0070048E"/>
    <w:p w:rsidR="0070048E" w:rsidRDefault="0070048E">
      <w:r w:rsidRPr="0070048E">
        <w:rPr>
          <w:b/>
        </w:rPr>
        <w:t>Builds</w:t>
      </w:r>
      <w:r w:rsidR="00474E95">
        <w:rPr>
          <w:b/>
        </w:rPr>
        <w:t>/</w:t>
      </w:r>
      <w:r w:rsidR="00474E95" w:rsidRPr="00474E95">
        <w:rPr>
          <w:b/>
        </w:rPr>
        <w:t>Automated Builds</w:t>
      </w:r>
      <w:r>
        <w:t>:</w:t>
      </w:r>
    </w:p>
    <w:p w:rsidR="00D22395" w:rsidRDefault="00D22395">
      <w:r w:rsidRPr="00D22395">
        <w:t>We need version control like git, to push code to some branch/master and from our branch setup build.</w:t>
      </w:r>
    </w:p>
    <w:p w:rsidR="00F359B1" w:rsidRDefault="00F359B1">
      <w:r w:rsidRPr="00F359B1">
        <w:t xml:space="preserve">Once </w:t>
      </w:r>
      <w:r>
        <w:t>we have code (</w:t>
      </w:r>
      <w:r w:rsidRPr="00F359B1">
        <w:t>Repos</w:t>
      </w:r>
      <w:r>
        <w:t xml:space="preserve"> =&gt; Files/branches) in DevOps we can setup CI &amp; CD using Pipelines. </w:t>
      </w:r>
    </w:p>
    <w:p w:rsidR="004137E1" w:rsidRDefault="004137E1" w:rsidP="004137E1">
      <w:r>
        <w:t xml:space="preserve">DevOps =&gt; </w:t>
      </w:r>
      <w:r w:rsidRPr="007A6807">
        <w:t>Repos</w:t>
      </w:r>
      <w:r>
        <w:t xml:space="preserve"> =&gt; Files =&gt; Set up build (right top corner)</w:t>
      </w:r>
    </w:p>
    <w:p w:rsidR="004137E1" w:rsidRDefault="004137E1" w:rsidP="004137E1">
      <w:r>
        <w:t>VSTS (older system) =&gt; Code =&gt; Files =&gt; Set up build (right top corner)</w:t>
      </w:r>
    </w:p>
    <w:p w:rsidR="004137E1" w:rsidRDefault="004137E1" w:rsidP="004137E1">
      <w:r>
        <w:t>Or Go to DevOps =&gt; P</w:t>
      </w:r>
      <w:r w:rsidRPr="00B77ECF">
        <w:t xml:space="preserve">ipelines </w:t>
      </w:r>
      <w:r>
        <w:t xml:space="preserve">=&gt; Builds =&gt; New pipeline =&gt; select </w:t>
      </w:r>
      <w:r w:rsidRPr="00763EE4">
        <w:t>code</w:t>
      </w:r>
      <w:r>
        <w:t xml:space="preserve"> source like Azure Repos Git =&gt; </w:t>
      </w:r>
      <w:r w:rsidRPr="00763EE4">
        <w:t>Select a repository</w:t>
      </w:r>
      <w:r>
        <w:t xml:space="preserve"> =&gt; Select a Template (e.g. ASP.Net core).</w:t>
      </w:r>
    </w:p>
    <w:p w:rsidR="004137E1" w:rsidRDefault="006D55E4">
      <w:r>
        <w:t>Note: we can always import an existing build/pipeline .</w:t>
      </w:r>
      <w:proofErr w:type="spellStart"/>
      <w:r>
        <w:t>yaml</w:t>
      </w:r>
      <w:proofErr w:type="spellEnd"/>
      <w:r>
        <w:t xml:space="preserve">. </w:t>
      </w:r>
      <w:proofErr w:type="gramStart"/>
      <w:r w:rsidR="002E47B5">
        <w:t>go</w:t>
      </w:r>
      <w:proofErr w:type="gramEnd"/>
      <w:r w:rsidR="002E47B5">
        <w:t xml:space="preserve"> to pipeline =&gt; view =&gt; </w:t>
      </w:r>
      <w:r>
        <w:t>download</w:t>
      </w:r>
      <w:r w:rsidR="002E47B5">
        <w:t>/</w:t>
      </w:r>
      <w:r w:rsidR="006010D5">
        <w:t>copy .</w:t>
      </w:r>
      <w:proofErr w:type="spellStart"/>
      <w:r w:rsidR="006010D5">
        <w:t>yaml</w:t>
      </w:r>
      <w:proofErr w:type="spellEnd"/>
      <w:r w:rsidR="006010D5">
        <w:t xml:space="preserve"> file and convert it to </w:t>
      </w:r>
      <w:proofErr w:type="spellStart"/>
      <w:r w:rsidR="006010D5">
        <w:t>json</w:t>
      </w:r>
      <w:proofErr w:type="spellEnd"/>
      <w:r w:rsidR="006010D5">
        <w:t xml:space="preserve"> format (past </w:t>
      </w:r>
      <w:proofErr w:type="spellStart"/>
      <w:r w:rsidR="006010D5">
        <w:t>yaml</w:t>
      </w:r>
      <w:proofErr w:type="spellEnd"/>
      <w:r w:rsidR="006010D5">
        <w:t xml:space="preserve"> </w:t>
      </w:r>
      <w:hyperlink r:id="rId20" w:history="1">
        <w:r w:rsidR="006010D5" w:rsidRPr="00F06EB0">
          <w:rPr>
            <w:rStyle w:val="Hyperlink"/>
          </w:rPr>
          <w:t>https://editor.swagger.io</w:t>
        </w:r>
      </w:hyperlink>
      <w:r w:rsidR="006010D5">
        <w:t xml:space="preserve"> and convert to </w:t>
      </w:r>
      <w:proofErr w:type="spellStart"/>
      <w:r w:rsidR="006010D5">
        <w:t>json</w:t>
      </w:r>
      <w:proofErr w:type="spellEnd"/>
      <w:r w:rsidR="006010D5">
        <w:t xml:space="preserve">). </w:t>
      </w:r>
      <w:r w:rsidR="001B6140">
        <w:t xml:space="preserve"> Go to pipelines =&gt; builds =&gt; New =&gt; </w:t>
      </w:r>
      <w:r w:rsidR="00BA3B08">
        <w:t>“</w:t>
      </w:r>
      <w:r w:rsidR="001B6140">
        <w:t xml:space="preserve">Import </w:t>
      </w:r>
      <w:r w:rsidR="00BA3B08">
        <w:t xml:space="preserve">a </w:t>
      </w:r>
      <w:proofErr w:type="spellStart"/>
      <w:r w:rsidR="00BA3B08">
        <w:t>pipleline</w:t>
      </w:r>
      <w:proofErr w:type="spellEnd"/>
      <w:r w:rsidR="00BA3B08">
        <w:t>”.</w:t>
      </w:r>
    </w:p>
    <w:p w:rsidR="002E47B5" w:rsidRDefault="002E47B5">
      <w:r>
        <w:t xml:space="preserve">You can export to </w:t>
      </w:r>
      <w:proofErr w:type="spellStart"/>
      <w:r>
        <w:t>json</w:t>
      </w:r>
      <w:proofErr w:type="spellEnd"/>
      <w:r>
        <w:t xml:space="preserve"> (if enough rights)</w:t>
      </w:r>
      <w:r w:rsidR="00007978">
        <w:t xml:space="preserve"> go to Pipeline =&gt; select </w:t>
      </w:r>
      <w:proofErr w:type="spellStart"/>
      <w:r w:rsidR="00007978">
        <w:t>pipleline</w:t>
      </w:r>
      <w:proofErr w:type="spellEnd"/>
      <w:r w:rsidR="00007978">
        <w:t>/build =&gt; … top right corner =&gt; Export</w:t>
      </w:r>
    </w:p>
    <w:p w:rsidR="00BA3B08" w:rsidRDefault="00BA3B08"/>
    <w:p w:rsidR="0089733D" w:rsidRDefault="0089733D" w:rsidP="0089733D">
      <w:r>
        <w:t xml:space="preserve">Builds: We do integration/CI and quality check/run </w:t>
      </w:r>
      <w:r w:rsidR="00B15442" w:rsidRPr="00B15442">
        <w:t>Unit</w:t>
      </w:r>
      <w:r w:rsidR="00B15442">
        <w:t xml:space="preserve"> and integration</w:t>
      </w:r>
      <w:r w:rsidR="00B15442" w:rsidRPr="00B15442">
        <w:t xml:space="preserve"> </w:t>
      </w:r>
      <w:r>
        <w:t>tests, check build fail/succeeded</w:t>
      </w:r>
      <w:r w:rsidR="00380AED">
        <w:t xml:space="preserve"> using build</w:t>
      </w:r>
      <w:r w:rsidR="00380AED" w:rsidRPr="00380AED">
        <w:t xml:space="preserve"> pipeline</w:t>
      </w:r>
      <w:r>
        <w:t xml:space="preserve">.  </w:t>
      </w:r>
    </w:p>
    <w:p w:rsidR="0089733D" w:rsidRDefault="0089733D" w:rsidP="0089733D">
      <w:r>
        <w:t>Releases: We publish/deploy project in releases</w:t>
      </w:r>
      <w:r w:rsidR="00EA7DC8">
        <w:t xml:space="preserve"> (Dev/test/Pre Prod/Production)</w:t>
      </w:r>
      <w:r w:rsidR="00380AED">
        <w:t xml:space="preserve"> using </w:t>
      </w:r>
      <w:r w:rsidR="00380AED" w:rsidRPr="00380AED">
        <w:t>release pipeline</w:t>
      </w:r>
      <w:r>
        <w:t>.</w:t>
      </w:r>
    </w:p>
    <w:p w:rsidR="0089733D" w:rsidRDefault="0089733D"/>
    <w:p w:rsidR="00E16EA4" w:rsidRDefault="00E16EA4">
      <w:r>
        <w:t xml:space="preserve">First we do CI/Continues Integration setup </w:t>
      </w:r>
      <w:r w:rsidR="00081956">
        <w:t>and then</w:t>
      </w:r>
      <w:r>
        <w:t xml:space="preserve"> we can do publishing/CD in the same pipeline (by adding a task). But </w:t>
      </w:r>
      <w:r w:rsidR="00081956">
        <w:t>usually CD/Publishing is done in</w:t>
      </w:r>
      <w:r>
        <w:t xml:space="preserve"> separate</w:t>
      </w:r>
      <w:r w:rsidR="00081956">
        <w:t>ly from artefacts (produce by CI).</w:t>
      </w:r>
      <w:r w:rsidR="00C820DE">
        <w:t>s</w:t>
      </w:r>
    </w:p>
    <w:p w:rsidR="00A90EDC" w:rsidRDefault="00E16EA4" w:rsidP="00A90EDC">
      <w:r>
        <w:t xml:space="preserve"> </w:t>
      </w:r>
      <w:r w:rsidR="00A90EDC">
        <w:t xml:space="preserve">We can select existing templates which are collections of task for different type of projects including Azure Service Fabric Apps, Azure web apps, Azure Cloud Services, .net core, Asp.Net with Containers, </w:t>
      </w:r>
    </w:p>
    <w:p w:rsidR="00A90EDC" w:rsidRDefault="00A90EDC" w:rsidP="00A90EDC">
      <w:r>
        <w:t>You can also go to Pipelines and Builds to add new/edit existing build.</w:t>
      </w:r>
    </w:p>
    <w:p w:rsidR="00D673F9" w:rsidRDefault="00D673F9" w:rsidP="00D673F9">
      <w:r>
        <w:t>B</w:t>
      </w:r>
      <w:r w:rsidRPr="0011653E">
        <w:t>uild</w:t>
      </w:r>
      <w:r>
        <w:t>s also called CI, usually</w:t>
      </w:r>
      <w:r w:rsidRPr="0011653E">
        <w:t xml:space="preserve"> produces an </w:t>
      </w:r>
      <w:proofErr w:type="spellStart"/>
      <w:r w:rsidRPr="0011653E">
        <w:t>artifact</w:t>
      </w:r>
      <w:proofErr w:type="spellEnd"/>
      <w:r w:rsidRPr="0011653E">
        <w:t xml:space="preserve"> </w:t>
      </w:r>
      <w:r>
        <w:t xml:space="preserve">drop </w:t>
      </w:r>
      <w:r w:rsidRPr="0011653E">
        <w:t>that can then be deployed to various stages in a release</w:t>
      </w:r>
      <w:r>
        <w:t xml:space="preserve"> (</w:t>
      </w:r>
      <w:r w:rsidRPr="0011375B">
        <w:t xml:space="preserve">Select the </w:t>
      </w:r>
      <w:r w:rsidRPr="00E82C7F">
        <w:rPr>
          <w:b/>
        </w:rPr>
        <w:t>Utility</w:t>
      </w:r>
      <w:r w:rsidRPr="0011375B">
        <w:t xml:space="preserve"> category, select the </w:t>
      </w:r>
      <w:r w:rsidRPr="00954265">
        <w:rPr>
          <w:b/>
        </w:rPr>
        <w:t xml:space="preserve">Publish Build </w:t>
      </w:r>
      <w:proofErr w:type="spellStart"/>
      <w:r w:rsidRPr="00954265">
        <w:rPr>
          <w:b/>
        </w:rPr>
        <w:t>Artifacts</w:t>
      </w:r>
      <w:proofErr w:type="spellEnd"/>
      <w:r w:rsidRPr="00954265">
        <w:t xml:space="preserve"> </w:t>
      </w:r>
      <w:r w:rsidRPr="0011375B">
        <w:t>task</w:t>
      </w:r>
      <w:r>
        <w:t>)</w:t>
      </w:r>
      <w:r w:rsidRPr="0011653E">
        <w:t>.</w:t>
      </w:r>
      <w:r>
        <w:t xml:space="preserve"> </w:t>
      </w:r>
    </w:p>
    <w:p w:rsidR="00B2568C" w:rsidRDefault="00B2568C" w:rsidP="00B2568C">
      <w:proofErr w:type="spellStart"/>
      <w:r w:rsidRPr="00B404BD">
        <w:rPr>
          <w:b/>
        </w:rPr>
        <w:t>Artifacts</w:t>
      </w:r>
      <w:proofErr w:type="spellEnd"/>
      <w:r w:rsidRPr="00B67B0F">
        <w:t xml:space="preserve"> are the files that you want your build to produce</w:t>
      </w:r>
      <w:r>
        <w:t xml:space="preserve"> e.g. </w:t>
      </w:r>
      <w:r w:rsidRPr="00764F56">
        <w:t>.DLL</w:t>
      </w:r>
      <w:r>
        <w:t xml:space="preserve">, </w:t>
      </w:r>
      <w:r w:rsidRPr="00764F56">
        <w:t>.EXE</w:t>
      </w:r>
      <w:r>
        <w:t>, scripts</w:t>
      </w:r>
      <w:r w:rsidRPr="00B67B0F">
        <w:t>.</w:t>
      </w:r>
      <w:r>
        <w:t xml:space="preserve"> </w:t>
      </w:r>
    </w:p>
    <w:p w:rsidR="00B404BD" w:rsidRDefault="00B404BD" w:rsidP="00B404BD">
      <w:r>
        <w:t xml:space="preserve">To </w:t>
      </w:r>
      <w:r w:rsidRPr="0084301E">
        <w:t xml:space="preserve">produce </w:t>
      </w:r>
      <w:proofErr w:type="spellStart"/>
      <w:r w:rsidRPr="0084301E">
        <w:t>artifacts</w:t>
      </w:r>
      <w:proofErr w:type="spellEnd"/>
      <w:r w:rsidRPr="0084301E">
        <w:t xml:space="preserve">, </w:t>
      </w:r>
      <w:r>
        <w:t xml:space="preserve">use </w:t>
      </w:r>
      <w:r w:rsidRPr="0084301E">
        <w:t>tools such as copying with pattern matching</w:t>
      </w:r>
      <w:r>
        <w:t xml:space="preserve"> (</w:t>
      </w:r>
      <w:r w:rsidRPr="00A23D34">
        <w:rPr>
          <w:b/>
        </w:rPr>
        <w:t>Copy Files</w:t>
      </w:r>
      <w:r>
        <w:t xml:space="preserve"> Task)</w:t>
      </w:r>
      <w:r w:rsidRPr="0084301E">
        <w:t xml:space="preserve">, and a staging directory in which you can gather your </w:t>
      </w:r>
      <w:proofErr w:type="spellStart"/>
      <w:r w:rsidRPr="0084301E">
        <w:t>artifacts</w:t>
      </w:r>
      <w:proofErr w:type="spellEnd"/>
      <w:r w:rsidRPr="0084301E">
        <w:t xml:space="preserve"> before publishing them</w:t>
      </w:r>
      <w:r>
        <w:t>.</w:t>
      </w:r>
    </w:p>
    <w:p w:rsidR="00B404BD" w:rsidRDefault="00B404BD" w:rsidP="00B404BD">
      <w:r w:rsidRPr="00FF147D">
        <w:rPr>
          <w:u w:val="single"/>
        </w:rPr>
        <w:t>Copy Files</w:t>
      </w:r>
      <w:r>
        <w:t xml:space="preserve">: </w:t>
      </w:r>
      <w:r w:rsidRPr="00FF147D">
        <w:t>Use this task in a build or release pipeline to copy files from a source folder to a target folder using match patterns</w:t>
      </w:r>
      <w:r>
        <w:t xml:space="preserve">. Contents </w:t>
      </w:r>
      <w:r w:rsidRPr="00015B48">
        <w:t>**\bin\** copies all files recursively from any bin folder</w:t>
      </w:r>
      <w:r>
        <w:t xml:space="preserve">, </w:t>
      </w:r>
      <w:r w:rsidRPr="002E4945">
        <w:t>**\*.</w:t>
      </w:r>
      <w:proofErr w:type="spellStart"/>
      <w:r w:rsidRPr="002E4945">
        <w:t>dacpac</w:t>
      </w:r>
      <w:proofErr w:type="spellEnd"/>
      <w:r>
        <w:t xml:space="preserve"> or </w:t>
      </w:r>
      <w:r w:rsidRPr="001A7DB3">
        <w:t>**\*.</w:t>
      </w:r>
      <w:r>
        <w:t>filename</w:t>
      </w:r>
      <w:r w:rsidRPr="001A7DB3">
        <w:t>.ps1</w:t>
      </w:r>
      <w:r>
        <w:t xml:space="preserve"> or </w:t>
      </w:r>
      <w:r w:rsidRPr="00EC0619">
        <w:t>* copies all files in the root folder</w:t>
      </w:r>
      <w:r>
        <w:t>.  **/*  !.</w:t>
      </w:r>
      <w:proofErr w:type="gramStart"/>
      <w:r>
        <w:t>git</w:t>
      </w:r>
      <w:proofErr w:type="gramEnd"/>
      <w:r>
        <w:t>/**/* (</w:t>
      </w:r>
      <w:r w:rsidRPr="005F6468">
        <w:t>Copy everything from the source directory except the .git folder</w:t>
      </w:r>
      <w:r>
        <w:t>)</w:t>
      </w:r>
    </w:p>
    <w:p w:rsidR="0044639B" w:rsidRDefault="0044639B" w:rsidP="0044639B">
      <w:r>
        <w:t>A</w:t>
      </w:r>
      <w:r w:rsidRPr="00C83929">
        <w:t xml:space="preserve">fter </w:t>
      </w:r>
      <w:r>
        <w:t xml:space="preserve">a </w:t>
      </w:r>
      <w:r w:rsidRPr="00C83929">
        <w:t xml:space="preserve">successful build =&gt; summary tab and you can download </w:t>
      </w:r>
      <w:proofErr w:type="spellStart"/>
      <w:r w:rsidRPr="00C83929">
        <w:t>artifacts</w:t>
      </w:r>
      <w:proofErr w:type="spellEnd"/>
      <w:r>
        <w:t xml:space="preserve">. </w:t>
      </w:r>
    </w:p>
    <w:p w:rsidR="007E7539" w:rsidRDefault="007E7539" w:rsidP="007E7539">
      <w:r>
        <w:lastRenderedPageBreak/>
        <w:t>You can download all logs</w:t>
      </w:r>
    </w:p>
    <w:p w:rsidR="007E7539" w:rsidRDefault="007E7539" w:rsidP="007E7539">
      <w:r w:rsidRPr="00FE7156">
        <w:t>Build variables</w:t>
      </w:r>
      <w:r>
        <w:t xml:space="preserve"> are used as $(</w:t>
      </w:r>
      <w:proofErr w:type="spellStart"/>
      <w:r>
        <w:t>variableName</w:t>
      </w:r>
      <w:proofErr w:type="spellEnd"/>
      <w:r>
        <w:t>)</w:t>
      </w:r>
    </w:p>
    <w:p w:rsidR="007E7539" w:rsidRDefault="007E7539" w:rsidP="0044639B"/>
    <w:p w:rsidR="00D20778" w:rsidRDefault="00D20778" w:rsidP="00D20778">
      <w:r w:rsidRPr="0008238C">
        <w:rPr>
          <w:u w:val="single"/>
        </w:rPr>
        <w:t>Enable continuous integration</w:t>
      </w:r>
      <w:r w:rsidRPr="0008238C">
        <w:t>: builds =&gt; Edit =&gt; Triggers tab =&gt; Enable Continuous integration</w:t>
      </w:r>
      <w:r>
        <w:t>.</w:t>
      </w:r>
    </w:p>
    <w:p w:rsidR="0089733D" w:rsidRDefault="0089733D" w:rsidP="0089733D">
      <w:r>
        <w:t xml:space="preserve">We do gates builds which mean someone has to approve before the release/deployment. Or code coverage etc. we can also make our release to automatic on each build. </w:t>
      </w:r>
    </w:p>
    <w:p w:rsidR="00986809" w:rsidRDefault="005E2A46" w:rsidP="00986809">
      <w:hyperlink r:id="rId21" w:history="1">
        <w:r w:rsidR="00986809" w:rsidRPr="006673D0">
          <w:rPr>
            <w:rStyle w:val="Hyperlink"/>
          </w:rPr>
          <w:t>https://www.youtube.com/watch?v=yNESSInONyk</w:t>
        </w:r>
      </w:hyperlink>
    </w:p>
    <w:p w:rsidR="00DC2AE9" w:rsidRDefault="005E2A46">
      <w:hyperlink r:id="rId22" w:history="1">
        <w:r w:rsidR="00DC2AE9" w:rsidRPr="00535E8C">
          <w:rPr>
            <w:rStyle w:val="Hyperlink"/>
          </w:rPr>
          <w:t>https://app.pluralsight.com/player?course=getting-started-visual-studio-team-services-2018&amp;author=ben-day&amp;name=7b010b04-fcc8-4359-b03d-1d8282bfa6d2&amp;clip=1&amp;mode=live</w:t>
        </w:r>
      </w:hyperlink>
    </w:p>
    <w:p w:rsidR="00DC2AE9" w:rsidRDefault="00DC2AE9"/>
    <w:p w:rsidR="0047602B" w:rsidRDefault="0047602B"/>
    <w:p w:rsidR="0047602B" w:rsidRDefault="0047602B">
      <w:r>
        <w:t>++++++++++++++++++++++</w:t>
      </w:r>
    </w:p>
    <w:p w:rsidR="0047602B" w:rsidRDefault="0047602B" w:rsidP="0047602B">
      <w:r>
        <w:t>To use Azure Pipelines, you need</w:t>
      </w:r>
    </w:p>
    <w:p w:rsidR="0047602B" w:rsidRDefault="0047602B" w:rsidP="0047602B">
      <w:pPr>
        <w:pStyle w:val="ListParagraph"/>
        <w:numPr>
          <w:ilvl w:val="0"/>
          <w:numId w:val="6"/>
        </w:numPr>
      </w:pPr>
      <w:r>
        <w:t>An organization in Azure DevOps.</w:t>
      </w:r>
    </w:p>
    <w:p w:rsidR="0047602B" w:rsidRDefault="0047602B" w:rsidP="0047602B">
      <w:pPr>
        <w:pStyle w:val="ListParagraph"/>
        <w:numPr>
          <w:ilvl w:val="0"/>
          <w:numId w:val="6"/>
        </w:numPr>
      </w:pPr>
      <w:r>
        <w:t>To have your source code stored in a version control system.</w:t>
      </w:r>
    </w:p>
    <w:p w:rsidR="0047602B" w:rsidRDefault="0047602B" w:rsidP="0047602B">
      <w:r w:rsidRPr="009D5D3F">
        <w:t>Release pipelines:</w:t>
      </w:r>
      <w:r>
        <w:t xml:space="preserve"> </w:t>
      </w:r>
      <w:hyperlink r:id="rId23" w:history="1">
        <w:r w:rsidRPr="0008128C">
          <w:rPr>
            <w:rStyle w:val="Hyperlink"/>
          </w:rPr>
          <w:t>https://docs.microsoft.com/en-us/azure/devops/pipelines/release/define-multistage-release-process?view=azure-devops</w:t>
        </w:r>
      </w:hyperlink>
      <w:r>
        <w:t xml:space="preserve"> </w:t>
      </w:r>
    </w:p>
    <w:p w:rsidR="0047602B" w:rsidRPr="0047602B" w:rsidRDefault="0047602B" w:rsidP="0047602B">
      <w:pPr>
        <w:rPr>
          <w:b/>
          <w:sz w:val="28"/>
          <w:szCs w:val="28"/>
        </w:rPr>
      </w:pPr>
      <w:r w:rsidRPr="0047602B">
        <w:rPr>
          <w:b/>
          <w:sz w:val="28"/>
          <w:szCs w:val="28"/>
        </w:rPr>
        <w:t xml:space="preserve">Release pipelines: </w:t>
      </w:r>
    </w:p>
    <w:p w:rsidR="0047602B" w:rsidRDefault="0047602B" w:rsidP="0047602B"/>
    <w:p w:rsidR="0047602B" w:rsidRDefault="0047602B" w:rsidP="0047602B">
      <w:r w:rsidRPr="00C90B9E">
        <w:rPr>
          <w:b/>
        </w:rPr>
        <w:t>Prerequisites for Release pipelines</w:t>
      </w:r>
      <w:r>
        <w:t xml:space="preserve">: </w:t>
      </w:r>
      <w:r w:rsidRPr="00F47C4E">
        <w:t>Deploy to an Azure Web App//Azure DevOps Project/ Deploy to IIS web server on Windows</w:t>
      </w:r>
    </w:p>
    <w:p w:rsidR="0047602B" w:rsidRDefault="0047602B" w:rsidP="0047602B">
      <w:r>
        <w:t>Two separate targets like virtual machines, web servers or Azure App Services website instances etc. with unique names like QA and Production.</w:t>
      </w:r>
    </w:p>
    <w:p w:rsidR="0047602B" w:rsidRDefault="0047602B" w:rsidP="0047602B">
      <w:proofErr w:type="gramStart"/>
      <w:r>
        <w:t>you</w:t>
      </w:r>
      <w:proofErr w:type="gramEnd"/>
      <w:r>
        <w:t xml:space="preserve"> can Use the Azure portal to create two new web app names QA and Production.</w:t>
      </w:r>
    </w:p>
    <w:p w:rsidR="0047602B" w:rsidRDefault="0047602B" w:rsidP="0047602B">
      <w:r w:rsidRPr="00C90B9E">
        <w:rPr>
          <w:b/>
        </w:rPr>
        <w:t>Configure the triggers in your release pipeline</w:t>
      </w:r>
      <w:r>
        <w:rPr>
          <w:rFonts w:hint="eastAsia"/>
        </w:rPr>
        <w:t>:</w:t>
      </w:r>
    </w:p>
    <w:p w:rsidR="002E3784" w:rsidRDefault="002E3784" w:rsidP="002E3784">
      <w:r>
        <w:t xml:space="preserve">To add new </w:t>
      </w:r>
      <w:r w:rsidRPr="002E3784">
        <w:t>Release pipelines</w:t>
      </w:r>
      <w:r>
        <w:t xml:space="preserve"> go to </w:t>
      </w:r>
      <w:r w:rsidRPr="002E3784">
        <w:t>Release</w:t>
      </w:r>
      <w:r w:rsidR="00443F32">
        <w:t>s Tab</w:t>
      </w:r>
      <w:r>
        <w:t xml:space="preserve"> =&gt;</w:t>
      </w:r>
      <w:r w:rsidR="00443F32">
        <w:t xml:space="preserve"> click New pipeline =&gt; </w:t>
      </w:r>
      <w:r w:rsidR="00443F32" w:rsidRPr="00443F32">
        <w:t>Select a template</w:t>
      </w:r>
      <w:r w:rsidR="00443F32">
        <w:t xml:space="preserve"> (</w:t>
      </w:r>
      <w:r w:rsidR="00443F32" w:rsidRPr="00443F32">
        <w:t xml:space="preserve">Azure App Service deployment </w:t>
      </w:r>
      <w:r w:rsidR="00443F32">
        <w:t xml:space="preserve">or </w:t>
      </w:r>
      <w:r w:rsidR="00443F32" w:rsidRPr="00443F32">
        <w:t>Azure Service Fabric deployment</w:t>
      </w:r>
      <w:r w:rsidR="00443F32">
        <w:t xml:space="preserve">) =&gt; </w:t>
      </w:r>
      <w:r w:rsidR="00910AF2">
        <w:t xml:space="preserve">Enter Stage Name (Dev/Test/Pre Prod) =&gt; click </w:t>
      </w:r>
      <w:r w:rsidR="00910AF2" w:rsidRPr="00910AF2">
        <w:rPr>
          <w:b/>
        </w:rPr>
        <w:t>Add an artefact</w:t>
      </w:r>
      <w:r w:rsidR="00910AF2">
        <w:t xml:space="preserve"> =&gt; Select source type (Build/ Azure Rep/Git Hub/TFVC) best is select </w:t>
      </w:r>
      <w:r w:rsidR="00910AF2" w:rsidRPr="00910AF2">
        <w:rPr>
          <w:b/>
        </w:rPr>
        <w:t>Build</w:t>
      </w:r>
      <w:r w:rsidR="00910AF2">
        <w:t xml:space="preserve"> =&gt; Select form Project dropdown =&gt; Select from </w:t>
      </w:r>
      <w:r w:rsidR="00910AF2" w:rsidRPr="00910AF2">
        <w:rPr>
          <w:b/>
        </w:rPr>
        <w:t>Source (build pipeline)</w:t>
      </w:r>
      <w:r w:rsidR="00910AF2">
        <w:t xml:space="preserve"> =&gt; </w:t>
      </w:r>
      <w:r w:rsidR="00910AF2" w:rsidRPr="00910AF2">
        <w:t>Source (build pipeline)</w:t>
      </w:r>
      <w:r w:rsidR="00910AF2">
        <w:t xml:space="preserve"> is usually _</w:t>
      </w:r>
      <w:r w:rsidR="00910AF2" w:rsidRPr="00910AF2">
        <w:t xml:space="preserve"> build pipeline</w:t>
      </w:r>
      <w:r w:rsidR="00910AF2">
        <w:t xml:space="preserve"> name =&gt; click Add.</w:t>
      </w:r>
    </w:p>
    <w:p w:rsidR="00910AF2" w:rsidRPr="002E3784" w:rsidRDefault="00910AF2" w:rsidP="002E3784"/>
    <w:p w:rsidR="002E3784" w:rsidRDefault="002E3784" w:rsidP="002E3784"/>
    <w:p w:rsidR="0047602B" w:rsidRDefault="0047602B" w:rsidP="0047602B">
      <w:pPr>
        <w:pStyle w:val="ListParagraph"/>
        <w:numPr>
          <w:ilvl w:val="0"/>
          <w:numId w:val="8"/>
        </w:numPr>
      </w:pPr>
      <w:r>
        <w:t>In Azure Pipelines, open the Releases tab. Select your release pipeline and, in the right pane, choose Edit.</w:t>
      </w:r>
    </w:p>
    <w:p w:rsidR="0047602B" w:rsidRDefault="0047602B" w:rsidP="0047602B">
      <w:pPr>
        <w:pStyle w:val="ListParagraph"/>
      </w:pPr>
    </w:p>
    <w:p w:rsidR="0047602B" w:rsidRDefault="0047602B" w:rsidP="0047602B">
      <w:pPr>
        <w:pStyle w:val="ListParagraph"/>
        <w:numPr>
          <w:ilvl w:val="0"/>
          <w:numId w:val="8"/>
        </w:numPr>
      </w:pPr>
      <w:r>
        <w:t xml:space="preserve">You may choose the Continuous deployment trigger icon in the </w:t>
      </w:r>
      <w:proofErr w:type="spellStart"/>
      <w:r>
        <w:t>Artifacts</w:t>
      </w:r>
      <w:proofErr w:type="spellEnd"/>
      <w:r>
        <w:t xml:space="preserve"> section to open the trigger panel. Make sure this is enabled so that a new release is created after every new successful build is completed.</w:t>
      </w:r>
    </w:p>
    <w:p w:rsidR="0047602B" w:rsidRDefault="0047602B" w:rsidP="0047602B">
      <w:pPr>
        <w:pStyle w:val="ListParagraph"/>
      </w:pPr>
    </w:p>
    <w:p w:rsidR="0047602B" w:rsidRDefault="0047602B" w:rsidP="0047602B">
      <w:pPr>
        <w:pStyle w:val="ListParagraph"/>
        <w:numPr>
          <w:ilvl w:val="0"/>
          <w:numId w:val="8"/>
        </w:numPr>
      </w:pPr>
      <w:r w:rsidRPr="00C15EB3">
        <w:t xml:space="preserve">Choose the Pre-deployment conditions icon in the Stages section to open the conditions panel. Make sure that the trigger for deployment to this stage is set to </w:t>
      </w:r>
      <w:proofErr w:type="gramStart"/>
      <w:r w:rsidRPr="00C15EB3">
        <w:t>After</w:t>
      </w:r>
      <w:proofErr w:type="gramEnd"/>
      <w:r w:rsidRPr="00C15EB3">
        <w:t xml:space="preserve"> release. This means that a deployment will be initiated automatically when a new release is created from this release pipeline.</w:t>
      </w:r>
    </w:p>
    <w:p w:rsidR="00B77ECF" w:rsidRDefault="00B77ECF"/>
    <w:p w:rsidR="00BE4212" w:rsidRDefault="00BE4212" w:rsidP="00BE4212">
      <w:r w:rsidRPr="00D51260">
        <w:rPr>
          <w:b/>
          <w:u w:val="single"/>
        </w:rPr>
        <w:lastRenderedPageBreak/>
        <w:t>CI CD Steps detailed with Git branches (DevOps Git)</w:t>
      </w:r>
      <w:r>
        <w:t>:</w:t>
      </w:r>
    </w:p>
    <w:p w:rsidR="00BE4212" w:rsidRDefault="00BE4212" w:rsidP="00BE4212">
      <w:r w:rsidRPr="003D1433">
        <w:t>Use the visual designer</w:t>
      </w:r>
      <w:r>
        <w:t xml:space="preserve">: </w:t>
      </w:r>
      <w:hyperlink r:id="rId24" w:history="1">
        <w:r w:rsidRPr="002E5BF2">
          <w:rPr>
            <w:rStyle w:val="Hyperlink"/>
          </w:rPr>
          <w:t>https://docs.microsoft.com/en-gb/azure/devops/pipelines/get-started-designer?view=vsts&amp;tabs=new-nav</w:t>
        </w:r>
      </w:hyperlink>
    </w:p>
    <w:p w:rsidR="00BE4212" w:rsidRDefault="00BE4212" w:rsidP="00BE4212"/>
    <w:p w:rsidR="00BE4212" w:rsidRDefault="00BE4212" w:rsidP="00BE4212">
      <w:r w:rsidRPr="00B61830">
        <w:t>Prerequisites</w:t>
      </w:r>
      <w:r>
        <w:t xml:space="preserve">: </w:t>
      </w:r>
      <w:r w:rsidRPr="00B61830">
        <w:t>You need a Git repository in Azure Pipelines, TFS, or GitHub with your app.</w:t>
      </w:r>
    </w:p>
    <w:p w:rsidR="00BE4212" w:rsidRDefault="00BE4212" w:rsidP="00BE4212">
      <w:r>
        <w:t xml:space="preserve">Create web project in VS =&gt; build =&gt; click “Add to Source Control” at bottom right. </w:t>
      </w:r>
    </w:p>
    <w:p w:rsidR="00BE4212" w:rsidRDefault="00BE4212" w:rsidP="00BE4212">
      <w:r>
        <w:t>Or right click solution =&gt; add solution to source control (local git)</w:t>
      </w:r>
      <w:proofErr w:type="gramStart"/>
      <w:r>
        <w:t>.=</w:t>
      </w:r>
      <w:proofErr w:type="gramEnd"/>
      <w:r>
        <w:t>&gt; click Sync (publish Repository to Team Services)</w:t>
      </w:r>
    </w:p>
    <w:p w:rsidR="00BE4212" w:rsidRDefault="00BE4212" w:rsidP="00BE4212">
      <w:pPr>
        <w:pStyle w:val="ListParagraph"/>
        <w:numPr>
          <w:ilvl w:val="0"/>
          <w:numId w:val="2"/>
        </w:numPr>
      </w:pPr>
      <w:r>
        <w:t xml:space="preserve">Publish </w:t>
      </w:r>
      <w:proofErr w:type="spellStart"/>
      <w:r>
        <w:t>Git</w:t>
      </w:r>
      <w:proofErr w:type="spellEnd"/>
      <w:r>
        <w:t xml:space="preserve"> Repo =&gt; advance =&gt; select Team project =&gt; select Team services domain =&gt; click </w:t>
      </w:r>
      <w:r w:rsidRPr="00E96792">
        <w:rPr>
          <w:b/>
        </w:rPr>
        <w:t>Publish Repository</w:t>
      </w:r>
      <w:r>
        <w:t>.</w:t>
      </w:r>
    </w:p>
    <w:p w:rsidR="00BE4212" w:rsidRDefault="00BE4212" w:rsidP="00BE4212">
      <w:r>
        <w:t>This will create a new project in DevOps and add code repository.</w:t>
      </w:r>
    </w:p>
    <w:p w:rsidR="00BE4212" w:rsidRDefault="00BE4212" w:rsidP="00BE4212">
      <w:r w:rsidRPr="005142FC">
        <w:rPr>
          <w:u w:val="single"/>
        </w:rPr>
        <w:t>Go to Azure Repos</w:t>
      </w:r>
      <w:r>
        <w:t xml:space="preserve">: </w:t>
      </w:r>
      <w:r w:rsidRPr="00E761FA">
        <w:t>dev.azure.com or visualstudio.com =&gt; select the project</w:t>
      </w:r>
      <w:r>
        <w:t>=&gt; Repos</w:t>
      </w:r>
    </w:p>
    <w:p w:rsidR="00BE4212" w:rsidRDefault="00BE4212" w:rsidP="00BE4212">
      <w:r w:rsidRPr="009332FA">
        <w:rPr>
          <w:u w:val="single"/>
        </w:rPr>
        <w:t>Create a build pipeline</w:t>
      </w:r>
      <w:r>
        <w:t xml:space="preserve">: </w:t>
      </w:r>
      <w:r w:rsidRPr="00E761FA">
        <w:t>dev.azure.com or visualstudio.com =&gt; select the project</w:t>
      </w:r>
      <w:r>
        <w:t xml:space="preserve">=&gt; </w:t>
      </w:r>
      <w:r w:rsidRPr="006E1204">
        <w:t>Pipelines</w:t>
      </w:r>
      <w:r>
        <w:t xml:space="preserve"> =&gt; </w:t>
      </w:r>
      <w:r w:rsidRPr="00A355E4">
        <w:t>new pipeline</w:t>
      </w:r>
      <w:r>
        <w:t xml:space="preserve"> =&gt; </w:t>
      </w:r>
      <w:r w:rsidRPr="009D1BF3">
        <w:t>Select a source</w:t>
      </w:r>
      <w:r>
        <w:t xml:space="preserve"> =&gt; </w:t>
      </w:r>
      <w:r w:rsidRPr="005D238D">
        <w:t>Azure Repos Git</w:t>
      </w:r>
      <w:r>
        <w:t xml:space="preserve"> =&gt; Select Project =&gt; select </w:t>
      </w:r>
      <w:r w:rsidRPr="001229CF">
        <w:t>Repository</w:t>
      </w:r>
      <w:r>
        <w:t xml:space="preserve"> =&gt; Click Continue =&gt; </w:t>
      </w:r>
      <w:r w:rsidRPr="00861F1D">
        <w:t>Select a template</w:t>
      </w:r>
    </w:p>
    <w:p w:rsidR="00BE4212" w:rsidRDefault="00BE4212" w:rsidP="00BE4212">
      <w:r w:rsidRPr="00A011B9">
        <w:rPr>
          <w:u w:val="single"/>
        </w:rPr>
        <w:t>Select a template</w:t>
      </w:r>
      <w:r>
        <w:t xml:space="preserve">: build </w:t>
      </w:r>
      <w:r w:rsidRPr="00A011B9">
        <w:t xml:space="preserve">usually produces an </w:t>
      </w:r>
      <w:proofErr w:type="spellStart"/>
      <w:r w:rsidRPr="00A011B9">
        <w:t>artifact</w:t>
      </w:r>
      <w:proofErr w:type="spellEnd"/>
      <w:r w:rsidRPr="00A011B9">
        <w:t xml:space="preserve"> drop</w:t>
      </w:r>
      <w:r>
        <w:t xml:space="preserve"> and run some test but we publish in releases. So select </w:t>
      </w:r>
      <w:r w:rsidRPr="006D30CF">
        <w:rPr>
          <w:b/>
        </w:rPr>
        <w:t>Build and Test Asp.Net Core Web App</w:t>
      </w:r>
      <w:r>
        <w:t xml:space="preserve"> =&gt; Apply =&gt; </w:t>
      </w:r>
      <w:proofErr w:type="gramStart"/>
      <w:r>
        <w:t>Save</w:t>
      </w:r>
      <w:proofErr w:type="gramEnd"/>
      <w:r>
        <w:t xml:space="preserve"> and Queue.</w:t>
      </w:r>
    </w:p>
    <w:p w:rsidR="00BE4212" w:rsidRDefault="00BE4212" w:rsidP="00BE4212">
      <w:r>
        <w:t>You can select branch from dropdown and put comments before running the build.</w:t>
      </w:r>
    </w:p>
    <w:p w:rsidR="00BE4212" w:rsidRDefault="00BE4212" w:rsidP="00BE4212">
      <w:proofErr w:type="gramStart"/>
      <w:r w:rsidRPr="00E761FA">
        <w:t>dev.azure.com</w:t>
      </w:r>
      <w:proofErr w:type="gramEnd"/>
      <w:r w:rsidRPr="00E761FA">
        <w:t xml:space="preserve"> or visualstudio.com =&gt; select the project</w:t>
      </w:r>
      <w:r>
        <w:t xml:space="preserve">=&gt; </w:t>
      </w:r>
      <w:r w:rsidRPr="006E1204">
        <w:t>Pipelines</w:t>
      </w:r>
      <w:r>
        <w:t xml:space="preserve"> =&gt; builds =&gt; select the running build =&gt; logs, summary or tests</w:t>
      </w:r>
    </w:p>
    <w:p w:rsidR="00BE4212" w:rsidRDefault="00BE4212" w:rsidP="00BE4212">
      <w:proofErr w:type="gramStart"/>
      <w:r>
        <w:t>you</w:t>
      </w:r>
      <w:proofErr w:type="gramEnd"/>
      <w:r>
        <w:t xml:space="preserve"> can </w:t>
      </w:r>
      <w:r w:rsidRPr="00134135">
        <w:rPr>
          <w:b/>
        </w:rPr>
        <w:t xml:space="preserve">download </w:t>
      </w:r>
      <w:proofErr w:type="spellStart"/>
      <w:r w:rsidRPr="00134135">
        <w:rPr>
          <w:b/>
        </w:rPr>
        <w:t>artifact</w:t>
      </w:r>
      <w:proofErr w:type="spellEnd"/>
      <w:r w:rsidRPr="00134135">
        <w:rPr>
          <w:b/>
        </w:rPr>
        <w:t xml:space="preserve"> drop</w:t>
      </w:r>
      <w:r>
        <w:t xml:space="preserve"> from build =&gt; select the build form list =&gt; summary tab (under </w:t>
      </w:r>
      <w:r w:rsidRPr="00D12564">
        <w:t xml:space="preserve">Build </w:t>
      </w:r>
      <w:proofErr w:type="spellStart"/>
      <w:r w:rsidRPr="00D12564">
        <w:t>artifacts</w:t>
      </w:r>
      <w:proofErr w:type="spellEnd"/>
      <w:r w:rsidRPr="00D12564">
        <w:t xml:space="preserve"> published</w:t>
      </w:r>
      <w:r>
        <w:t>).</w:t>
      </w:r>
    </w:p>
    <w:p w:rsidR="00BE4212" w:rsidRDefault="00BE4212" w:rsidP="00BE4212">
      <w:r>
        <w:t xml:space="preserve">We can also create separate artefact like </w:t>
      </w:r>
      <w:proofErr w:type="spellStart"/>
      <w:r>
        <w:t>db</w:t>
      </w:r>
      <w:proofErr w:type="spellEnd"/>
      <w:r>
        <w:t xml:space="preserve"> (</w:t>
      </w:r>
      <w:r w:rsidRPr="00321C81">
        <w:t>**\*.</w:t>
      </w:r>
      <w:proofErr w:type="spellStart"/>
      <w:r w:rsidRPr="00321C81">
        <w:t>dacpac</w:t>
      </w:r>
      <w:proofErr w:type="spellEnd"/>
      <w:r w:rsidRPr="00321C81">
        <w:t>)</w:t>
      </w:r>
      <w:r>
        <w:t xml:space="preserve"> or PowerShell (</w:t>
      </w:r>
      <w:r w:rsidRPr="00321C81">
        <w:t>**\*.filename.ps1</w:t>
      </w:r>
      <w:r>
        <w:t>)</w:t>
      </w:r>
    </w:p>
    <w:p w:rsidR="00BE4212" w:rsidRDefault="00BE4212" w:rsidP="00BE4212">
      <w:r w:rsidRPr="0008238C">
        <w:rPr>
          <w:u w:val="single"/>
        </w:rPr>
        <w:t>Enable continuous integration</w:t>
      </w:r>
      <w:r w:rsidRPr="0008238C">
        <w:t>: builds =&gt; Edit =&gt; Triggers tab =&gt; Enable Continuous integration</w:t>
      </w:r>
      <w:r>
        <w:t>.</w:t>
      </w:r>
    </w:p>
    <w:p w:rsidR="00BE4212" w:rsidRPr="001C67C2" w:rsidRDefault="00BE4212" w:rsidP="00BE4212">
      <w:r>
        <w:t xml:space="preserve">You can queues at any time manually. </w:t>
      </w:r>
    </w:p>
    <w:p w:rsidR="00BE4212" w:rsidRPr="003125FA" w:rsidRDefault="00BE4212" w:rsidP="00BE4212">
      <w:pPr>
        <w:rPr>
          <w:u w:val="single"/>
        </w:rPr>
      </w:pPr>
      <w:r w:rsidRPr="003125FA">
        <w:rPr>
          <w:u w:val="single"/>
        </w:rPr>
        <w:t>Create separate artefact for DB:</w:t>
      </w:r>
    </w:p>
    <w:p w:rsidR="00BE4212" w:rsidRDefault="00BE4212" w:rsidP="00BE4212">
      <w:r>
        <w:t xml:space="preserve">Add </w:t>
      </w:r>
      <w:proofErr w:type="spellStart"/>
      <w:r>
        <w:t>Sql</w:t>
      </w:r>
      <w:proofErr w:type="spellEnd"/>
      <w:r>
        <w:t xml:space="preserve"> Server Database project in VS: got VS solution =&gt; Add new project =&gt; SQL Server =&gt; </w:t>
      </w:r>
      <w:proofErr w:type="spellStart"/>
      <w:r>
        <w:t>Sql</w:t>
      </w:r>
      <w:proofErr w:type="spellEnd"/>
      <w:r>
        <w:t xml:space="preserve"> Server Database project =&gt; </w:t>
      </w:r>
      <w:proofErr w:type="spellStart"/>
      <w:r>
        <w:t>Poc</w:t>
      </w:r>
      <w:proofErr w:type="spellEnd"/>
      <w:r>
        <w:t>-Db</w:t>
      </w:r>
    </w:p>
    <w:p w:rsidR="00BE4212" w:rsidRDefault="00BE4212" w:rsidP="00BE4212">
      <w:r>
        <w:t>Right click properties =&gt; Target platform =&gt; Microsoft Azure SQL Database V12</w:t>
      </w:r>
    </w:p>
    <w:p w:rsidR="00BE4212" w:rsidRDefault="00BE4212" w:rsidP="00BE4212">
      <w:r>
        <w:t xml:space="preserve">Add folder </w:t>
      </w:r>
      <w:proofErr w:type="spellStart"/>
      <w:r>
        <w:t>dbo</w:t>
      </w:r>
      <w:proofErr w:type="spellEnd"/>
      <w:r>
        <w:t xml:space="preserve"> and add tables folder =&gt; add new table e.g. Persons =&gt; can copy past the </w:t>
      </w:r>
      <w:proofErr w:type="spellStart"/>
      <w:r>
        <w:t>sql</w:t>
      </w:r>
      <w:proofErr w:type="spellEnd"/>
      <w:r>
        <w:t xml:space="preserve"> to create a table from w3 schools </w:t>
      </w:r>
    </w:p>
    <w:p w:rsidR="00BE4212" w:rsidRDefault="00BE4212" w:rsidP="00BE4212">
      <w:proofErr w:type="gramStart"/>
      <w:r w:rsidRPr="00A30FA6">
        <w:t>add</w:t>
      </w:r>
      <w:proofErr w:type="gramEnd"/>
      <w:r w:rsidRPr="00A30FA6">
        <w:t xml:space="preserve"> post deployment script =&gt; add new =&gt; User Scripts =&gt; Post-Deployment Script</w:t>
      </w:r>
    </w:p>
    <w:p w:rsidR="00BE4212" w:rsidRDefault="00BE4212" w:rsidP="00BE4212">
      <w:proofErr w:type="gramStart"/>
      <w:r>
        <w:t>you</w:t>
      </w:r>
      <w:proofErr w:type="gramEnd"/>
      <w:r>
        <w:t xml:space="preserve"> can also set property of the </w:t>
      </w:r>
      <w:proofErr w:type="spellStart"/>
      <w:r>
        <w:t>sql</w:t>
      </w:r>
      <w:proofErr w:type="spellEnd"/>
      <w:r>
        <w:t xml:space="preserve"> script file to post deployment.</w:t>
      </w:r>
    </w:p>
    <w:p w:rsidR="00BE4212" w:rsidRDefault="00BE4212" w:rsidP="00BE4212">
      <w:r>
        <w:t xml:space="preserve">Ideally use separate </w:t>
      </w:r>
      <w:proofErr w:type="spellStart"/>
      <w:r>
        <w:t>sql</w:t>
      </w:r>
      <w:proofErr w:type="spellEnd"/>
      <w:r>
        <w:t xml:space="preserve"> scripts for data and use merge statements.  Reference those script files in the </w:t>
      </w:r>
      <w:r w:rsidRPr="00A30FA6">
        <w:t>Post-Deployment Script</w:t>
      </w:r>
      <w:r>
        <w:t xml:space="preserve"> file. Like </w:t>
      </w:r>
      <w:r w:rsidRPr="0038364D">
        <w:t>.\</w:t>
      </w:r>
      <w:r>
        <w:t>tables</w:t>
      </w:r>
      <w:r w:rsidRPr="0038364D">
        <w:t>\</w:t>
      </w:r>
      <w:proofErr w:type="spellStart"/>
      <w:r w:rsidRPr="0038364D">
        <w:t>DataScripts</w:t>
      </w:r>
      <w:proofErr w:type="spellEnd"/>
      <w:r w:rsidRPr="0038364D">
        <w:t>\</w:t>
      </w:r>
      <w:r>
        <w:t>Table1</w:t>
      </w:r>
      <w:r w:rsidRPr="0038364D">
        <w:t>.Data.sql</w:t>
      </w:r>
    </w:p>
    <w:p w:rsidR="00BE4212" w:rsidRPr="00A30FA6" w:rsidRDefault="00BE4212" w:rsidP="00BE4212">
      <w:r>
        <w:t>You can get .</w:t>
      </w:r>
      <w:proofErr w:type="spellStart"/>
      <w:r>
        <w:t>dacpac</w:t>
      </w:r>
      <w:proofErr w:type="spellEnd"/>
      <w:r>
        <w:t xml:space="preserve"> from the drop folder and test on your local db. </w:t>
      </w:r>
    </w:p>
    <w:p w:rsidR="00BE4212" w:rsidRDefault="00BE4212" w:rsidP="00BE4212">
      <w:r>
        <w:rPr>
          <w:u w:val="single"/>
        </w:rPr>
        <w:t>S</w:t>
      </w:r>
      <w:r w:rsidRPr="003125FA">
        <w:rPr>
          <w:u w:val="single"/>
        </w:rPr>
        <w:t>eparate artefact for DB</w:t>
      </w:r>
      <w:r>
        <w:rPr>
          <w:u w:val="single"/>
        </w:rPr>
        <w:t>:</w:t>
      </w:r>
    </w:p>
    <w:p w:rsidR="00BE4212" w:rsidRDefault="00BE4212" w:rsidP="00BE4212">
      <w:r>
        <w:t xml:space="preserve">Go to </w:t>
      </w:r>
      <w:proofErr w:type="spellStart"/>
      <w:r>
        <w:t>bulds</w:t>
      </w:r>
      <w:proofErr w:type="spellEnd"/>
      <w:r>
        <w:t xml:space="preserve"> =&gt; Edit =&gt; </w:t>
      </w:r>
      <w:r w:rsidRPr="00D20673">
        <w:t xml:space="preserve">Agent Job 1 =&gt; + (Add a Task to Agent Job 1) =&gt; </w:t>
      </w:r>
      <w:r>
        <w:t xml:space="preserve">find </w:t>
      </w:r>
      <w:r w:rsidRPr="00D20673">
        <w:rPr>
          <w:b/>
        </w:rPr>
        <w:t>Copy Files</w:t>
      </w:r>
      <w:r>
        <w:t xml:space="preserve"> task =&gt; Add </w:t>
      </w:r>
    </w:p>
    <w:p w:rsidR="00BE4212" w:rsidRPr="00A011B9" w:rsidRDefault="00BE4212" w:rsidP="00BE4212">
      <w:r>
        <w:t xml:space="preserve">In </w:t>
      </w:r>
      <w:r w:rsidRPr="00BA10ED">
        <w:t xml:space="preserve">Contents </w:t>
      </w:r>
      <w:r>
        <w:t>Put (**\*.</w:t>
      </w:r>
      <w:proofErr w:type="spellStart"/>
      <w:r>
        <w:t>dacpac</w:t>
      </w:r>
      <w:proofErr w:type="spellEnd"/>
      <w:r>
        <w:t>) and on next line may be (**\*.</w:t>
      </w:r>
      <w:r w:rsidRPr="002F57D2">
        <w:t xml:space="preserve"> PostDeployment1.sql</w:t>
      </w:r>
      <w:r>
        <w:t>)</w:t>
      </w:r>
    </w:p>
    <w:p w:rsidR="00BE4212" w:rsidRDefault="00BE4212" w:rsidP="00BE4212">
      <w:r>
        <w:lastRenderedPageBreak/>
        <w:t>In target put “</w:t>
      </w:r>
      <w:r w:rsidRPr="00927F6D">
        <w:t>$(</w:t>
      </w:r>
      <w:proofErr w:type="spellStart"/>
      <w:r w:rsidRPr="00927F6D">
        <w:t>build.artifactstagingdirectory</w:t>
      </w:r>
      <w:proofErr w:type="spellEnd"/>
      <w:r w:rsidRPr="00927F6D">
        <w:t>)\database</w:t>
      </w:r>
      <w:r>
        <w:t>”</w:t>
      </w:r>
    </w:p>
    <w:p w:rsidR="00BE4212" w:rsidRDefault="00BE4212" w:rsidP="00BE4212">
      <w:r w:rsidRPr="00303B4E">
        <w:t>Advanced =&gt; Flatten Folders</w:t>
      </w:r>
      <w:r>
        <w:t xml:space="preserve"> and save.</w:t>
      </w:r>
    </w:p>
    <w:p w:rsidR="00BE4212" w:rsidRDefault="00BE4212" w:rsidP="00BE4212">
      <w:r w:rsidRPr="00BD11F5">
        <w:t xml:space="preserve">Publish Build </w:t>
      </w:r>
      <w:r>
        <w:t xml:space="preserve">Database </w:t>
      </w:r>
      <w:proofErr w:type="spellStart"/>
      <w:r w:rsidRPr="00BD11F5">
        <w:t>Artifacts</w:t>
      </w:r>
      <w:proofErr w:type="spellEnd"/>
      <w:r>
        <w:t xml:space="preserve">: Edit =&gt; </w:t>
      </w:r>
      <w:r w:rsidRPr="00D20673">
        <w:t xml:space="preserve">Agent Job 1 =&gt; + (Add a Task to Agent Job 1) =&gt; </w:t>
      </w:r>
      <w:r>
        <w:t xml:space="preserve">find </w:t>
      </w:r>
      <w:r w:rsidRPr="00485DB2">
        <w:rPr>
          <w:b/>
        </w:rPr>
        <w:t xml:space="preserve">Publish Build </w:t>
      </w:r>
      <w:proofErr w:type="spellStart"/>
      <w:r w:rsidRPr="00485DB2">
        <w:rPr>
          <w:b/>
        </w:rPr>
        <w:t>Artifacts</w:t>
      </w:r>
      <w:proofErr w:type="spellEnd"/>
      <w:r w:rsidRPr="00485DB2">
        <w:rPr>
          <w:b/>
        </w:rPr>
        <w:t xml:space="preserve"> </w:t>
      </w:r>
      <w:r>
        <w:t>=&gt; Add</w:t>
      </w:r>
    </w:p>
    <w:p w:rsidR="00BE4212" w:rsidRDefault="00BE4212" w:rsidP="00BE4212">
      <w:r>
        <w:t xml:space="preserve">Path to publish = </w:t>
      </w:r>
      <w:r w:rsidRPr="00CB0744">
        <w:t>$(</w:t>
      </w:r>
      <w:proofErr w:type="spellStart"/>
      <w:r w:rsidRPr="00CB0744">
        <w:t>build.artifactstagingdirectory</w:t>
      </w:r>
      <w:proofErr w:type="spellEnd"/>
      <w:r w:rsidRPr="00CB0744">
        <w:t>)\Db</w:t>
      </w:r>
    </w:p>
    <w:p w:rsidR="00BE4212" w:rsidRDefault="00BE4212" w:rsidP="00BE4212">
      <w:proofErr w:type="spellStart"/>
      <w:r>
        <w:t>Artifact</w:t>
      </w:r>
      <w:proofErr w:type="spellEnd"/>
      <w:r>
        <w:t xml:space="preserve"> name = </w:t>
      </w:r>
      <w:proofErr w:type="spellStart"/>
      <w:r>
        <w:t>db</w:t>
      </w:r>
      <w:proofErr w:type="spellEnd"/>
    </w:p>
    <w:p w:rsidR="00BE4212" w:rsidRDefault="00BE4212" w:rsidP="00BE4212"/>
    <w:p w:rsidR="00BE4212" w:rsidRDefault="00BE4212" w:rsidP="00BE4212">
      <w:r>
        <w:t>Add task “</w:t>
      </w:r>
      <w:r w:rsidRPr="009B5E03">
        <w:rPr>
          <w:b/>
        </w:rPr>
        <w:t>Visual Studio Build</w:t>
      </w:r>
      <w:r>
        <w:t xml:space="preserve">” to build the </w:t>
      </w:r>
      <w:proofErr w:type="spellStart"/>
      <w:r>
        <w:t>Dacpac</w:t>
      </w:r>
      <w:proofErr w:type="spellEnd"/>
      <w:r>
        <w:t>/</w:t>
      </w:r>
      <w:proofErr w:type="spellStart"/>
      <w:r>
        <w:t>dababase</w:t>
      </w:r>
      <w:proofErr w:type="spellEnd"/>
      <w:r>
        <w:t xml:space="preserve"> project and any other projects in the solutions. Select the VS version. </w:t>
      </w:r>
    </w:p>
    <w:p w:rsidR="00BE4212" w:rsidRDefault="00BE4212" w:rsidP="00BE4212">
      <w:r>
        <w:t xml:space="preserve">Please use Hosted Agent =&gt; </w:t>
      </w:r>
      <w:r w:rsidRPr="00EC5B35">
        <w:rPr>
          <w:b/>
        </w:rPr>
        <w:t>Hosted VS2017</w:t>
      </w:r>
      <w:r>
        <w:t xml:space="preserve"> to run the build, otherwise you may get error. </w:t>
      </w:r>
    </w:p>
    <w:p w:rsidR="00BE4212" w:rsidRDefault="00BE4212" w:rsidP="00BE4212">
      <w:proofErr w:type="spellStart"/>
      <w:r>
        <w:t>Plateform</w:t>
      </w:r>
      <w:proofErr w:type="spellEnd"/>
      <w:r>
        <w:t xml:space="preserve">: </w:t>
      </w:r>
      <w:r w:rsidRPr="00025DBA">
        <w:t>$(</w:t>
      </w:r>
      <w:proofErr w:type="spellStart"/>
      <w:r w:rsidRPr="00025DBA">
        <w:t>BuildPlatform</w:t>
      </w:r>
      <w:proofErr w:type="spellEnd"/>
      <w:r w:rsidRPr="00025DBA">
        <w:t>)</w:t>
      </w:r>
    </w:p>
    <w:p w:rsidR="00BE4212" w:rsidRDefault="00BE4212" w:rsidP="00BE4212">
      <w:r>
        <w:t xml:space="preserve">Configuration: </w:t>
      </w:r>
      <w:r w:rsidRPr="00025DBA">
        <w:t>$(</w:t>
      </w:r>
      <w:proofErr w:type="spellStart"/>
      <w:r w:rsidRPr="00025DBA">
        <w:t>BuildConfiguration</w:t>
      </w:r>
      <w:proofErr w:type="spellEnd"/>
      <w:r w:rsidRPr="00025DBA">
        <w:t>)</w:t>
      </w:r>
    </w:p>
    <w:p w:rsidR="00BE4212" w:rsidRPr="00303B4E" w:rsidRDefault="00BE4212" w:rsidP="00BE4212"/>
    <w:p w:rsidR="00BE4212" w:rsidRDefault="00241980" w:rsidP="00BE4212">
      <w:r w:rsidRPr="00241980">
        <w:rPr>
          <w:b/>
        </w:rPr>
        <w:t>Pipelines</w:t>
      </w:r>
      <w:r>
        <w:t>:</w:t>
      </w:r>
    </w:p>
    <w:p w:rsidR="00241980" w:rsidRDefault="00241980" w:rsidP="00241980">
      <w:r>
        <w:t xml:space="preserve">Build, test, and deploy Node.js, Python, </w:t>
      </w:r>
      <w:proofErr w:type="gramStart"/>
      <w:r>
        <w:t>Java</w:t>
      </w:r>
      <w:proofErr w:type="gramEnd"/>
      <w:r>
        <w:t xml:space="preserve">, PHP, Ruby, C/C++, .NET, Android, and iOS apps. Run in parallel on Linux, </w:t>
      </w:r>
      <w:proofErr w:type="spellStart"/>
      <w:r>
        <w:t>macOS</w:t>
      </w:r>
      <w:proofErr w:type="spellEnd"/>
      <w:r>
        <w:t>, and Windows.</w:t>
      </w:r>
    </w:p>
    <w:p w:rsidR="00241980" w:rsidRDefault="00241980" w:rsidP="00241980">
      <w:r>
        <w:t xml:space="preserve">Easily build and push images to container registries like Docker Hub and Azure Container Registry. </w:t>
      </w:r>
    </w:p>
    <w:p w:rsidR="00241980" w:rsidRDefault="00241980" w:rsidP="00241980">
      <w:r>
        <w:t xml:space="preserve">Explore and implement a wide range of community-built build, test, and deployment tasks, along with hundreds of extensions from Slack to </w:t>
      </w:r>
      <w:proofErr w:type="spellStart"/>
      <w:r>
        <w:t>SonarCloud</w:t>
      </w:r>
      <w:proofErr w:type="spellEnd"/>
      <w:r>
        <w:t>.</w:t>
      </w:r>
    </w:p>
    <w:p w:rsidR="00241980" w:rsidRDefault="00241980" w:rsidP="00241980">
      <w:r>
        <w:t>Implement continuous delivery (CD) of your software to any cloud, including Azure, AWS, and GCP.</w:t>
      </w:r>
    </w:p>
    <w:p w:rsidR="00241980" w:rsidRDefault="00241980" w:rsidP="00241980">
      <w:r>
        <w:t>Support for YAML, test integration, release gates, reporting.</w:t>
      </w:r>
    </w:p>
    <w:p w:rsidR="00BE4212" w:rsidRDefault="005E2A46" w:rsidP="00BE4212">
      <w:hyperlink r:id="rId25" w:history="1">
        <w:r w:rsidR="00291614" w:rsidRPr="0008128C">
          <w:rPr>
            <w:rStyle w:val="Hyperlink"/>
          </w:rPr>
          <w:t>https://dev.azure.com</w:t>
        </w:r>
      </w:hyperlink>
      <w:r w:rsidR="00291614">
        <w:t xml:space="preserve"> </w:t>
      </w:r>
    </w:p>
    <w:p w:rsidR="00291614" w:rsidRDefault="00291614" w:rsidP="00BE4212">
      <w:r w:rsidRPr="00291614">
        <w:rPr>
          <w:b/>
        </w:rPr>
        <w:t>Documentation</w:t>
      </w:r>
      <w:r>
        <w:t xml:space="preserve">: </w:t>
      </w:r>
      <w:hyperlink r:id="rId26" w:history="1">
        <w:r w:rsidRPr="0008128C">
          <w:rPr>
            <w:rStyle w:val="Hyperlink"/>
          </w:rPr>
          <w:t>https://docs.microsoft.com/en-au/azure/devops/?view=azure-devops</w:t>
        </w:r>
      </w:hyperlink>
      <w:r>
        <w:t xml:space="preserve"> </w:t>
      </w:r>
    </w:p>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BE4212" w:rsidRDefault="00BE4212" w:rsidP="00BE4212"/>
    <w:p w:rsidR="00BE4212" w:rsidRDefault="00BE4212" w:rsidP="00BE4212">
      <w:pPr>
        <w:pBdr>
          <w:bottom w:val="dotted" w:sz="24" w:space="1" w:color="auto"/>
        </w:pBdr>
      </w:pPr>
    </w:p>
    <w:p w:rsidR="00BE4212" w:rsidRDefault="00BE4212" w:rsidP="00BE4212"/>
    <w:p w:rsidR="00BE4212" w:rsidRDefault="00BE4212" w:rsidP="00BE4212">
      <w:r w:rsidRPr="00694C6E">
        <w:rPr>
          <w:b/>
          <w:u w:val="single"/>
        </w:rPr>
        <w:t>Review code with pull requests</w:t>
      </w:r>
      <w:r>
        <w:t>:</w:t>
      </w:r>
    </w:p>
    <w:p w:rsidR="00BE4212" w:rsidRDefault="00BE4212" w:rsidP="00BE4212">
      <w:r>
        <w:t>Create pull requests to review and merge code in a Git project. Pull requests let your team review code and give feedback on changes before merging it into the master branch. Pull requests can come from either topic branches within the same repository or from a branch in a fork of the original repository. Reviewers can step through the proposed changes, leave comments, and vote to approve or reject the code.</w:t>
      </w:r>
    </w:p>
    <w:p w:rsidR="00BE4212" w:rsidRDefault="00BE4212" w:rsidP="00BE4212">
      <w:r w:rsidRPr="00DB2AF0">
        <w:t>Pull requests combine the review and merge of your code into a single collaborative process</w:t>
      </w:r>
    </w:p>
    <w:p w:rsidR="00BE4212" w:rsidRDefault="005E2A46" w:rsidP="00BE4212">
      <w:hyperlink r:id="rId27" w:history="1">
        <w:r w:rsidR="00BE4212" w:rsidRPr="008C36DC">
          <w:rPr>
            <w:rStyle w:val="Hyperlink"/>
          </w:rPr>
          <w:t>https://docs.microsoft.com/en-au/azure/devops/repos/git/pull-requests?view=tfs-2017&amp;tabs=new-nav</w:t>
        </w:r>
      </w:hyperlink>
    </w:p>
    <w:p w:rsidR="00BE4212" w:rsidRDefault="00BE4212" w:rsidP="00BE4212">
      <w:r>
        <w:t>For pull request we need to first create a branch which we want to merge to the master.</w:t>
      </w:r>
    </w:p>
    <w:p w:rsidR="00BE4212" w:rsidRDefault="00BE4212" w:rsidP="00BE4212">
      <w:r>
        <w:t xml:space="preserve">Note: </w:t>
      </w:r>
      <w:r w:rsidRPr="002559AD">
        <w:t>Protect branches with policies</w:t>
      </w:r>
      <w:r>
        <w:t xml:space="preserve"> like </w:t>
      </w:r>
      <w:r w:rsidRPr="002559AD">
        <w:t>master</w:t>
      </w:r>
      <w:r>
        <w:t xml:space="preserve">. </w:t>
      </w:r>
      <w:r w:rsidRPr="00131436">
        <w:t>Require pull requests to make any changes on these branches. Developers pushing changes directly to the protected branches will have their pushes rejected.</w:t>
      </w:r>
    </w:p>
    <w:p w:rsidR="00BE4212" w:rsidRDefault="00BE4212" w:rsidP="00BE4212">
      <w:r w:rsidRPr="00757085">
        <w:rPr>
          <w:u w:val="single"/>
        </w:rPr>
        <w:t>Create new branch</w:t>
      </w:r>
      <w:r>
        <w:t>: VS =&gt; Team Explorer =&gt; Branches =&gt; master =&gt; right click =&gt; select “</w:t>
      </w:r>
      <w:r w:rsidRPr="00757085">
        <w:rPr>
          <w:b/>
        </w:rPr>
        <w:t>New local branch from...</w:t>
      </w:r>
      <w:r>
        <w:t>” =&gt; enter branch name like “</w:t>
      </w:r>
      <w:r w:rsidRPr="00757085">
        <w:t>users/</w:t>
      </w:r>
      <w:proofErr w:type="spellStart"/>
      <w:r w:rsidRPr="00757085">
        <w:t>naveed</w:t>
      </w:r>
      <w:proofErr w:type="spellEnd"/>
      <w:r w:rsidRPr="00757085">
        <w:t>/</w:t>
      </w:r>
      <w:proofErr w:type="spellStart"/>
      <w:r w:rsidRPr="00757085">
        <w:t>FixDbData</w:t>
      </w:r>
      <w:proofErr w:type="spellEnd"/>
      <w:r>
        <w:t xml:space="preserve">” =&gt; Create Branch </w:t>
      </w:r>
    </w:p>
    <w:p w:rsidR="00BE4212" w:rsidRDefault="00BE4212" w:rsidP="00BE4212"/>
    <w:p w:rsidR="00BE4212" w:rsidRDefault="00BE4212" w:rsidP="00BE4212">
      <w:r>
        <w:t>Do you</w:t>
      </w:r>
      <w:r w:rsidR="00AA7A01">
        <w:t>r</w:t>
      </w:r>
      <w:r>
        <w:t xml:space="preserve"> code changes push changes to local and </w:t>
      </w:r>
      <w:proofErr w:type="gramStart"/>
      <w:r>
        <w:t>Sync.</w:t>
      </w:r>
      <w:proofErr w:type="gramEnd"/>
      <w:r>
        <w:t xml:space="preserve"> </w:t>
      </w:r>
    </w:p>
    <w:p w:rsidR="00BE4212" w:rsidRDefault="00BE4212" w:rsidP="00BE4212">
      <w:r>
        <w:t xml:space="preserve">Go to </w:t>
      </w:r>
      <w:r w:rsidRPr="006A50E8">
        <w:t>dev.azure.com or visualstudio.com =&gt; select the project=&gt; Repos</w:t>
      </w:r>
      <w:r>
        <w:t xml:space="preserve"> =&gt; </w:t>
      </w:r>
      <w:r w:rsidRPr="006A50E8">
        <w:t>Branches</w:t>
      </w:r>
      <w:r>
        <w:t xml:space="preserve"> =&gt; your branch (users/</w:t>
      </w:r>
      <w:proofErr w:type="spellStart"/>
      <w:r>
        <w:t>naveed</w:t>
      </w:r>
      <w:proofErr w:type="spellEnd"/>
      <w:r>
        <w:t xml:space="preserve"> =&gt; </w:t>
      </w:r>
      <w:proofErr w:type="spellStart"/>
      <w:r w:rsidRPr="00757085">
        <w:t>FixDbData</w:t>
      </w:r>
      <w:proofErr w:type="spellEnd"/>
      <w:r>
        <w:t>) =&gt; mouse hover =&gt; click “New pull request” =&gt; next page</w:t>
      </w:r>
    </w:p>
    <w:p w:rsidR="00BE4212" w:rsidRDefault="00BE4212" w:rsidP="00BE4212">
      <w:r>
        <w:t>You can also create pull request from VS =&gt; Team Explorer =&gt; Home =&gt; Pull Request.</w:t>
      </w:r>
    </w:p>
    <w:p w:rsidR="00BE4212" w:rsidRDefault="00BE4212" w:rsidP="00BE4212">
      <w:r>
        <w:t xml:space="preserve">Also </w:t>
      </w:r>
      <w:r w:rsidRPr="00E27525">
        <w:t>from Visual Studio from the Branches view in Team Explorer by right-clicking the branch name and selecting Create pull request while connected to your project.</w:t>
      </w:r>
    </w:p>
    <w:p w:rsidR="00BE4212" w:rsidRDefault="00BE4212" w:rsidP="00BE4212"/>
    <w:p w:rsidR="00BE4212" w:rsidRDefault="00BE4212" w:rsidP="00BE4212">
      <w:proofErr w:type="gramStart"/>
      <w:r w:rsidRPr="00075D67">
        <w:t>from</w:t>
      </w:r>
      <w:proofErr w:type="gramEnd"/>
      <w:r w:rsidRPr="00075D67">
        <w:t xml:space="preserve"> you branch to master (by default selected)</w:t>
      </w:r>
      <w:r>
        <w:t xml:space="preserve"> =&gt; Enter title =&gt; </w:t>
      </w:r>
      <w:r w:rsidR="00AF72D2">
        <w:t xml:space="preserve">Reviewers = </w:t>
      </w:r>
      <w:proofErr w:type="spellStart"/>
      <w:r w:rsidR="00AF72D2">
        <w:t>naveed</w:t>
      </w:r>
      <w:proofErr w:type="spellEnd"/>
      <w:r w:rsidR="00AF72D2">
        <w:t xml:space="preserve"> e</w:t>
      </w:r>
      <w:r w:rsidRPr="00076EEC">
        <w:t>m</w:t>
      </w:r>
      <w:r w:rsidR="00AF72D2">
        <w:t>a</w:t>
      </w:r>
      <w:r w:rsidRPr="00076EEC">
        <w:t>il =&gt; work items = 123 =&gt; create</w:t>
      </w:r>
      <w:r>
        <w:t>.</w:t>
      </w:r>
    </w:p>
    <w:p w:rsidR="00BE4212" w:rsidRDefault="00BE4212" w:rsidP="00BE4212">
      <w:r w:rsidRPr="00CA7B46">
        <w:t xml:space="preserve">If you have </w:t>
      </w:r>
      <w:r w:rsidRPr="00A65DB9">
        <w:rPr>
          <w:b/>
        </w:rPr>
        <w:t>branch policies</w:t>
      </w:r>
      <w:r w:rsidRPr="00CA7B46">
        <w:t xml:space="preserve">, you can choose </w:t>
      </w:r>
      <w:r w:rsidRPr="00242AE7">
        <w:rPr>
          <w:b/>
        </w:rPr>
        <w:t>Set auto-complete</w:t>
      </w:r>
      <w:r w:rsidRPr="00CA7B46">
        <w:t xml:space="preserve"> to configure the pull request to close once all branch policies are met.</w:t>
      </w:r>
    </w:p>
    <w:p w:rsidR="00BE4212" w:rsidRDefault="00BE4212" w:rsidP="00BE4212"/>
    <w:p w:rsidR="00BE4212" w:rsidRDefault="00BE4212" w:rsidP="00BE4212">
      <w:r w:rsidRPr="00B67293">
        <w:rPr>
          <w:u w:val="single"/>
        </w:rPr>
        <w:t xml:space="preserve">Configure </w:t>
      </w:r>
      <w:r w:rsidRPr="00A65DB9">
        <w:rPr>
          <w:b/>
          <w:u w:val="single"/>
        </w:rPr>
        <w:t>branch policies</w:t>
      </w:r>
      <w:r>
        <w:t xml:space="preserve">: </w:t>
      </w:r>
    </w:p>
    <w:p w:rsidR="00BE4212" w:rsidRDefault="005E2A46" w:rsidP="00BE4212">
      <w:hyperlink r:id="rId28" w:history="1">
        <w:r w:rsidR="00BE4212" w:rsidRPr="002E5BF2">
          <w:rPr>
            <w:rStyle w:val="Hyperlink"/>
          </w:rPr>
          <w:t>https://docs.microsoft.com/en-au/azure/devops/repos/git/branch-policies?view=tfs-2017</w:t>
        </w:r>
      </w:hyperlink>
    </w:p>
    <w:p w:rsidR="00BE4212" w:rsidRDefault="00BE4212" w:rsidP="00BE4212">
      <w:r>
        <w:lastRenderedPageBreak/>
        <w:t>N</w:t>
      </w:r>
      <w:r w:rsidRPr="009F402E">
        <w:t>avigating to your project in the web portal</w:t>
      </w:r>
      <w:r>
        <w:t xml:space="preserve"> (</w:t>
      </w:r>
      <w:r w:rsidRPr="006A50E8">
        <w:t>dev.azure.com or visualstudio.com</w:t>
      </w:r>
      <w:r>
        <w:t>)</w:t>
      </w:r>
      <w:r w:rsidRPr="009F402E">
        <w:t xml:space="preserve"> and selecting Repos, Branches</w:t>
      </w:r>
      <w:r>
        <w:t xml:space="preserve"> =&gt; </w:t>
      </w:r>
      <w:r w:rsidRPr="006D7B68">
        <w:t>Locate your branch</w:t>
      </w:r>
      <w:r>
        <w:t xml:space="preserve"> (master) =&gt; mouse hover =&gt; … (more action) =&gt; click to open context menus =&gt; select “</w:t>
      </w:r>
      <w:r w:rsidRPr="000D04D5">
        <w:rPr>
          <w:b/>
        </w:rPr>
        <w:t>Branch polices</w:t>
      </w:r>
      <w:r>
        <w:t xml:space="preserve">” =&gt; next page  </w:t>
      </w:r>
    </w:p>
    <w:p w:rsidR="00BE4212" w:rsidRDefault="00BE4212" w:rsidP="00BE4212">
      <w:r>
        <w:t xml:space="preserve">Under </w:t>
      </w:r>
      <w:r w:rsidRPr="002059B6">
        <w:rPr>
          <w:b/>
        </w:rPr>
        <w:t>Build validation</w:t>
      </w:r>
      <w:r>
        <w:t xml:space="preserve"> =&gt; click + Add build policy =&gt; select the “</w:t>
      </w:r>
      <w:r w:rsidRPr="001B0AFE">
        <w:rPr>
          <w:b/>
        </w:rPr>
        <w:t>Build pipeline</w:t>
      </w:r>
      <w:r>
        <w:t>” from dropdown.</w:t>
      </w:r>
    </w:p>
    <w:p w:rsidR="00BE4212" w:rsidRDefault="00BE4212" w:rsidP="00BE4212">
      <w:r>
        <w:t xml:space="preserve">New go to VS and do some code changes and push changes to the branch against a pull request is create or create a new pull request. It will run the build also. </w:t>
      </w:r>
    </w:p>
    <w:p w:rsidR="00BE4212" w:rsidRDefault="00BE4212" w:rsidP="00BE4212">
      <w:r>
        <w:t>Set auto complete and enable “</w:t>
      </w:r>
      <w:r w:rsidRPr="00783BDC">
        <w:t>Squash changes when merging</w:t>
      </w:r>
      <w:r>
        <w:t>”.</w:t>
      </w:r>
    </w:p>
    <w:p w:rsidR="00BE4212" w:rsidRDefault="00BE4212" w:rsidP="00BE4212">
      <w:r w:rsidRPr="003B0F8B">
        <w:rPr>
          <w:u w:val="single"/>
        </w:rPr>
        <w:t>Rebase the current branch if master has changes</w:t>
      </w:r>
      <w:r>
        <w:t>:</w:t>
      </w:r>
    </w:p>
    <w:p w:rsidR="00BE4212" w:rsidRDefault="00BE4212" w:rsidP="00BE4212">
      <w:r>
        <w:t>Right click the branch in Team Explorer =&gt; Pull (get latest) (Pull = Fetch + merge)</w:t>
      </w:r>
    </w:p>
    <w:p w:rsidR="00BE4212" w:rsidRDefault="00BE4212" w:rsidP="00BE4212"/>
    <w:p w:rsidR="00BE4212" w:rsidRDefault="00BE4212" w:rsidP="00BE4212">
      <w:r w:rsidRPr="00B81C64">
        <w:rPr>
          <w:b/>
          <w:u w:val="single"/>
        </w:rPr>
        <w:t>Pull Requests</w:t>
      </w:r>
      <w:r>
        <w:t xml:space="preserve">: </w:t>
      </w:r>
      <w:r w:rsidRPr="00DB6D48">
        <w:t>After you set up a branch policy, you cannot directly push changes to the branch</w:t>
      </w:r>
      <w:r>
        <w:t xml:space="preserve"> (master branch)</w:t>
      </w:r>
      <w:r w:rsidRPr="00DB6D48">
        <w:t>. Changes to the branch are only made through pull requests.</w:t>
      </w:r>
    </w:p>
    <w:p w:rsidR="00BE4212" w:rsidRDefault="00BE4212" w:rsidP="00BE4212">
      <w:r w:rsidRPr="00AE1C91">
        <w:t xml:space="preserve">In some cases, you need to bypass policy requirements so you can push changes to the </w:t>
      </w:r>
      <w:r>
        <w:t xml:space="preserve">master </w:t>
      </w:r>
      <w:r w:rsidRPr="00AE1C91">
        <w:t>branch directly or complete a pull request even if branch policies are not satisfied.</w:t>
      </w:r>
    </w:p>
    <w:p w:rsidR="00BE4212" w:rsidRDefault="005E2A46" w:rsidP="00BE4212">
      <w:hyperlink r:id="rId29" w:anchor="bypass-branch-policies" w:history="1">
        <w:r w:rsidR="00BE4212" w:rsidRPr="004135CE">
          <w:rPr>
            <w:rStyle w:val="Hyperlink"/>
          </w:rPr>
          <w:t>https://docs.microsoft.com/en-au/azure/devops/repos/git/branch-policies?view=tfs-2017#bypass-branch-policies</w:t>
        </w:r>
      </w:hyperlink>
    </w:p>
    <w:p w:rsidR="00BE4212" w:rsidRDefault="00BE4212" w:rsidP="00BE4212">
      <w:r>
        <w:t>N</w:t>
      </w:r>
      <w:r w:rsidRPr="009F402E">
        <w:t>avigating to your project in the web portal</w:t>
      </w:r>
      <w:r>
        <w:t xml:space="preserve"> (</w:t>
      </w:r>
      <w:r w:rsidRPr="006A50E8">
        <w:t>dev.azure.com or visualstudio.com</w:t>
      </w:r>
      <w:r>
        <w:t>)</w:t>
      </w:r>
      <w:r w:rsidRPr="009F402E">
        <w:t xml:space="preserve"> and selecting Repos, Branches</w:t>
      </w:r>
      <w:r>
        <w:t xml:space="preserve"> =&gt; </w:t>
      </w:r>
      <w:r w:rsidRPr="006D7B68">
        <w:t>Locate your branch</w:t>
      </w:r>
      <w:r>
        <w:t xml:space="preserve"> (master) =&gt; mouse hover =&gt; … (more action) =&gt; click to open context menus =&gt; select “</w:t>
      </w:r>
      <w:r w:rsidRPr="000D04D5">
        <w:rPr>
          <w:b/>
        </w:rPr>
        <w:t xml:space="preserve">Branch </w:t>
      </w:r>
      <w:r>
        <w:rPr>
          <w:b/>
        </w:rPr>
        <w:t>Security</w:t>
      </w:r>
      <w:r>
        <w:t>” =&gt; opens dialog</w:t>
      </w:r>
    </w:p>
    <w:p w:rsidR="00BE4212" w:rsidRDefault="00BE4212" w:rsidP="00BE4212"/>
    <w:p w:rsidR="00BE4212" w:rsidRDefault="00BE4212" w:rsidP="00BE4212">
      <w:r w:rsidRPr="005008F4">
        <w:rPr>
          <w:u w:val="single"/>
        </w:rPr>
        <w:t>Manage users and their access in Azure DevOps</w:t>
      </w:r>
      <w:r>
        <w:t xml:space="preserve">: </w:t>
      </w:r>
    </w:p>
    <w:p w:rsidR="00BE4212" w:rsidRDefault="005E2A46" w:rsidP="00BE4212">
      <w:hyperlink r:id="rId30" w:history="1">
        <w:r w:rsidR="00BE4212" w:rsidRPr="004135CE">
          <w:rPr>
            <w:rStyle w:val="Hyperlink"/>
          </w:rPr>
          <w:t>https://docs.microsoft.com/en-us/azure/devops/organizations/accounts/manage-users-table-view?view=vsts&amp;tabs=new-nav</w:t>
        </w:r>
      </w:hyperlink>
    </w:p>
    <w:p w:rsidR="00BE4212" w:rsidRDefault="0072122A" w:rsidP="00BE4212">
      <w:r w:rsidRPr="00BE0AE9">
        <w:t>Add</w:t>
      </w:r>
      <w:r w:rsidR="00BE4212" w:rsidRPr="00BE0AE9">
        <w:t xml:space="preserve"> users to your organization and specify the level of features they can use, such as Basic or Stakeholder.</w:t>
      </w:r>
    </w:p>
    <w:p w:rsidR="00BE4212" w:rsidRDefault="00BE4212" w:rsidP="00BE4212">
      <w:r>
        <w:t xml:space="preserve">Go to </w:t>
      </w:r>
      <w:hyperlink r:id="rId31" w:history="1">
        <w:r w:rsidRPr="004135CE">
          <w:rPr>
            <w:rStyle w:val="Hyperlink"/>
          </w:rPr>
          <w:t>https://dev.azure.com</w:t>
        </w:r>
      </w:hyperlink>
      <w:r>
        <w:t xml:space="preserve"> =&gt; </w:t>
      </w:r>
      <w:r w:rsidRPr="001F37FE">
        <w:t>Organization settings</w:t>
      </w:r>
      <w:r>
        <w:t xml:space="preserve"> =&gt; Users=&gt; </w:t>
      </w:r>
      <w:r w:rsidRPr="0000320E">
        <w:t>Add new users.</w:t>
      </w:r>
    </w:p>
    <w:p w:rsidR="00BE4212" w:rsidRDefault="00BE4212" w:rsidP="00BE4212">
      <w:r w:rsidRPr="001A6F59">
        <w:t>Select a user or group of users. Then, select the ... icon at the end of the Name column to open the context menu.</w:t>
      </w:r>
    </w:p>
    <w:p w:rsidR="00BE4212" w:rsidRDefault="00BE4212" w:rsidP="00BE4212"/>
    <w:p w:rsidR="00BE4212" w:rsidRDefault="00BE4212" w:rsidP="00BE4212"/>
    <w:p w:rsidR="00BE4212" w:rsidRDefault="00BE4212" w:rsidP="00BE4212"/>
    <w:p w:rsidR="00BE4212" w:rsidRDefault="00BE4212" w:rsidP="00BE4212">
      <w:proofErr w:type="gramStart"/>
      <w:r>
        <w:t>git</w:t>
      </w:r>
      <w:proofErr w:type="gramEnd"/>
      <w:r>
        <w:t xml:space="preserve"> status</w:t>
      </w:r>
    </w:p>
    <w:p w:rsidR="00BE4212" w:rsidRDefault="00BE4212" w:rsidP="00BE4212">
      <w:r>
        <w:t xml:space="preserve">=&gt; </w:t>
      </w:r>
      <w:proofErr w:type="gramStart"/>
      <w:r>
        <w:t>git</w:t>
      </w:r>
      <w:proofErr w:type="gramEnd"/>
      <w:r>
        <w:t xml:space="preserve"> checkout master</w:t>
      </w:r>
    </w:p>
    <w:p w:rsidR="00BE4212" w:rsidRDefault="00BE4212" w:rsidP="00BE4212">
      <w:r>
        <w:t xml:space="preserve">=&gt; </w:t>
      </w:r>
      <w:proofErr w:type="gramStart"/>
      <w:r>
        <w:t>git</w:t>
      </w:r>
      <w:proofErr w:type="gramEnd"/>
      <w:r>
        <w:t xml:space="preserve"> pull</w:t>
      </w:r>
    </w:p>
    <w:p w:rsidR="00BE4212" w:rsidRDefault="00BE4212" w:rsidP="00BE4212">
      <w:proofErr w:type="gramStart"/>
      <w:r>
        <w:t>git</w:t>
      </w:r>
      <w:proofErr w:type="gramEnd"/>
      <w:r>
        <w:t xml:space="preserve"> checkout {users/username/description}</w:t>
      </w:r>
    </w:p>
    <w:p w:rsidR="00BE4212" w:rsidRDefault="00BE4212" w:rsidP="00BE4212">
      <w:proofErr w:type="gramStart"/>
      <w:r>
        <w:t>git</w:t>
      </w:r>
      <w:proofErr w:type="gramEnd"/>
      <w:r>
        <w:t xml:space="preserve"> checkout @{-1}  </w:t>
      </w:r>
    </w:p>
    <w:p w:rsidR="00BE4212" w:rsidRDefault="00BE4212" w:rsidP="00BE4212">
      <w:r>
        <w:t>Rebase from master</w:t>
      </w:r>
    </w:p>
    <w:p w:rsidR="00BE4212" w:rsidRDefault="00BE4212" w:rsidP="00BE4212">
      <w:proofErr w:type="gramStart"/>
      <w:r>
        <w:t>git</w:t>
      </w:r>
      <w:proofErr w:type="gramEnd"/>
      <w:r>
        <w:t xml:space="preserve"> rebase master</w:t>
      </w:r>
    </w:p>
    <w:p w:rsidR="00BE4212" w:rsidRDefault="00BE4212" w:rsidP="00BE4212">
      <w:proofErr w:type="gramStart"/>
      <w:r>
        <w:t>git</w:t>
      </w:r>
      <w:proofErr w:type="gramEnd"/>
      <w:r>
        <w:t xml:space="preserve"> rebase -–continue</w:t>
      </w:r>
    </w:p>
    <w:p w:rsidR="00BE4212" w:rsidRDefault="00BE4212" w:rsidP="00BE4212">
      <w:proofErr w:type="gramStart"/>
      <w:r>
        <w:t>git</w:t>
      </w:r>
      <w:proofErr w:type="gramEnd"/>
      <w:r>
        <w:t xml:space="preserve"> push --force-with-lease</w:t>
      </w:r>
    </w:p>
    <w:p w:rsidR="00BE4212" w:rsidRDefault="00BE4212" w:rsidP="00BE4212"/>
    <w:p w:rsidR="00BE4212" w:rsidRDefault="00BE4212" w:rsidP="00BE4212">
      <w:r>
        <w:t>+++++++++++++++++++++++++++++++++++++++++++++++++++</w:t>
      </w:r>
    </w:p>
    <w:p w:rsidR="00BE4212" w:rsidRDefault="00BE4212" w:rsidP="00BE4212">
      <w:r w:rsidRPr="00242E6C">
        <w:rPr>
          <w:b/>
          <w:u w:val="single"/>
        </w:rPr>
        <w:t>Release pipelines CD</w:t>
      </w:r>
      <w:r>
        <w:t>:</w:t>
      </w:r>
    </w:p>
    <w:p w:rsidR="00BE4212" w:rsidRDefault="005E2A46" w:rsidP="00BE4212">
      <w:hyperlink r:id="rId32" w:history="1">
        <w:r w:rsidR="00BE4212" w:rsidRPr="009B276B">
          <w:rPr>
            <w:rStyle w:val="Hyperlink"/>
          </w:rPr>
          <w:t>https://docs.microsoft.com/en-us/azure/devops/pipelines/release/what-is-release-management?view=vsts</w:t>
        </w:r>
      </w:hyperlink>
    </w:p>
    <w:p w:rsidR="00BE4212" w:rsidRDefault="00BE4212" w:rsidP="00BE4212">
      <w:r w:rsidRPr="00BF674B">
        <w:t xml:space="preserve">Azure Pipelines has many out-of-the-box tasks to deploy a variety of applications. </w:t>
      </w:r>
      <w:r>
        <w:t xml:space="preserve">Otherwise </w:t>
      </w:r>
      <w:r w:rsidRPr="00BF674B">
        <w:t>consider using Shell scripts or PowerShell scripts.</w:t>
      </w:r>
    </w:p>
    <w:p w:rsidR="00BE4212" w:rsidRDefault="00BE4212" w:rsidP="00BE4212">
      <w:r w:rsidRPr="00E242AF">
        <w:t>It helps in monitoring and tracking for instance it tracks whether an issue fixed by a developer, or a product backlog item completed by your team, has been deployed to a specific stage.</w:t>
      </w:r>
    </w:p>
    <w:p w:rsidR="00BE4212" w:rsidRDefault="00BE4212" w:rsidP="00BE4212">
      <w:r>
        <w:t>C</w:t>
      </w:r>
      <w:r w:rsidRPr="004B3FB4">
        <w:t xml:space="preserve">ontrol of the deployments. </w:t>
      </w:r>
      <w:r>
        <w:t>It</w:t>
      </w:r>
      <w:r w:rsidRPr="004B3FB4">
        <w:t xml:space="preserve"> let you specify which users can change the configuration of </w:t>
      </w:r>
      <w:r>
        <w:t>a</w:t>
      </w:r>
      <w:r w:rsidRPr="004B3FB4">
        <w:t xml:space="preserve"> stage, or approve the release to be deployed into a particular stage.</w:t>
      </w:r>
    </w:p>
    <w:p w:rsidR="00BE4212" w:rsidRDefault="00BE4212" w:rsidP="00BE4212">
      <w:r>
        <w:t xml:space="preserve">It </w:t>
      </w:r>
      <w:r w:rsidRPr="00067FAD">
        <w:t>also provides a history of all the activity performed during each deployment.</w:t>
      </w:r>
      <w:r>
        <w:t xml:space="preserve"> </w:t>
      </w:r>
    </w:p>
    <w:p w:rsidR="00BE4212" w:rsidRDefault="00BE4212" w:rsidP="00BE4212">
      <w:r>
        <w:t>Y</w:t>
      </w:r>
      <w:r w:rsidRPr="005C6774">
        <w:t xml:space="preserve">ou </w:t>
      </w:r>
      <w:r>
        <w:t xml:space="preserve">can </w:t>
      </w:r>
      <w:r w:rsidRPr="005C6774">
        <w:t>roll back to a previous deployment, and provide all the logs in one place to help you debug the problem.</w:t>
      </w:r>
    </w:p>
    <w:p w:rsidR="00BE4212" w:rsidRPr="00C46627" w:rsidRDefault="00BE4212" w:rsidP="00BE4212">
      <w:r w:rsidRPr="00C46627">
        <w:t xml:space="preserve">The agent downloads all the </w:t>
      </w:r>
      <w:proofErr w:type="spellStart"/>
      <w:r w:rsidRPr="00C46627">
        <w:t>artifacts</w:t>
      </w:r>
      <w:proofErr w:type="spellEnd"/>
      <w:r w:rsidRPr="00C46627">
        <w:t xml:space="preserve"> specified in that release</w:t>
      </w:r>
      <w:r>
        <w:t xml:space="preserve">, </w:t>
      </w:r>
      <w:r w:rsidRPr="00C46627">
        <w:t>then runs all the tasks in the deployment job to deploy the app to the target servers for a stage.</w:t>
      </w:r>
    </w:p>
    <w:p w:rsidR="00BE4212" w:rsidRDefault="00BE4212" w:rsidP="00BE4212"/>
    <w:p w:rsidR="00BE4212" w:rsidRDefault="00BE4212" w:rsidP="00BE4212">
      <w:r w:rsidRPr="003F1767">
        <w:rPr>
          <w:u w:val="single"/>
        </w:rPr>
        <w:t>Quick Start</w:t>
      </w:r>
      <w:r>
        <w:t xml:space="preserve">: </w:t>
      </w:r>
    </w:p>
    <w:p w:rsidR="00BE4212" w:rsidRDefault="005E2A46" w:rsidP="00BE4212">
      <w:hyperlink r:id="rId33" w:history="1">
        <w:r w:rsidR="00BE4212" w:rsidRPr="009B276B">
          <w:rPr>
            <w:rStyle w:val="Hyperlink"/>
          </w:rPr>
          <w:t>https://docs.microsoft.com/en-us/azure/devops/pipelines/release/define-multistage-release-process?view=vsts</w:t>
        </w:r>
      </w:hyperlink>
    </w:p>
    <w:p w:rsidR="00BE4212" w:rsidRDefault="005E2A46" w:rsidP="00BE4212">
      <w:hyperlink r:id="rId34" w:history="1">
        <w:r w:rsidR="00BE4212" w:rsidRPr="009B276B">
          <w:rPr>
            <w:rStyle w:val="Hyperlink"/>
          </w:rPr>
          <w:t>https://docs.microsoft.com/en-us/azure/devops/pipelines/apps/cd/deploy-webdeploy-webapps?view=vsts</w:t>
        </w:r>
      </w:hyperlink>
    </w:p>
    <w:p w:rsidR="00BE4212" w:rsidRDefault="00BE4212" w:rsidP="00BE4212"/>
    <w:p w:rsidR="00BE4212" w:rsidRDefault="00BE4212" w:rsidP="00BE4212">
      <w:r w:rsidRPr="002A7810">
        <w:t>Prerequisites</w:t>
      </w:r>
      <w:r>
        <w:t xml:space="preserve">: </w:t>
      </w:r>
      <w:r w:rsidRPr="002A7810">
        <w:t>need a CI build</w:t>
      </w:r>
      <w:r>
        <w:t xml:space="preserve"> and </w:t>
      </w:r>
      <w:r w:rsidRPr="003446F1">
        <w:t>an Azure Web App where you will deploy the app.</w:t>
      </w:r>
    </w:p>
    <w:p w:rsidR="00BE4212" w:rsidRDefault="00BE4212" w:rsidP="00BE4212">
      <w:r w:rsidRPr="000A29A8">
        <w:t xml:space="preserve">CD release pipeline picks up the </w:t>
      </w:r>
      <w:proofErr w:type="spellStart"/>
      <w:r w:rsidRPr="000A29A8">
        <w:t>artifacts</w:t>
      </w:r>
      <w:proofErr w:type="spellEnd"/>
      <w:r w:rsidRPr="000A29A8">
        <w:t xml:space="preserve"> published by your CI build and then deploys them to your Azure web site.</w:t>
      </w:r>
    </w:p>
    <w:p w:rsidR="00BE4212" w:rsidRDefault="00BE4212" w:rsidP="00BE4212">
      <w:pPr>
        <w:pStyle w:val="ListParagraph"/>
        <w:numPr>
          <w:ilvl w:val="0"/>
          <w:numId w:val="4"/>
        </w:numPr>
      </w:pPr>
      <w:r>
        <w:t>Do one of the following to start creating a release pipeline:</w:t>
      </w:r>
    </w:p>
    <w:p w:rsidR="00BE4212" w:rsidRDefault="00BE4212" w:rsidP="00BE4212">
      <w:pPr>
        <w:pStyle w:val="ListParagraph"/>
        <w:numPr>
          <w:ilvl w:val="0"/>
          <w:numId w:val="3"/>
        </w:numPr>
      </w:pPr>
      <w:r>
        <w:t>If you've just completed a CI build (see above), choose the link (for example, Build 20170815.1) to open the build summary. Then choose Release to start a new release pipeline that's automatically linked to the build pipeline.</w:t>
      </w:r>
    </w:p>
    <w:p w:rsidR="00BE4212" w:rsidRDefault="00BE4212" w:rsidP="00BE4212">
      <w:pPr>
        <w:pStyle w:val="ListParagraph"/>
        <w:numPr>
          <w:ilvl w:val="0"/>
          <w:numId w:val="3"/>
        </w:numPr>
      </w:pPr>
      <w:r>
        <w:t xml:space="preserve">Open the </w:t>
      </w:r>
      <w:r w:rsidRPr="00F775E6">
        <w:rPr>
          <w:b/>
        </w:rPr>
        <w:t>Releases tab in Azure Pipelines</w:t>
      </w:r>
      <w:r>
        <w:t>, (</w:t>
      </w:r>
      <w:r w:rsidRPr="00F775E6">
        <w:rPr>
          <w:b/>
        </w:rPr>
        <w:t>new pipeline</w:t>
      </w:r>
      <w:r>
        <w:t>) open the + drop-down in the list of release pipelines, and choose Create release pipeline.</w:t>
      </w:r>
    </w:p>
    <w:p w:rsidR="00BE4212" w:rsidRDefault="00BE4212" w:rsidP="00BE4212">
      <w:pPr>
        <w:pStyle w:val="ListParagraph"/>
      </w:pPr>
    </w:p>
    <w:p w:rsidR="00BE4212" w:rsidRDefault="00BE4212" w:rsidP="00BE4212">
      <w:pPr>
        <w:pStyle w:val="ListParagraph"/>
        <w:numPr>
          <w:ilvl w:val="0"/>
          <w:numId w:val="4"/>
        </w:numPr>
      </w:pPr>
      <w:r w:rsidRPr="001C131F">
        <w:t xml:space="preserve">The easiest way to create a release pipeline is to use a template. </w:t>
      </w:r>
      <w:r>
        <w:t>S</w:t>
      </w:r>
      <w:r w:rsidRPr="001C131F">
        <w:t xml:space="preserve">elect the </w:t>
      </w:r>
      <w:r w:rsidRPr="001C131F">
        <w:rPr>
          <w:b/>
        </w:rPr>
        <w:t>Azure App Service Deployment template</w:t>
      </w:r>
      <w:r w:rsidRPr="001C131F">
        <w:t>. Then choose Apply.</w:t>
      </w:r>
    </w:p>
    <w:p w:rsidR="00BE4212" w:rsidRDefault="00BE4212" w:rsidP="00BE4212">
      <w:pPr>
        <w:pStyle w:val="ListParagraph"/>
        <w:numPr>
          <w:ilvl w:val="0"/>
          <w:numId w:val="4"/>
        </w:numPr>
      </w:pPr>
      <w:r>
        <w:t xml:space="preserve">If you created your new release pipeline from a build summary, check that the build pipeline and </w:t>
      </w:r>
      <w:proofErr w:type="spellStart"/>
      <w:r>
        <w:t>artifact</w:t>
      </w:r>
      <w:proofErr w:type="spellEnd"/>
      <w:r>
        <w:t xml:space="preserve"> is shown in the </w:t>
      </w:r>
      <w:proofErr w:type="spellStart"/>
      <w:r>
        <w:t>Artifacts</w:t>
      </w:r>
      <w:proofErr w:type="spellEnd"/>
      <w:r>
        <w:t xml:space="preserve"> section on the Pipeline tab. If you created a new release pipeline from the Releases tab, choose the + Add in </w:t>
      </w:r>
      <w:proofErr w:type="spellStart"/>
      <w:r w:rsidRPr="003B3101">
        <w:t>Artifacts</w:t>
      </w:r>
      <w:proofErr w:type="spellEnd"/>
      <w:r>
        <w:t xml:space="preserve"> link and select your build </w:t>
      </w:r>
      <w:proofErr w:type="spellStart"/>
      <w:r>
        <w:t>artifact</w:t>
      </w:r>
      <w:proofErr w:type="spellEnd"/>
      <w:r>
        <w:t>.</w:t>
      </w:r>
    </w:p>
    <w:p w:rsidR="00BE4212" w:rsidRDefault="00BE4212" w:rsidP="00BE4212">
      <w:pPr>
        <w:pStyle w:val="ListParagraph"/>
      </w:pPr>
    </w:p>
    <w:p w:rsidR="00BE4212" w:rsidRDefault="00BE4212" w:rsidP="00BE4212">
      <w:pPr>
        <w:pStyle w:val="ListParagraph"/>
        <w:numPr>
          <w:ilvl w:val="0"/>
          <w:numId w:val="4"/>
        </w:numPr>
      </w:pPr>
      <w:r w:rsidRPr="006905FB">
        <w:t xml:space="preserve">Choose the Continuous deployment </w:t>
      </w:r>
      <w:r w:rsidRPr="002805B2">
        <w:rPr>
          <w:b/>
        </w:rPr>
        <w:t>icon</w:t>
      </w:r>
      <w:r w:rsidRPr="006905FB">
        <w:t xml:space="preserve"> in the </w:t>
      </w:r>
      <w:proofErr w:type="spellStart"/>
      <w:r w:rsidRPr="006905FB">
        <w:t>Artifacts</w:t>
      </w:r>
      <w:proofErr w:type="spellEnd"/>
      <w:r w:rsidRPr="006905FB">
        <w:t xml:space="preserve"> section, check that the continuous deployment trigger is enabled, and add a filter to include the master branch.</w:t>
      </w:r>
      <w:r>
        <w:t xml:space="preserve"> </w:t>
      </w:r>
      <w:r w:rsidRPr="00F34908">
        <w:t>Enabling the trigger will create a new release every time a new build is available.</w:t>
      </w:r>
    </w:p>
    <w:p w:rsidR="00BE4212" w:rsidRDefault="00BE4212" w:rsidP="00BE4212">
      <w:pPr>
        <w:pStyle w:val="ListParagraph"/>
      </w:pPr>
    </w:p>
    <w:p w:rsidR="00BE4212" w:rsidRDefault="00BE4212" w:rsidP="00BE4212">
      <w:pPr>
        <w:pStyle w:val="ListParagraph"/>
        <w:numPr>
          <w:ilvl w:val="0"/>
          <w:numId w:val="4"/>
        </w:numPr>
      </w:pPr>
      <w:r>
        <w:t>Open the Tasks tab and, with Stage 1/Dev/Test selected, configure the task property variables as follows:</w:t>
      </w:r>
    </w:p>
    <w:p w:rsidR="00BE4212" w:rsidRDefault="00BE4212" w:rsidP="00BE4212">
      <w:pPr>
        <w:pStyle w:val="ListParagraph"/>
      </w:pPr>
    </w:p>
    <w:p w:rsidR="00BE4212" w:rsidRDefault="00BE4212" w:rsidP="00BE4212">
      <w:pPr>
        <w:pStyle w:val="ListParagraph"/>
        <w:numPr>
          <w:ilvl w:val="0"/>
          <w:numId w:val="4"/>
        </w:numPr>
      </w:pPr>
      <w:r>
        <w:t xml:space="preserve">Azure Subscription: Select a connection from the list under Available Azure Service Connections or create a more restricted permissions connection to your Azure subscription. If you are using Azure Pipelines and if you see an Authorize button next to the input, click on it to authorize Azure Pipelines to connect to your </w:t>
      </w:r>
      <w:r>
        <w:lastRenderedPageBreak/>
        <w:t>Azure subscription. If you are using TFS or if you do not see the desired Azure subscription in the list of subscriptions, see Azure Resource Manager service connection to manually set up the connection.</w:t>
      </w:r>
    </w:p>
    <w:p w:rsidR="00BE4212" w:rsidRDefault="00BE4212" w:rsidP="00BE4212">
      <w:pPr>
        <w:pStyle w:val="ListParagraph"/>
      </w:pPr>
    </w:p>
    <w:p w:rsidR="00BE4212" w:rsidRDefault="00BE4212" w:rsidP="00BE4212">
      <w:pPr>
        <w:pStyle w:val="ListParagraph"/>
        <w:numPr>
          <w:ilvl w:val="0"/>
          <w:numId w:val="4"/>
        </w:numPr>
      </w:pPr>
      <w:r>
        <w:t xml:space="preserve">App Service Name: Select the name of the web app from your subscription. </w:t>
      </w:r>
    </w:p>
    <w:p w:rsidR="00BE4212" w:rsidRDefault="00BE4212" w:rsidP="00BE4212">
      <w:pPr>
        <w:ind w:left="720"/>
      </w:pPr>
      <w:r w:rsidRPr="00305768">
        <w:t>NOTE: Some settings for the tasks may have been automatically defined as stage variables when you created a release pipeline from a template. These settings cannot be modified in the task settings; instead you must select the parent stage item in order to edit these settings.</w:t>
      </w:r>
    </w:p>
    <w:p w:rsidR="00BE4212" w:rsidRDefault="00BE4212" w:rsidP="00BE4212">
      <w:pPr>
        <w:pStyle w:val="ListParagraph"/>
      </w:pPr>
    </w:p>
    <w:p w:rsidR="00BE4212" w:rsidRDefault="00BE4212" w:rsidP="00BE4212">
      <w:pPr>
        <w:pStyle w:val="ListParagraph"/>
        <w:numPr>
          <w:ilvl w:val="0"/>
          <w:numId w:val="4"/>
        </w:numPr>
      </w:pPr>
      <w:r>
        <w:t>S</w:t>
      </w:r>
      <w:r w:rsidRPr="0024151C">
        <w:t>ave the release pipeline</w:t>
      </w:r>
    </w:p>
    <w:p w:rsidR="00BE4212" w:rsidRDefault="00BE4212" w:rsidP="00BE4212">
      <w:pPr>
        <w:pStyle w:val="ListParagraph"/>
      </w:pPr>
    </w:p>
    <w:p w:rsidR="00BE4212" w:rsidRDefault="00BE4212" w:rsidP="00BE4212">
      <w:r w:rsidRPr="00997273">
        <w:rPr>
          <w:u w:val="single"/>
        </w:rPr>
        <w:t>Create a</w:t>
      </w:r>
      <w:r>
        <w:rPr>
          <w:u w:val="single"/>
        </w:rPr>
        <w:t xml:space="preserve"> </w:t>
      </w:r>
      <w:r w:rsidRPr="002849BC">
        <w:rPr>
          <w:u w:val="single"/>
        </w:rPr>
        <w:t>Release to deploy your app</w:t>
      </w:r>
      <w:r>
        <w:t>:</w:t>
      </w:r>
    </w:p>
    <w:p w:rsidR="00BE4212" w:rsidRDefault="00BE4212" w:rsidP="00BE4212">
      <w:pPr>
        <w:pStyle w:val="ListParagraph"/>
        <w:numPr>
          <w:ilvl w:val="0"/>
          <w:numId w:val="5"/>
        </w:numPr>
      </w:pPr>
      <w:r>
        <w:t xml:space="preserve">Choose + Release and select </w:t>
      </w:r>
      <w:proofErr w:type="gramStart"/>
      <w:r>
        <w:t>Create</w:t>
      </w:r>
      <w:proofErr w:type="gramEnd"/>
      <w:r>
        <w:t xml:space="preserve"> a release.</w:t>
      </w:r>
    </w:p>
    <w:p w:rsidR="00BE4212" w:rsidRDefault="00BE4212" w:rsidP="00BE4212">
      <w:pPr>
        <w:pStyle w:val="ListParagraph"/>
        <w:numPr>
          <w:ilvl w:val="0"/>
          <w:numId w:val="5"/>
        </w:numPr>
      </w:pPr>
      <w:r>
        <w:t xml:space="preserve">In the Create a new release panel, check that the </w:t>
      </w:r>
      <w:proofErr w:type="spellStart"/>
      <w:r>
        <w:t>artifact</w:t>
      </w:r>
      <w:proofErr w:type="spellEnd"/>
      <w:r>
        <w:t xml:space="preserve"> version you want to use is selected and choose Create.</w:t>
      </w:r>
    </w:p>
    <w:p w:rsidR="00BE4212" w:rsidRDefault="00BE4212" w:rsidP="00BE4212">
      <w:pPr>
        <w:pStyle w:val="ListParagraph"/>
        <w:numPr>
          <w:ilvl w:val="0"/>
          <w:numId w:val="5"/>
        </w:numPr>
      </w:pPr>
      <w:r>
        <w:t>Choose the release link in the information bar message. For example: "Release Release-1 has been created".</w:t>
      </w:r>
    </w:p>
    <w:p w:rsidR="00BE4212" w:rsidRDefault="00BE4212" w:rsidP="00BE4212">
      <w:pPr>
        <w:pStyle w:val="ListParagraph"/>
        <w:numPr>
          <w:ilvl w:val="0"/>
          <w:numId w:val="5"/>
        </w:numPr>
      </w:pPr>
      <w:r>
        <w:t>In the pipeline view, choose the status link in the stages of the pipeline to see the logs and agent output.</w:t>
      </w:r>
    </w:p>
    <w:p w:rsidR="00BE4212" w:rsidRDefault="00BE4212" w:rsidP="00BE4212">
      <w:pPr>
        <w:pStyle w:val="ListParagraph"/>
        <w:numPr>
          <w:ilvl w:val="0"/>
          <w:numId w:val="5"/>
        </w:numPr>
      </w:pPr>
      <w:r>
        <w:t>After the release is complete, navigate to your site running in Azure.</w:t>
      </w:r>
    </w:p>
    <w:p w:rsidR="00BE4212" w:rsidRDefault="00BE4212" w:rsidP="00BE4212">
      <w:pPr>
        <w:ind w:left="360"/>
      </w:pPr>
    </w:p>
    <w:p w:rsidR="00BE4212" w:rsidRDefault="00BE4212" w:rsidP="00BE4212">
      <w:r w:rsidRPr="00AD3305">
        <w:rPr>
          <w:u w:val="single"/>
        </w:rPr>
        <w:t>Pre-deployment conditions</w:t>
      </w:r>
      <w:r>
        <w:t xml:space="preserve">: In Pipeline =&gt; release =&gt; select and edit release =&gt; </w:t>
      </w:r>
      <w:r w:rsidRPr="00137690">
        <w:t>Stages</w:t>
      </w:r>
      <w:r>
        <w:t xml:space="preserve"> column/group mouse hover =&gt; click on </w:t>
      </w:r>
      <w:r w:rsidRPr="00137690">
        <w:t xml:space="preserve">Pre-deployment conditions </w:t>
      </w:r>
      <w:r w:rsidRPr="003563B3">
        <w:rPr>
          <w:b/>
        </w:rPr>
        <w:t>icon</w:t>
      </w:r>
      <w:r>
        <w:t>.</w:t>
      </w:r>
    </w:p>
    <w:p w:rsidR="00BE4212" w:rsidRDefault="00BE4212" w:rsidP="00BE4212">
      <w:r w:rsidRPr="004303C7">
        <w:t xml:space="preserve">You can enable/select Manual only deployment and also enable </w:t>
      </w:r>
      <w:r w:rsidRPr="00236FEC">
        <w:rPr>
          <w:b/>
        </w:rPr>
        <w:t>Pre-deployment approvals</w:t>
      </w:r>
      <w:r w:rsidRPr="004303C7">
        <w:t xml:space="preserve"> with Approvers user names</w:t>
      </w:r>
    </w:p>
    <w:p w:rsidR="00BE4212" w:rsidRDefault="00BE4212" w:rsidP="00BE4212"/>
    <w:p w:rsidR="00BE4212" w:rsidRDefault="00BE4212" w:rsidP="00BE4212">
      <w:pPr>
        <w:ind w:left="360"/>
      </w:pPr>
      <w:r w:rsidRPr="0032682D">
        <w:t xml:space="preserve">Customize web app </w:t>
      </w:r>
      <w:proofErr w:type="gramStart"/>
      <w:r w:rsidRPr="0032682D">
        <w:t>deployment</w:t>
      </w:r>
      <w:r>
        <w:t xml:space="preserve"> :</w:t>
      </w:r>
      <w:proofErr w:type="gramEnd"/>
      <w:r>
        <w:t xml:space="preserve">  </w:t>
      </w:r>
      <w:hyperlink r:id="rId35" w:history="1">
        <w:r w:rsidRPr="009B276B">
          <w:rPr>
            <w:rStyle w:val="Hyperlink"/>
          </w:rPr>
          <w:t>https://docs.microsoft.com/en-us/azure/devops/pipelines/targets/webapp?view=vsts&amp;tabs=yaml</w:t>
        </w:r>
      </w:hyperlink>
    </w:p>
    <w:p w:rsidR="00BE4212" w:rsidRDefault="00BE4212" w:rsidP="00BE4212">
      <w:pPr>
        <w:ind w:left="360"/>
      </w:pPr>
      <w:r>
        <w:t xml:space="preserve">We can define variables in Variables tab next to Tasks tab and use in Tasks like </w:t>
      </w:r>
      <w:r w:rsidRPr="00C10A1C">
        <w:t>$(database.</w:t>
      </w:r>
      <w:r>
        <w:t>name</w:t>
      </w:r>
      <w:r w:rsidRPr="00C10A1C">
        <w:t>)</w:t>
      </w:r>
      <w:r>
        <w:t xml:space="preserve">. </w:t>
      </w:r>
    </w:p>
    <w:p w:rsidR="00BE4212" w:rsidRDefault="00BE4212" w:rsidP="00BE4212"/>
    <w:p w:rsidR="00BE4212" w:rsidRPr="000A29A8" w:rsidRDefault="00BE4212" w:rsidP="00BE4212">
      <w:pPr>
        <w:pStyle w:val="ListParagraph"/>
      </w:pPr>
    </w:p>
    <w:p w:rsidR="00BE4212" w:rsidRPr="00076EEC"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Pr="006A50E8"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r w:rsidRPr="00E12A8A">
        <w:rPr>
          <w:b/>
          <w:u w:val="single"/>
        </w:rPr>
        <w:t xml:space="preserve">Deploy a SQL DACPAC to Azure using Azure DevOps (publish </w:t>
      </w:r>
      <w:proofErr w:type="spellStart"/>
      <w:r w:rsidRPr="00E12A8A">
        <w:rPr>
          <w:b/>
          <w:u w:val="single"/>
        </w:rPr>
        <w:t>artifacts</w:t>
      </w:r>
      <w:proofErr w:type="spellEnd"/>
      <w:r w:rsidRPr="00E12A8A">
        <w:rPr>
          <w:b/>
          <w:u w:val="single"/>
        </w:rPr>
        <w:t>)</w:t>
      </w:r>
      <w:r>
        <w:t xml:space="preserve">: </w:t>
      </w:r>
      <w:r w:rsidRPr="00712D6A">
        <w:t>automatically deploy your database updates to Azure SQL database after every successful build.</w:t>
      </w:r>
      <w:r>
        <w:t xml:space="preserve"> </w:t>
      </w:r>
    </w:p>
    <w:p w:rsidR="00BE4212" w:rsidRDefault="00BE4212" w:rsidP="00BE4212">
      <w:r w:rsidRPr="000B3935">
        <w:t>Azure SQL Database Deployment</w:t>
      </w:r>
      <w:r>
        <w:t xml:space="preserve"> Task: </w:t>
      </w:r>
      <w:hyperlink r:id="rId36" w:history="1">
        <w:r w:rsidRPr="009B276B">
          <w:rPr>
            <w:rStyle w:val="Hyperlink"/>
          </w:rPr>
          <w:t>https://docs.microsoft.com/en-us/azure/devops/pipelines/tasks/deploy/sql-azure-dacpac-deployment?view=vsts</w:t>
        </w:r>
      </w:hyperlink>
    </w:p>
    <w:p w:rsidR="00BE4212" w:rsidRDefault="005E2A46" w:rsidP="00BE4212">
      <w:hyperlink r:id="rId37" w:history="1">
        <w:r w:rsidR="00BE4212" w:rsidRPr="009B276B">
          <w:rPr>
            <w:rStyle w:val="Hyperlink"/>
          </w:rPr>
          <w:t>https://docs.microsoft.com/en-us/azure/devops/pipelines/targets/azure-sqldb?view=vsts&amp;tabs=yaml</w:t>
        </w:r>
      </w:hyperlink>
    </w:p>
    <w:p w:rsidR="00BE4212" w:rsidRDefault="00BE4212" w:rsidP="00BE4212">
      <w:proofErr w:type="gramStart"/>
      <w:r>
        <w:t>we</w:t>
      </w:r>
      <w:proofErr w:type="gramEnd"/>
      <w:r>
        <w:t xml:space="preserve"> can use </w:t>
      </w:r>
      <w:proofErr w:type="spellStart"/>
      <w:r>
        <w:t>Dacpac</w:t>
      </w:r>
      <w:proofErr w:type="spellEnd"/>
      <w:r>
        <w:t>, SQL script file or inline SQL script,</w:t>
      </w:r>
    </w:p>
    <w:p w:rsidR="00BE4212" w:rsidRDefault="00BE4212" w:rsidP="00BE4212"/>
    <w:p w:rsidR="00BE4212" w:rsidRDefault="00BE4212" w:rsidP="00BE4212">
      <w:r>
        <w:t xml:space="preserve">Go to VisualStudio.com =&gt; sign in =&gt; User in top right corner =&gt; Visual Studio profile =&gt; </w:t>
      </w:r>
      <w:r w:rsidRPr="0097705E">
        <w:t>Azure DevOps Organizations</w:t>
      </w:r>
      <w:r>
        <w:t xml:space="preserve"> =&gt; New project/open existing project/Create project =&gt; Pipelines =&gt; Builds</w:t>
      </w:r>
    </w:p>
    <w:p w:rsidR="00BE4212" w:rsidRDefault="00BE4212" w:rsidP="00BE4212">
      <w:r>
        <w:t>The Build Definition follows the same basic steps.</w:t>
      </w:r>
    </w:p>
    <w:p w:rsidR="00BE4212" w:rsidRDefault="00BE4212" w:rsidP="00BE4212">
      <w:r>
        <w:t xml:space="preserve">Add separate Publish </w:t>
      </w:r>
      <w:proofErr w:type="spellStart"/>
      <w:r>
        <w:t>Artifact</w:t>
      </w:r>
      <w:proofErr w:type="spellEnd"/>
      <w:r>
        <w:t xml:space="preserve"> step/task one for each of the Projects contained in the Solution. In this instance, an </w:t>
      </w:r>
      <w:proofErr w:type="spellStart"/>
      <w:r>
        <w:t>Artifact</w:t>
      </w:r>
      <w:proofErr w:type="spellEnd"/>
      <w:r>
        <w:t xml:space="preserve"> for the Database project and one for the </w:t>
      </w:r>
      <w:proofErr w:type="spellStart"/>
      <w:r>
        <w:t>WebAPI</w:t>
      </w:r>
      <w:proofErr w:type="spellEnd"/>
      <w:r>
        <w:t xml:space="preserve"> Project.</w:t>
      </w:r>
    </w:p>
    <w:p w:rsidR="00BE4212" w:rsidRDefault="00BE4212" w:rsidP="00BE4212"/>
    <w:p w:rsidR="00BE4212" w:rsidRDefault="00BE4212" w:rsidP="00BE4212">
      <w:r>
        <w:t>Tips:</w:t>
      </w:r>
    </w:p>
    <w:p w:rsidR="00BE4212" w:rsidRDefault="00BE4212" w:rsidP="00BE4212">
      <w:proofErr w:type="spellStart"/>
      <w:r w:rsidRPr="00A93FD7">
        <w:t>Sql</w:t>
      </w:r>
      <w:proofErr w:type="spellEnd"/>
      <w:r w:rsidRPr="00A93FD7">
        <w:t xml:space="preserve"> Database Project Targeting the Azure Platform</w:t>
      </w:r>
      <w:r>
        <w:t>. O</w:t>
      </w:r>
      <w:r w:rsidRPr="00287F97">
        <w:t xml:space="preserve">pen the Solution in Visual Studio and choose the Microsoft </w:t>
      </w:r>
      <w:r w:rsidRPr="00287F97">
        <w:rPr>
          <w:b/>
        </w:rPr>
        <w:t>Azure SQL Database V12</w:t>
      </w:r>
      <w:r w:rsidRPr="00287F97">
        <w:t xml:space="preserve"> option</w:t>
      </w:r>
      <w:r>
        <w:t xml:space="preserve"> in project settings =&gt; Target platform</w:t>
      </w:r>
      <w:r w:rsidRPr="00287F97">
        <w:t>.</w:t>
      </w:r>
    </w:p>
    <w:p w:rsidR="00BE4212" w:rsidRDefault="00BE4212" w:rsidP="00BE4212"/>
    <w:p w:rsidR="00BE4212" w:rsidRDefault="005E2A46" w:rsidP="00BE4212">
      <w:hyperlink r:id="rId38" w:history="1">
        <w:r w:rsidR="00BE4212" w:rsidRPr="00EF3A99">
          <w:rPr>
            <w:rStyle w:val="Hyperlink"/>
          </w:rPr>
          <w:t>https://docs.microsoft.com/en-us/azure/devops/pipelines/targets/azure-sqldb?view=vsts&amp;tabs=yaml</w:t>
        </w:r>
      </w:hyperlink>
    </w:p>
    <w:p w:rsidR="00BE4212" w:rsidRDefault="00BE4212" w:rsidP="00BE4212"/>
    <w:p w:rsidR="00BE4212" w:rsidRDefault="00BE4212" w:rsidP="00BE4212">
      <w:r>
        <w:t xml:space="preserve">When setting up a build/CI pipeline for your Visual Studio database project, use the .NET desktop template. This template automatically adds the tasks to build the project and publish </w:t>
      </w:r>
      <w:proofErr w:type="spellStart"/>
      <w:r>
        <w:t>artifacts</w:t>
      </w:r>
      <w:proofErr w:type="spellEnd"/>
      <w:r>
        <w:t>, including the DACPAC.</w:t>
      </w:r>
    </w:p>
    <w:p w:rsidR="00BE4212" w:rsidRDefault="00BE4212" w:rsidP="00BE4212">
      <w:r>
        <w:t xml:space="preserve">When setting up a release pipeline, choose Start with an empty pipeline, link the </w:t>
      </w:r>
      <w:proofErr w:type="spellStart"/>
      <w:r>
        <w:t>artifacts</w:t>
      </w:r>
      <w:proofErr w:type="spellEnd"/>
      <w:r>
        <w:t xml:space="preserve"> from build, and then add an Azure SQL Database Deployment task.</w:t>
      </w:r>
    </w:p>
    <w:p w:rsidR="00BE4212" w:rsidRDefault="00BE4212" w:rsidP="00BE4212">
      <w:r>
        <w:rPr>
          <w:noProof/>
          <w:lang w:eastAsia="en-AU"/>
        </w:rPr>
        <w:lastRenderedPageBreak/>
        <w:drawing>
          <wp:inline distT="0" distB="0" distL="0" distR="0" wp14:anchorId="618E371D" wp14:editId="27E52D9A">
            <wp:extent cx="5731510" cy="6044395"/>
            <wp:effectExtent l="0" t="0" r="2540" b="0"/>
            <wp:docPr id="4" name="Picture 4" descr="https://cdn-images-1.medium.com/max/2000/1*XJchFkdIZGqHcNR4GcKl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2000/1*XJchFkdIZGqHcNR4GcKl7g.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6044395"/>
                    </a:xfrm>
                    <a:prstGeom prst="rect">
                      <a:avLst/>
                    </a:prstGeom>
                    <a:noFill/>
                    <a:ln>
                      <a:noFill/>
                    </a:ln>
                  </pic:spPr>
                </pic:pic>
              </a:graphicData>
            </a:graphic>
          </wp:inline>
        </w:drawing>
      </w:r>
    </w:p>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CE4F08" w:rsidP="00BE4212">
      <w:r>
        <w:t xml:space="preserve">Go to VisualStudio.com </w:t>
      </w:r>
      <w:r w:rsidR="00BE4212">
        <w:t>and create new project. Go to Branches and clone.</w:t>
      </w:r>
    </w:p>
    <w:p w:rsidR="00BE4212" w:rsidRDefault="00BE4212" w:rsidP="00BE4212">
      <w:r>
        <w:lastRenderedPageBreak/>
        <w:t>Go to VS create a project =&gt; Connect to TFS/Git</w:t>
      </w:r>
    </w:p>
    <w:p w:rsidR="00BE4212" w:rsidRDefault="00BE4212" w:rsidP="00BE4212">
      <w:r>
        <w:t>Go to VisualStudio.com =&gt; branch/master =&gt; click on setup build.</w:t>
      </w:r>
    </w:p>
    <w:p w:rsidR="00BE4212" w:rsidRDefault="00BE4212" w:rsidP="00BE4212"/>
    <w:p w:rsidR="00BE4212" w:rsidRDefault="00BE4212" w:rsidP="00BE4212">
      <w:r w:rsidRPr="006C400D">
        <w:rPr>
          <w:u w:val="single"/>
        </w:rPr>
        <w:t xml:space="preserve">Create </w:t>
      </w:r>
      <w:r>
        <w:rPr>
          <w:u w:val="single"/>
        </w:rPr>
        <w:t xml:space="preserve">new </w:t>
      </w:r>
      <w:r w:rsidRPr="006C400D">
        <w:rPr>
          <w:u w:val="single"/>
        </w:rPr>
        <w:t>project in DevOps</w:t>
      </w:r>
      <w:r>
        <w:rPr>
          <w:u w:val="single"/>
        </w:rPr>
        <w:t xml:space="preserve"> (if required)</w:t>
      </w:r>
      <w:r>
        <w:t>: Go to VisualStudio.com =&gt; select organization =&gt; create project (right top corner)</w:t>
      </w:r>
    </w:p>
    <w:p w:rsidR="00BE4212" w:rsidRDefault="00BE4212" w:rsidP="00BE4212"/>
    <w:p w:rsidR="00BE4212" w:rsidRDefault="00BE4212" w:rsidP="00BE4212">
      <w:r>
        <w:t>You can also directly publish to Azure from VS.</w:t>
      </w:r>
    </w:p>
    <w:p w:rsidR="00BE4212" w:rsidRDefault="00BE4212" w:rsidP="00BE4212">
      <w:pPr>
        <w:pStyle w:val="ListParagraph"/>
        <w:numPr>
          <w:ilvl w:val="0"/>
          <w:numId w:val="2"/>
        </w:numPr>
      </w:pPr>
      <w:r>
        <w:t>Go to dev.azure.com</w:t>
      </w:r>
      <w:r w:rsidRPr="003D6E80">
        <w:t xml:space="preserve"> </w:t>
      </w:r>
      <w:r>
        <w:t xml:space="preserve">or </w:t>
      </w:r>
      <w:r w:rsidRPr="003D6E80">
        <w:t>visualstudio.com</w:t>
      </w:r>
      <w:r>
        <w:t xml:space="preserve"> =&gt; select the project =&gt; Repos =&gt; click on Set up build (in right top corner) =&gt; select the APS.Net with Azure template</w:t>
      </w:r>
    </w:p>
    <w:p w:rsidR="00BE4212" w:rsidRDefault="00BE4212" w:rsidP="00BE4212">
      <w:pPr>
        <w:pStyle w:val="ListParagraph"/>
        <w:numPr>
          <w:ilvl w:val="0"/>
          <w:numId w:val="2"/>
        </w:numPr>
      </w:pPr>
      <w:r>
        <w:t>Authorize Azure credentials on next page</w:t>
      </w:r>
    </w:p>
    <w:p w:rsidR="00BE4212" w:rsidRDefault="00BE4212" w:rsidP="00BE4212">
      <w:pPr>
        <w:pStyle w:val="ListParagraph"/>
        <w:numPr>
          <w:ilvl w:val="0"/>
          <w:numId w:val="2"/>
        </w:numPr>
      </w:pPr>
      <w:r>
        <w:t>Add or remove build steps accordingly</w:t>
      </w:r>
    </w:p>
    <w:p w:rsidR="00BE4212" w:rsidRDefault="00BE4212" w:rsidP="00BE4212"/>
    <w:p w:rsidR="00BE4212" w:rsidRPr="001A0224" w:rsidRDefault="00BE4212" w:rsidP="00BE4212">
      <w:r w:rsidRPr="001A0224">
        <w:t>A common workflow with Git is to create branches from your master branch.</w:t>
      </w:r>
      <w:r>
        <w:t xml:space="preserve"> </w:t>
      </w:r>
      <w:r w:rsidRPr="001A0224">
        <w:t>Eventually, you merge the code back to the master branch and delete the topic branch.</w:t>
      </w:r>
    </w:p>
    <w:p w:rsidR="00BE4212" w:rsidRDefault="00BE4212" w:rsidP="00BE4212">
      <w:r>
        <w:t>Follow the steps below to create a CI trigger that will run a build for feature branches.</w:t>
      </w:r>
    </w:p>
    <w:p w:rsidR="00BE4212" w:rsidRDefault="00BE4212" w:rsidP="00BE4212">
      <w:pPr>
        <w:pStyle w:val="ListParagraph"/>
        <w:numPr>
          <w:ilvl w:val="0"/>
          <w:numId w:val="1"/>
        </w:numPr>
      </w:pPr>
      <w:r>
        <w:t>Select Pipelines, and then choose Builds.</w:t>
      </w:r>
    </w:p>
    <w:p w:rsidR="00BE4212" w:rsidRDefault="00BE4212" w:rsidP="00BE4212">
      <w:pPr>
        <w:pStyle w:val="ListParagraph"/>
        <w:numPr>
          <w:ilvl w:val="0"/>
          <w:numId w:val="1"/>
        </w:numPr>
      </w:pPr>
      <w:r>
        <w:t>Locate the build pipeline that services your master branch. Select Edit.</w:t>
      </w:r>
    </w:p>
    <w:p w:rsidR="00BE4212" w:rsidRDefault="00BE4212" w:rsidP="00BE4212">
      <w:pPr>
        <w:pStyle w:val="ListParagraph"/>
        <w:numPr>
          <w:ilvl w:val="0"/>
          <w:numId w:val="1"/>
        </w:numPr>
      </w:pPr>
      <w:r>
        <w:t>Select the Triggers menu for your build. Ensure you have Continuous integration enabled.</w:t>
      </w:r>
    </w:p>
    <w:p w:rsidR="00BE4212" w:rsidRDefault="00BE4212" w:rsidP="00BE4212">
      <w:pPr>
        <w:pStyle w:val="ListParagraph"/>
        <w:numPr>
          <w:ilvl w:val="0"/>
          <w:numId w:val="1"/>
        </w:numPr>
      </w:pPr>
      <w:r>
        <w:t>Select the + Add icon under Branch filters.</w:t>
      </w:r>
    </w:p>
    <w:p w:rsidR="00BE4212" w:rsidRDefault="00BE4212" w:rsidP="00BE4212">
      <w:pPr>
        <w:pStyle w:val="ListParagraph"/>
        <w:numPr>
          <w:ilvl w:val="0"/>
          <w:numId w:val="1"/>
        </w:numPr>
      </w:pPr>
      <w:r>
        <w:t>Under the Branch specification dropdown, type features/* in the Filter my branches text box and press Enter. The trigger now supports CI for all feature branches that match the wildcard as well as the master branch. Note that the filtered list of branches may not populate as you type *. You can still press Enter and save the branch filter.</w:t>
      </w:r>
    </w:p>
    <w:p w:rsidR="00BE4212" w:rsidRDefault="00BE4212" w:rsidP="00BE4212">
      <w:pPr>
        <w:pStyle w:val="ListParagraph"/>
        <w:numPr>
          <w:ilvl w:val="0"/>
          <w:numId w:val="1"/>
        </w:numPr>
      </w:pPr>
      <w:r>
        <w:t>Select the Save &amp; queue menu and then Select Save.</w:t>
      </w:r>
    </w:p>
    <w:p w:rsidR="00BE4212" w:rsidRDefault="005E2A46" w:rsidP="00BE4212">
      <w:hyperlink r:id="rId40" w:history="1">
        <w:r w:rsidR="00BE4212" w:rsidRPr="00EF3A99">
          <w:rPr>
            <w:rStyle w:val="Hyperlink"/>
          </w:rPr>
          <w:t>https://docs.microsoft.com/en-us/azure/devops/pipelines/build/ci-build-git?toc=%2Fazure%2Fdevops%2Fdeploy-azure%2Ftoc.json&amp;%3Bbc=%2Fazure%2Fdevops%2Fdeploy-azure%2Fbreadcrumb%2Ftoc.json&amp;view=vsts&amp;tabs=designer</w:t>
        </w:r>
      </w:hyperlink>
    </w:p>
    <w:p w:rsidR="00BE4212" w:rsidRDefault="00BE4212" w:rsidP="00BE4212"/>
    <w:p w:rsidR="00BE4212" w:rsidRDefault="00BE4212" w:rsidP="00BE4212"/>
    <w:p w:rsidR="00BE4212" w:rsidRDefault="00BE4212" w:rsidP="00BE4212">
      <w:pPr>
        <w:pBdr>
          <w:bottom w:val="single" w:sz="6" w:space="1" w:color="auto"/>
        </w:pBdr>
      </w:pPr>
    </w:p>
    <w:p w:rsidR="00BE4212" w:rsidRDefault="00BE4212" w:rsidP="00BE4212"/>
    <w:p w:rsidR="00BE4212" w:rsidRDefault="00BE4212" w:rsidP="00BE4212"/>
    <w:p w:rsidR="00BE4212" w:rsidRDefault="00BE4212" w:rsidP="00BE4212">
      <w:r w:rsidRPr="00FB43F6">
        <w:rPr>
          <w:b/>
        </w:rPr>
        <w:t xml:space="preserve">CI CD </w:t>
      </w:r>
      <w:r>
        <w:rPr>
          <w:b/>
        </w:rPr>
        <w:t>S</w:t>
      </w:r>
      <w:r w:rsidRPr="00FB43F6">
        <w:rPr>
          <w:b/>
        </w:rPr>
        <w:t>teps</w:t>
      </w:r>
      <w:r>
        <w:rPr>
          <w:b/>
        </w:rPr>
        <w:t xml:space="preserve"> detailed with Git branches (GitHub – not complete)</w:t>
      </w:r>
      <w:r>
        <w:t>:</w:t>
      </w:r>
    </w:p>
    <w:p w:rsidR="00BE4212" w:rsidRDefault="00BE4212" w:rsidP="00BE4212">
      <w:r w:rsidRPr="00B61830">
        <w:t>Prerequisites</w:t>
      </w:r>
      <w:r>
        <w:t xml:space="preserve">: </w:t>
      </w:r>
      <w:r w:rsidRPr="00B61830">
        <w:t>You need a Git repository in Azure Pipelines, TFS, or GitHub with your app.</w:t>
      </w:r>
    </w:p>
    <w:p w:rsidR="00BE4212" w:rsidRDefault="00BE4212" w:rsidP="00BE4212">
      <w:r>
        <w:t xml:space="preserve">Create web project in VS =&gt; build =&gt; click “Add to Source Control” at bottom right. </w:t>
      </w:r>
    </w:p>
    <w:p w:rsidR="00BE4212" w:rsidRDefault="00BE4212" w:rsidP="00BE4212">
      <w:r>
        <w:t>Or right click solution =&gt; add solution to source control (local git)</w:t>
      </w:r>
      <w:proofErr w:type="gramStart"/>
      <w:r>
        <w:t>.=</w:t>
      </w:r>
      <w:proofErr w:type="gramEnd"/>
      <w:r>
        <w:t>&gt; click Sync</w:t>
      </w:r>
    </w:p>
    <w:p w:rsidR="00BE4212" w:rsidRDefault="00BE4212" w:rsidP="00BE4212">
      <w:r>
        <w:t>Team Explorer =&gt; home =&gt; Sync =&gt; Publish to GitHub/</w:t>
      </w:r>
      <w:proofErr w:type="spellStart"/>
      <w:r>
        <w:t>Git</w:t>
      </w:r>
      <w:proofErr w:type="spellEnd"/>
      <w:r>
        <w:t xml:space="preserve"> Repo Team Services (Sign in/Sign up Git Hub) =&gt; Push changes to git Hub. </w:t>
      </w:r>
    </w:p>
    <w:p w:rsidR="00BE4212" w:rsidRDefault="00BE4212" w:rsidP="00BE4212"/>
    <w:p w:rsidR="00BE4212" w:rsidRDefault="00BE4212" w:rsidP="00BE4212"/>
    <w:p w:rsidR="00BE4212" w:rsidRDefault="00BE4212" w:rsidP="00BE4212"/>
    <w:p w:rsidR="00BE4212" w:rsidRDefault="00BE4212" w:rsidP="00BE4212">
      <w:r>
        <w:rPr>
          <w:noProof/>
          <w:lang w:eastAsia="en-AU"/>
        </w:rPr>
        <w:drawing>
          <wp:inline distT="0" distB="0" distL="0" distR="0" wp14:anchorId="1E132D29" wp14:editId="60B84AEB">
            <wp:extent cx="2941983" cy="21163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51969" cy="2123531"/>
                    </a:xfrm>
                    <a:prstGeom prst="rect">
                      <a:avLst/>
                    </a:prstGeom>
                  </pic:spPr>
                </pic:pic>
              </a:graphicData>
            </a:graphic>
          </wp:inline>
        </w:drawing>
      </w:r>
    </w:p>
    <w:p w:rsidR="00BE4212" w:rsidRDefault="00BE4212" w:rsidP="00BE4212"/>
    <w:p w:rsidR="00BE4212" w:rsidRDefault="00BE4212" w:rsidP="00BE4212">
      <w:r>
        <w:t>Add master branch from GitHub to Dev Ops for CICD/</w:t>
      </w:r>
      <w:r w:rsidRPr="001F65A3">
        <w:rPr>
          <w:u w:val="single"/>
        </w:rPr>
        <w:t>Connect GitHub with Azure Boards</w:t>
      </w:r>
      <w:r>
        <w:t xml:space="preserve">: </w:t>
      </w:r>
    </w:p>
    <w:p w:rsidR="00BE4212" w:rsidRDefault="005E2A46" w:rsidP="00BE4212">
      <w:hyperlink r:id="rId42" w:history="1">
        <w:r w:rsidR="00BE4212" w:rsidRPr="00EF3A99">
          <w:rPr>
            <w:rStyle w:val="Hyperlink"/>
          </w:rPr>
          <w:t>https://docs.microsoft.com/en-us/azure/devops/boards/github/connect-to-github?view=vsts</w:t>
        </w:r>
      </w:hyperlink>
    </w:p>
    <w:p w:rsidR="00BE4212" w:rsidRDefault="00BE4212" w:rsidP="00BE4212">
      <w:r>
        <w:t xml:space="preserve">Go to </w:t>
      </w:r>
      <w:r w:rsidRPr="00336157">
        <w:t>Azure DevOps acc</w:t>
      </w:r>
      <w:r>
        <w:t xml:space="preserve">ount from </w:t>
      </w:r>
      <w:hyperlink r:id="rId43" w:history="1">
        <w:r w:rsidRPr="00EF3A99">
          <w:rPr>
            <w:rStyle w:val="Hyperlink"/>
          </w:rPr>
          <w:t>https://dev.azure.com</w:t>
        </w:r>
      </w:hyperlink>
      <w:r>
        <w:t xml:space="preserve">. Select </w:t>
      </w:r>
      <w:r w:rsidRPr="006603E2">
        <w:t xml:space="preserve">Organization </w:t>
      </w:r>
      <w:r>
        <w:t xml:space="preserve">=&gt; Create Project (just enter the name) =&gt; Go to Project Settings =&gt; Boards =&gt; </w:t>
      </w:r>
      <w:r w:rsidRPr="00200D8F">
        <w:t>GitHub connections</w:t>
      </w:r>
      <w:r>
        <w:t xml:space="preserve"> =&gt; enter GitHub credentials (must be an </w:t>
      </w:r>
      <w:r w:rsidRPr="00F2744C">
        <w:t>administrator)</w:t>
      </w:r>
      <w:r>
        <w:t xml:space="preserve"> =&gt; Authorize Azure Boards and wait to redirect to dev.azure.com. </w:t>
      </w:r>
    </w:p>
    <w:p w:rsidR="00BE4212" w:rsidRDefault="00BE4212" w:rsidP="00BE4212">
      <w:r>
        <w:t xml:space="preserve">Note: use Edge or Chrome. Go to </w:t>
      </w:r>
      <w:hyperlink r:id="rId44" w:history="1">
        <w:r w:rsidRPr="00EF3A99">
          <w:rPr>
            <w:rStyle w:val="Hyperlink"/>
          </w:rPr>
          <w:t>https://visualstudio.microsoft.com/</w:t>
        </w:r>
      </w:hyperlink>
      <w:r>
        <w:t xml:space="preserve"> sign in =&gt; select the project =&gt; </w:t>
      </w:r>
      <w:r w:rsidRPr="006603E2">
        <w:t>Settings</w:t>
      </w:r>
      <w:r>
        <w:t xml:space="preserve"> =&gt; Boards </w:t>
      </w:r>
      <w:proofErr w:type="spellStart"/>
      <w:r>
        <w:t>etc</w:t>
      </w:r>
      <w:proofErr w:type="spellEnd"/>
      <w:r>
        <w:t xml:space="preserve"> </w:t>
      </w:r>
    </w:p>
    <w:p w:rsidR="00BE4212" w:rsidRDefault="00BE4212" w:rsidP="00BE4212">
      <w:r>
        <w:t>Select/</w:t>
      </w:r>
      <w:r w:rsidRPr="009E7761">
        <w:t>Add GitHub repositories</w:t>
      </w:r>
      <w:r>
        <w:t xml:space="preserve"> =&gt; Save.</w:t>
      </w:r>
    </w:p>
    <w:p w:rsidR="00BE4212" w:rsidRDefault="00BE4212" w:rsidP="00BE4212"/>
    <w:p w:rsidR="00BE4212" w:rsidRDefault="00BE4212" w:rsidP="00BE4212">
      <w:r>
        <w:t>Right click the project solution in VS =&gt; Configure Continuous Delivery to Azure</w:t>
      </w:r>
    </w:p>
    <w:p w:rsidR="00BE4212" w:rsidRDefault="00BE4212" w:rsidP="00BE4212">
      <w:r>
        <w:t>In pop up click Re-enter your credentials or sign up for Azure.</w:t>
      </w:r>
    </w:p>
    <w:p w:rsidR="00BE4212" w:rsidRDefault="00BE4212" w:rsidP="00BE4212">
      <w:r>
        <w:t xml:space="preserve">GitHub personal access token (PAT) is required =&gt; follow the link =&gt; click </w:t>
      </w:r>
      <w:r w:rsidRPr="00263ABA">
        <w:t>Generate a personal access token</w:t>
      </w:r>
      <w:r>
        <w:t xml:space="preserve"> =&gt; select all check boxes =&gt; copy token =&gt; past token in GitHub PAT.</w:t>
      </w:r>
    </w:p>
    <w:p w:rsidR="00BE4212" w:rsidRDefault="00BE4212" w:rsidP="00BE4212">
      <w:r>
        <w:t>Select Team services Domain =&gt; Select Team Project =&gt; select App Service =&gt; click ok and wait.</w:t>
      </w:r>
    </w:p>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r>
        <w:t>I</w:t>
      </w:r>
      <w:r w:rsidRPr="00C257BC">
        <w:t>ntegrate Your GitHub Projects With Azure Pipelines</w:t>
      </w:r>
      <w:r>
        <w:t>:</w:t>
      </w:r>
    </w:p>
    <w:p w:rsidR="00BE4212" w:rsidRDefault="005E2A46" w:rsidP="00BE4212">
      <w:hyperlink r:id="rId45" w:history="1">
        <w:r w:rsidR="00BE4212" w:rsidRPr="00EF3A99">
          <w:rPr>
            <w:rStyle w:val="Hyperlink"/>
          </w:rPr>
          <w:t>https://www.azuredevopslabs.com/labs/azuredevops/github-integration/</w:t>
        </w:r>
      </w:hyperlink>
    </w:p>
    <w:p w:rsidR="00BE4212" w:rsidRDefault="00BE4212" w:rsidP="00BE4212">
      <w:r>
        <w:t xml:space="preserve">Go to </w:t>
      </w:r>
      <w:hyperlink r:id="rId46" w:history="1">
        <w:r w:rsidRPr="00EF3A99">
          <w:rPr>
            <w:rStyle w:val="Hyperlink"/>
          </w:rPr>
          <w:t>https://dev.azure.com</w:t>
        </w:r>
      </w:hyperlink>
      <w:r>
        <w:t xml:space="preserve"> =&gt; select the project =&gt; Pipeline =&gt; Builds =&gt; New pipeline =&gt; select GitHub =&gt; Authorize using OAuth =&gt; follow step and select the Repository =&gt; continue. </w:t>
      </w:r>
    </w:p>
    <w:p w:rsidR="00BE4212" w:rsidRDefault="00BE4212" w:rsidP="00BE4212">
      <w:r>
        <w:t>Select a template =&gt; e.g. Azure Web App for Asp.Net =&gt; apply.</w:t>
      </w:r>
    </w:p>
    <w:p w:rsidR="00BE4212" w:rsidRDefault="00BE4212" w:rsidP="00BE4212">
      <w:r>
        <w:t xml:space="preserve">Select the step </w:t>
      </w:r>
      <w:r w:rsidRPr="00151FC8">
        <w:t>Azure App Service Deploy</w:t>
      </w:r>
      <w:r>
        <w:t xml:space="preserve"> =&gt; </w:t>
      </w:r>
      <w:r w:rsidRPr="00664834">
        <w:t>Azure subscription</w:t>
      </w:r>
      <w:r>
        <w:t xml:space="preserve"> click Manage  =&gt; </w:t>
      </w:r>
      <w:r w:rsidR="00F17128">
        <w:t>on</w:t>
      </w:r>
      <w:r>
        <w:t xml:space="preserve"> help icon I click and follow the steps (</w:t>
      </w:r>
      <w:r w:rsidRPr="00893E21">
        <w:t>Generate Publish Settings</w:t>
      </w:r>
      <w:r>
        <w:t xml:space="preserve">) to download the file with details about the id and certificate etc. =&gt; copy past the subscription id, Name and certificate in the pop up (in Pipelines =&gt; Service Connections) =&gt; verify =&gt; ok. </w:t>
      </w:r>
    </w:p>
    <w:p w:rsidR="00BE4212" w:rsidRDefault="00BE4212" w:rsidP="00BE4212">
      <w:r>
        <w:lastRenderedPageBreak/>
        <w:t xml:space="preserve">NOTE: </w:t>
      </w:r>
      <w:r w:rsidRPr="00900596">
        <w:t xml:space="preserve">The task </w:t>
      </w:r>
      <w:r w:rsidRPr="008C1E1E">
        <w:rPr>
          <w:b/>
        </w:rPr>
        <w:t>does not work with the Azure Classic service endpoint</w:t>
      </w:r>
      <w:r w:rsidRPr="00900596">
        <w:t xml:space="preserve"> and it will not list these connections in the parameters in the task.</w:t>
      </w:r>
      <w:r>
        <w:t xml:space="preserve"> Select </w:t>
      </w:r>
      <w:r w:rsidRPr="00EA2C3A">
        <w:t xml:space="preserve">create a </w:t>
      </w:r>
      <w:r w:rsidRPr="00EA2C3A">
        <w:rPr>
          <w:b/>
        </w:rPr>
        <w:t xml:space="preserve">Resource Manager </w:t>
      </w:r>
      <w:proofErr w:type="gramStart"/>
      <w:r w:rsidRPr="00EA2C3A">
        <w:rPr>
          <w:b/>
        </w:rPr>
        <w:t>service</w:t>
      </w:r>
      <w:proofErr w:type="gramEnd"/>
      <w:r w:rsidRPr="00EA2C3A">
        <w:rPr>
          <w:b/>
        </w:rPr>
        <w:t xml:space="preserve"> connection</w:t>
      </w:r>
      <w:r>
        <w:t>.</w:t>
      </w:r>
    </w:p>
    <w:p w:rsidR="00BE4212" w:rsidRDefault="005E2A46" w:rsidP="00BE4212">
      <w:hyperlink r:id="rId47" w:history="1">
        <w:r w:rsidR="00BE4212" w:rsidRPr="00EF3A99">
          <w:rPr>
            <w:rStyle w:val="Hyperlink"/>
          </w:rPr>
          <w:t>https://docs.microsoft.com/en-us/azure/devops/pipelines/release/azure-rm-endpoint?view=vsts</w:t>
        </w:r>
      </w:hyperlink>
    </w:p>
    <w:p w:rsidR="00BE4212" w:rsidRDefault="00BE4212" w:rsidP="00BE4212"/>
    <w:p w:rsidR="00BE4212" w:rsidRDefault="00BE4212" w:rsidP="00BE4212">
      <w:r w:rsidRPr="006033BF">
        <w:t>To deploy to Azure, an Azure subscription has to be linked to Team Foundation Server or to Azure Pipelines using the Services tab in the Account Administration section.</w:t>
      </w:r>
      <w:r>
        <w:t xml:space="preserve"> </w:t>
      </w:r>
    </w:p>
    <w:p w:rsidR="00BE4212" w:rsidRDefault="00BE4212" w:rsidP="00BE4212"/>
    <w:p w:rsidR="00BE4212" w:rsidRDefault="00BE4212" w:rsidP="00BE4212"/>
    <w:p w:rsidR="00BE4212" w:rsidRDefault="00BE4212" w:rsidP="00BE4212">
      <w:pPr>
        <w:pBdr>
          <w:bottom w:val="single" w:sz="6" w:space="1" w:color="auto"/>
        </w:pBdr>
      </w:pPr>
    </w:p>
    <w:p w:rsidR="00BE4212" w:rsidRDefault="00BE4212" w:rsidP="00BE4212"/>
    <w:p w:rsidR="00BE4212" w:rsidRDefault="00BE4212" w:rsidP="00BE4212">
      <w:r>
        <w:t>Create/Add code to Git repository</w:t>
      </w:r>
    </w:p>
    <w:p w:rsidR="00BE4212" w:rsidRDefault="00BE4212" w:rsidP="00BE4212">
      <w:r>
        <w:rPr>
          <w:noProof/>
          <w:lang w:eastAsia="en-AU"/>
        </w:rPr>
        <w:drawing>
          <wp:inline distT="0" distB="0" distL="0" distR="0" wp14:anchorId="191F0F16" wp14:editId="5792802E">
            <wp:extent cx="3823798" cy="17018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28047" cy="1703691"/>
                    </a:xfrm>
                    <a:prstGeom prst="rect">
                      <a:avLst/>
                    </a:prstGeom>
                  </pic:spPr>
                </pic:pic>
              </a:graphicData>
            </a:graphic>
          </wp:inline>
        </w:drawing>
      </w:r>
    </w:p>
    <w:p w:rsidR="00BE4212" w:rsidRDefault="00BE4212" w:rsidP="00BE4212">
      <w:r>
        <w:t>Click on the link to take you to DevOps.</w:t>
      </w:r>
    </w:p>
    <w:p w:rsidR="00BE4212" w:rsidRDefault="00BE4212" w:rsidP="00BE4212">
      <w:r>
        <w:rPr>
          <w:noProof/>
          <w:lang w:eastAsia="en-AU"/>
        </w:rPr>
        <w:drawing>
          <wp:inline distT="0" distB="0" distL="0" distR="0" wp14:anchorId="2A4C3F9A" wp14:editId="4A30B715">
            <wp:extent cx="2514600" cy="54501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49497" cy="552573"/>
                    </a:xfrm>
                    <a:prstGeom prst="rect">
                      <a:avLst/>
                    </a:prstGeom>
                  </pic:spPr>
                </pic:pic>
              </a:graphicData>
            </a:graphic>
          </wp:inline>
        </w:drawing>
      </w:r>
    </w:p>
    <w:p w:rsidR="00BE4212" w:rsidRDefault="00BE4212" w:rsidP="00BE4212">
      <w:r>
        <w:t>Click on “Set up build”.</w:t>
      </w:r>
    </w:p>
    <w:p w:rsidR="00BE4212" w:rsidRDefault="00BE4212" w:rsidP="00BE4212">
      <w:r>
        <w:rPr>
          <w:noProof/>
          <w:lang w:eastAsia="en-AU"/>
        </w:rPr>
        <w:drawing>
          <wp:inline distT="0" distB="0" distL="0" distR="0" wp14:anchorId="49EC8D0D" wp14:editId="12EBFF32">
            <wp:extent cx="1981200" cy="7462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008266" cy="756428"/>
                    </a:xfrm>
                    <a:prstGeom prst="rect">
                      <a:avLst/>
                    </a:prstGeom>
                  </pic:spPr>
                </pic:pic>
              </a:graphicData>
            </a:graphic>
          </wp:inline>
        </w:drawing>
      </w:r>
    </w:p>
    <w:p w:rsidR="00BE4212" w:rsidRDefault="00BE4212" w:rsidP="00BE4212">
      <w:r>
        <w:t>Select Azure Web App</w:t>
      </w:r>
    </w:p>
    <w:p w:rsidR="00BE4212" w:rsidRDefault="00BE4212" w:rsidP="00BE4212">
      <w:r>
        <w:t xml:space="preserve">Fill out the input fields and Save &amp; Queue. </w:t>
      </w:r>
    </w:p>
    <w:p w:rsidR="00BE4212" w:rsidRDefault="00BE4212" w:rsidP="00BE4212"/>
    <w:p w:rsidR="00BE4212" w:rsidRDefault="00BE4212" w:rsidP="00BE4212"/>
    <w:p w:rsidR="00BE4212" w:rsidRDefault="00BE4212" w:rsidP="00BE4212"/>
    <w:p w:rsidR="00BE4212" w:rsidRDefault="00BE4212" w:rsidP="00BE4212">
      <w:pPr>
        <w:pBdr>
          <w:bottom w:val="single" w:sz="6" w:space="1" w:color="auto"/>
        </w:pBdr>
      </w:pPr>
    </w:p>
    <w:p w:rsidR="00BE4212" w:rsidRDefault="00BE4212" w:rsidP="00BE4212"/>
    <w:p w:rsidR="00BE4212" w:rsidRDefault="00BE4212" w:rsidP="00BE4212"/>
    <w:p w:rsidR="00BE4212" w:rsidRDefault="00BE4212" w:rsidP="00BE4212">
      <w:r w:rsidRPr="0005522F">
        <w:t>DevOps uses a Slack Integration to send a notification to a Slack channel so that we know if the tests passed or failed.</w:t>
      </w:r>
    </w:p>
    <w:p w:rsidR="00BE4212" w:rsidRDefault="00BE4212" w:rsidP="00BE4212"/>
    <w:p w:rsidR="00BE4212" w:rsidRDefault="00BE4212" w:rsidP="00BE4212">
      <w:proofErr w:type="gramStart"/>
      <w:r>
        <w:t>bind</w:t>
      </w:r>
      <w:proofErr w:type="gramEnd"/>
      <w:r>
        <w:t xml:space="preserve"> TASK RUNNER to build events</w:t>
      </w:r>
    </w:p>
    <w:p w:rsidR="00BE4212" w:rsidRDefault="00BE4212" w:rsidP="00BE4212">
      <w:r>
        <w:t xml:space="preserve"> </w:t>
      </w:r>
      <w:r w:rsidRPr="00064176">
        <w:t>Update Node Version in Visual Studio 2017</w:t>
      </w:r>
      <w:r>
        <w:t>: T</w:t>
      </w:r>
      <w:r w:rsidRPr="008A3447">
        <w:t>ools &gt; Options &gt; Projects and Solutions &gt; Web Package Management &gt; External Web Tools</w:t>
      </w:r>
    </w:p>
    <w:p w:rsidR="00BE4212" w:rsidRDefault="00BE4212" w:rsidP="00BE4212">
      <w:r>
        <w:t>Put “</w:t>
      </w:r>
      <w:r w:rsidRPr="008A3447">
        <w:rPr>
          <w:b/>
        </w:rPr>
        <w:t>C:\Program Files\</w:t>
      </w:r>
      <w:proofErr w:type="spellStart"/>
      <w:r w:rsidRPr="008A3447">
        <w:rPr>
          <w:b/>
        </w:rPr>
        <w:t>nodejs</w:t>
      </w:r>
      <w:proofErr w:type="spellEnd"/>
      <w:r>
        <w:t>” on top.</w:t>
      </w:r>
    </w:p>
    <w:p w:rsidR="00BE4212" w:rsidRDefault="00BE4212" w:rsidP="00BE4212"/>
    <w:p w:rsidR="00BE4212" w:rsidRDefault="00BE4212" w:rsidP="00BE4212">
      <w:r>
        <w:t xml:space="preserve"> </w:t>
      </w:r>
      <w:proofErr w:type="gramStart"/>
      <w:r>
        <w:t>task</w:t>
      </w:r>
      <w:proofErr w:type="gramEnd"/>
      <w:r>
        <w:t xml:space="preserve"> runners like Grunt and Gulp</w:t>
      </w:r>
    </w:p>
    <w:p w:rsidR="00BE4212" w:rsidRDefault="00BE4212" w:rsidP="00BE4212">
      <w:r>
        <w:t xml:space="preserve"> Command Task </w:t>
      </w:r>
      <w:proofErr w:type="gramStart"/>
      <w:r>
        <w:t>Runner :</w:t>
      </w:r>
      <w:proofErr w:type="gramEnd"/>
      <w:r>
        <w:t xml:space="preserve"> https://marketplace.visualstudio.com/items?itemName=MadsKristensen.CommandTaskRunner </w:t>
      </w:r>
    </w:p>
    <w:p w:rsidR="00BE4212" w:rsidRDefault="00BE4212" w:rsidP="00BE4212">
      <w:r>
        <w:t xml:space="preserve"> </w:t>
      </w:r>
    </w:p>
    <w:p w:rsidR="00BE4212" w:rsidRDefault="00BE4212" w:rsidP="00BE4212">
      <w:r>
        <w:t xml:space="preserve"> NPM Task Runner: https://marketplace.visualstudio.com/items?itemName=MadsKristensen.NPMTaskRunner</w:t>
      </w:r>
    </w:p>
    <w:p w:rsidR="00BE4212" w:rsidRDefault="00BE4212" w:rsidP="00BE4212">
      <w:r>
        <w:rPr>
          <w:u w:val="single"/>
        </w:rPr>
        <w:t>B</w:t>
      </w:r>
      <w:r w:rsidRPr="00F132D4">
        <w:rPr>
          <w:u w:val="single"/>
        </w:rPr>
        <w:t>atch files</w:t>
      </w:r>
      <w:r>
        <w:t>:</w:t>
      </w:r>
    </w:p>
    <w:p w:rsidR="00BE4212" w:rsidRDefault="00BE4212" w:rsidP="00BE4212">
      <w:proofErr w:type="gramStart"/>
      <w:r w:rsidRPr="00F132D4">
        <w:t>lines</w:t>
      </w:r>
      <w:proofErr w:type="gramEnd"/>
      <w:r w:rsidRPr="00F132D4">
        <w:t xml:space="preserve"> can be commented </w:t>
      </w:r>
      <w:r>
        <w:t xml:space="preserve">using </w:t>
      </w:r>
      <w:r w:rsidRPr="00F132D4">
        <w:t>REM</w:t>
      </w:r>
      <w:r>
        <w:t xml:space="preserve"> or ::</w:t>
      </w:r>
    </w:p>
    <w:p w:rsidR="00BE4212" w:rsidRDefault="00BE4212" w:rsidP="00BE4212"/>
    <w:p w:rsidR="00BE4212" w:rsidRDefault="00BE4212" w:rsidP="00BE4212">
      <w:r w:rsidRPr="0021469B">
        <w:t>A watch task keeps an eye on files and directories.</w:t>
      </w:r>
    </w:p>
    <w:p w:rsidR="00BE4212" w:rsidRDefault="00BE4212" w:rsidP="00BE4212">
      <w:pPr>
        <w:pBdr>
          <w:bottom w:val="double" w:sz="6" w:space="1" w:color="auto"/>
        </w:pBdr>
      </w:pPr>
    </w:p>
    <w:p w:rsidR="00BE4212" w:rsidRDefault="00BE4212" w:rsidP="00BE4212"/>
    <w:p w:rsidR="00BE4212" w:rsidRDefault="00BE4212" w:rsidP="00BE4212">
      <w:r w:rsidRPr="00E905DE">
        <w:t xml:space="preserve">A </w:t>
      </w:r>
      <w:r w:rsidRPr="00322F54">
        <w:rPr>
          <w:b/>
        </w:rPr>
        <w:t>fork</w:t>
      </w:r>
      <w:r w:rsidRPr="00E905DE">
        <w:t xml:space="preserve"> is a complete copy of a repository, including all files, commits, and (optionally) branches.</w:t>
      </w:r>
      <w:r>
        <w:t xml:space="preserve"> </w:t>
      </w:r>
      <w:r w:rsidRPr="0034698B">
        <w:t>Once you're ready to share changes</w:t>
      </w:r>
      <w:r>
        <w:t xml:space="preserve"> done in created fork</w:t>
      </w:r>
      <w:r w:rsidRPr="0034698B">
        <w:t>, it's easy to contribute them back using pull requests</w:t>
      </w:r>
      <w:r>
        <w:t>.</w:t>
      </w:r>
    </w:p>
    <w:p w:rsidR="00BE4212" w:rsidRDefault="00BE4212" w:rsidP="00BE4212"/>
    <w:p w:rsidR="00BE4212" w:rsidRDefault="00BE4212" w:rsidP="00BE4212">
      <w:r>
        <w:t>For a very small team (2-5 developers), we recommend working in a single repo. Everyone should work in topic branches, and master should be protected with branch policies. As your team grows larger, you may find yourself outgrowing this arrangement and prefer to switch to a forking workflow.</w:t>
      </w:r>
    </w:p>
    <w:p w:rsidR="00BE4212" w:rsidRDefault="00BE4212" w:rsidP="00BE4212"/>
    <w:p w:rsidR="00BE4212" w:rsidRDefault="00BE4212"/>
    <w:p w:rsidR="004B5461" w:rsidRDefault="004B5461"/>
    <w:p w:rsidR="004B5461" w:rsidRDefault="004B5461"/>
    <w:p w:rsidR="004B5461" w:rsidRDefault="004B5461"/>
    <w:p w:rsidR="004B5461" w:rsidRDefault="004B5461"/>
    <w:p w:rsidR="004B75A4" w:rsidRDefault="004B75A4" w:rsidP="00B77ECF"/>
    <w:p w:rsidR="003732F1" w:rsidRDefault="003732F1" w:rsidP="00B77ECF"/>
    <w:p w:rsidR="003732F1" w:rsidRDefault="003732F1"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A30F85" w:rsidRDefault="00A30F85" w:rsidP="008C24DF"/>
    <w:p w:rsidR="00A30F85" w:rsidRDefault="00A30F85" w:rsidP="008C24DF"/>
    <w:p w:rsidR="00A30F85" w:rsidRDefault="00A30F85" w:rsidP="008C24DF"/>
    <w:p w:rsidR="00FE7156" w:rsidRDefault="00FE7156" w:rsidP="00001C54"/>
    <w:p w:rsidR="002E584D" w:rsidRDefault="002E584D" w:rsidP="00001C54"/>
    <w:p w:rsidR="002E584D" w:rsidRDefault="002E584D" w:rsidP="00001C54"/>
    <w:p w:rsidR="004B5461" w:rsidRDefault="004B5461" w:rsidP="00001C54"/>
    <w:p w:rsidR="004B5461" w:rsidRDefault="004B5461" w:rsidP="00001C54"/>
    <w:p w:rsidR="004B5461" w:rsidRDefault="004B5461" w:rsidP="00001C54"/>
    <w:p w:rsidR="002E584D" w:rsidRDefault="002E584D" w:rsidP="00001C54"/>
    <w:p w:rsidR="002E584D" w:rsidRDefault="002E584D" w:rsidP="00001C54"/>
    <w:p w:rsidR="00672AC6" w:rsidRDefault="00672AC6" w:rsidP="00001C54">
      <w:r>
        <w:br/>
      </w:r>
      <w:r w:rsidR="00F411BE" w:rsidRPr="006F458C">
        <w:rPr>
          <w:b/>
        </w:rPr>
        <w:t>For CD</w:t>
      </w:r>
      <w:r w:rsidR="0037690A" w:rsidRPr="006F458C">
        <w:rPr>
          <w:b/>
        </w:rPr>
        <w:t>/Release</w:t>
      </w:r>
      <w:r w:rsidR="00F411BE">
        <w:t>:</w:t>
      </w:r>
    </w:p>
    <w:p w:rsidR="00F411BE" w:rsidRDefault="00F411BE" w:rsidP="00001C54">
      <w:r>
        <w:t xml:space="preserve">Go to </w:t>
      </w:r>
      <w:hyperlink r:id="rId51" w:history="1">
        <w:r w:rsidRPr="00535E8C">
          <w:rPr>
            <w:rStyle w:val="Hyperlink"/>
          </w:rPr>
          <w:t>https://portal.azure.com</w:t>
        </w:r>
      </w:hyperlink>
      <w:r>
        <w:t xml:space="preserve"> </w:t>
      </w:r>
      <w:r w:rsidR="00E12DD1">
        <w:t xml:space="preserve">search </w:t>
      </w:r>
      <w:r w:rsidR="00E12DD1" w:rsidRPr="00E12DD1">
        <w:t>Web App</w:t>
      </w:r>
      <w:r w:rsidR="00E12DD1">
        <w:t xml:space="preserve"> =&gt; Create =&gt; give a name =&gt; wait until web app gets ready.</w:t>
      </w:r>
    </w:p>
    <w:p w:rsidR="00E12DD1" w:rsidRDefault="00E12DD1" w:rsidP="00001C54">
      <w:r>
        <w:lastRenderedPageBreak/>
        <w:t xml:space="preserve">Select the created web app resource. </w:t>
      </w:r>
    </w:p>
    <w:p w:rsidR="00E12DD1" w:rsidRDefault="00E12DD1" w:rsidP="00001C54"/>
    <w:p w:rsidR="00E12DD1" w:rsidRDefault="00E12DD1" w:rsidP="00001C54">
      <w:r>
        <w:t>Come back to VSTS</w:t>
      </w:r>
      <w:r w:rsidR="008E5E83">
        <w:t xml:space="preserve"> =&gt; </w:t>
      </w:r>
      <w:r w:rsidR="00E50F9E">
        <w:t xml:space="preserve">Builds =&gt; select a successful build =&gt; </w:t>
      </w:r>
      <w:r w:rsidR="007B2FA3">
        <w:t xml:space="preserve">Select </w:t>
      </w:r>
      <w:r w:rsidR="007B2FA3" w:rsidRPr="0037690A">
        <w:rPr>
          <w:b/>
        </w:rPr>
        <w:t xml:space="preserve">Create </w:t>
      </w:r>
      <w:r w:rsidR="00F82A9B" w:rsidRPr="0037690A">
        <w:rPr>
          <w:b/>
        </w:rPr>
        <w:t>Release</w:t>
      </w:r>
      <w:r w:rsidR="00F82A9B">
        <w:t xml:space="preserve"> =&gt;</w:t>
      </w:r>
      <w:r w:rsidR="00E32444">
        <w:t xml:space="preserve"> Choose </w:t>
      </w:r>
      <w:r w:rsidR="00E32444" w:rsidRPr="00E32444">
        <w:rPr>
          <w:b/>
        </w:rPr>
        <w:t>Azure App service Deployment</w:t>
      </w:r>
      <w:r w:rsidR="00E32444">
        <w:t xml:space="preserve"> temp</w:t>
      </w:r>
      <w:r w:rsidR="00E63CC7">
        <w:t>late =&gt; Apply</w:t>
      </w:r>
      <w:r w:rsidR="00471AF4">
        <w:t xml:space="preserve"> =&gt; Give a name to Environment like test/staging/production</w:t>
      </w:r>
      <w:r w:rsidR="00292726">
        <w:t>.</w:t>
      </w:r>
    </w:p>
    <w:p w:rsidR="006E6A7D" w:rsidRDefault="006E6A7D" w:rsidP="00001C54">
      <w:r>
        <w:t xml:space="preserve">In the Environments box click on 1 task </w:t>
      </w:r>
      <w:r w:rsidR="00983BB2">
        <w:t>link</w:t>
      </w:r>
      <w:r w:rsidR="00A859C4">
        <w:t xml:space="preserve"> =&gt; choose Azure subscription =&gt; Authorize =&gt; </w:t>
      </w:r>
      <w:r w:rsidR="0046753D">
        <w:t xml:space="preserve">chose </w:t>
      </w:r>
      <w:r w:rsidR="0046753D" w:rsidRPr="0046753D">
        <w:t xml:space="preserve">App service name </w:t>
      </w:r>
      <w:r w:rsidR="0046753D">
        <w:t>from dropdown.</w:t>
      </w:r>
    </w:p>
    <w:p w:rsidR="00513639" w:rsidRDefault="006A2345" w:rsidP="00001C54">
      <w:r>
        <w:t>From right side =&gt; Select Deploy Azure App Service</w:t>
      </w:r>
      <w:r w:rsidR="00CD0FEC">
        <w:t xml:space="preserve"> =&gt; on right side scroll down to </w:t>
      </w:r>
      <w:r w:rsidR="00CD0FEC" w:rsidRPr="00CD0FEC">
        <w:rPr>
          <w:b/>
        </w:rPr>
        <w:t>Package or folder</w:t>
      </w:r>
      <w:r w:rsidR="00CD0FEC">
        <w:t xml:space="preserve"> select …  and select the application folder under drop</w:t>
      </w:r>
      <w:r w:rsidR="00A43D98">
        <w:t xml:space="preserve"> =&gt; Save =&gt; we can now run it by clicking on </w:t>
      </w:r>
      <w:r w:rsidR="00A43D98" w:rsidRPr="00596C9B">
        <w:rPr>
          <w:b/>
        </w:rPr>
        <w:t>Release</w:t>
      </w:r>
      <w:r w:rsidR="00A43D98">
        <w:t xml:space="preserve"> drop down and Create. </w:t>
      </w:r>
    </w:p>
    <w:p w:rsidR="005B7EB2" w:rsidRDefault="005B7EB2" w:rsidP="00001C54">
      <w:r>
        <w:t>Click on Logs to see the progress.</w:t>
      </w:r>
    </w:p>
    <w:p w:rsidR="005B7EB2" w:rsidRDefault="00505EFA" w:rsidP="00001C54">
      <w:r>
        <w:t xml:space="preserve">You can select the deploy menu to trigger again the Release. </w:t>
      </w:r>
    </w:p>
    <w:p w:rsidR="0057700E" w:rsidRDefault="00EE6539" w:rsidP="00001C54">
      <w:r>
        <w:t>Pre-release</w:t>
      </w:r>
      <w:r w:rsidR="0057700E">
        <w:t xml:space="preserve"> approval like a user approval required.</w:t>
      </w:r>
    </w:p>
    <w:p w:rsidR="00DF41DA" w:rsidRDefault="00DF41DA"/>
    <w:p w:rsidR="0013418D" w:rsidRDefault="0013418D">
      <w:pPr>
        <w:pBdr>
          <w:bottom w:val="dotted" w:sz="24" w:space="1" w:color="auto"/>
        </w:pBdr>
      </w:pPr>
    </w:p>
    <w:p w:rsidR="00AE2D92" w:rsidRDefault="00AE2D92" w:rsidP="00AE2D92"/>
    <w:p w:rsidR="00AE2D92" w:rsidRDefault="00AE2D92" w:rsidP="00AE2D92">
      <w:r w:rsidRPr="00AE2D92">
        <w:rPr>
          <w:b/>
        </w:rPr>
        <w:t>Build the Database Project on VSTS</w:t>
      </w:r>
      <w:r>
        <w:t>:</w:t>
      </w:r>
    </w:p>
    <w:p w:rsidR="00D17CDD" w:rsidRDefault="00F14273" w:rsidP="00AE2D92">
      <w:r w:rsidRPr="00F14273">
        <w:t>Create a SQL Database on Azure</w:t>
      </w:r>
      <w:r>
        <w:t xml:space="preserve">: </w:t>
      </w:r>
      <w:r w:rsidR="00D17CDD">
        <w:t>Go to Azure portal =&gt; Create a resource =&gt; databases =&gt;</w:t>
      </w:r>
      <w:r>
        <w:t xml:space="preserve"> SQL Database </w:t>
      </w:r>
    </w:p>
    <w:p w:rsidR="00941DDC" w:rsidRDefault="00E921B7" w:rsidP="00AE2D92">
      <w:r>
        <w:t>C</w:t>
      </w:r>
      <w:r w:rsidRPr="00E921B7">
        <w:t xml:space="preserve">onnect </w:t>
      </w:r>
      <w:r>
        <w:t xml:space="preserve">using SSMS: </w:t>
      </w:r>
      <w:r w:rsidR="00941DDC">
        <w:t>we</w:t>
      </w:r>
      <w:r w:rsidR="00941DDC" w:rsidRPr="00941DDC">
        <w:t xml:space="preserve"> need the fully qualified server name, database name, and login information</w:t>
      </w:r>
      <w:r w:rsidR="00941DDC">
        <w:t>.</w:t>
      </w:r>
    </w:p>
    <w:p w:rsidR="000276F2" w:rsidRDefault="000276F2" w:rsidP="00AE2D92">
      <w:r w:rsidRPr="000276F2">
        <w:t>Select SQL Databases from the left-hand menu, and click your database on the SQL databases page.</w:t>
      </w:r>
    </w:p>
    <w:p w:rsidR="00D17CDD" w:rsidRDefault="005443F9" w:rsidP="00AE2D92">
      <w:r>
        <w:t xml:space="preserve">Click overview =&gt; </w:t>
      </w:r>
      <w:r w:rsidR="008E4CDB">
        <w:t>Server name</w:t>
      </w:r>
      <w:r w:rsidR="00941DDC" w:rsidRPr="00941DDC">
        <w:t xml:space="preserve"> </w:t>
      </w:r>
    </w:p>
    <w:p w:rsidR="00D17CDD" w:rsidRDefault="00D17CDD" w:rsidP="00AE2D92"/>
    <w:p w:rsidR="00D17CDD" w:rsidRDefault="00D31A93" w:rsidP="00AE2D92">
      <w:r w:rsidRPr="00D31A93">
        <w:t>If you forget your server login information, navigate to the SQL Database server page</w:t>
      </w:r>
      <w:r>
        <w:t xml:space="preserve"> (click on the server link</w:t>
      </w:r>
      <w:r w:rsidR="003328A5">
        <w:t xml:space="preserve"> in Database page</w:t>
      </w:r>
      <w:r>
        <w:t>)</w:t>
      </w:r>
      <w:r w:rsidRPr="00D31A93">
        <w:t xml:space="preserve"> to view the server admin name. If necessary, reset the password.</w:t>
      </w:r>
    </w:p>
    <w:p w:rsidR="002D7340" w:rsidRDefault="002D7340" w:rsidP="00AE2D92">
      <w:r>
        <w:t>On SQL server page find Reset admin password (right top)</w:t>
      </w:r>
    </w:p>
    <w:p w:rsidR="00D17CDD" w:rsidRDefault="00D17CDD" w:rsidP="00AE2D92"/>
    <w:p w:rsidR="00AE2D92" w:rsidRDefault="00AE2D92" w:rsidP="00AE2D92">
      <w:r>
        <w:t>Create a build definition that will create the DACPAC package.</w:t>
      </w:r>
    </w:p>
    <w:p w:rsidR="00AE2D92" w:rsidRDefault="00AE2D92" w:rsidP="00AE2D92"/>
    <w:p w:rsidR="00AE2D92" w:rsidRDefault="00AE2D92" w:rsidP="00AE2D92">
      <w:proofErr w:type="gramStart"/>
      <w:r>
        <w:t>build</w:t>
      </w:r>
      <w:proofErr w:type="gramEnd"/>
      <w:r>
        <w:t xml:space="preserve"> definition must have a task for “Build Solution” that will compile and package the database project in a DACPAC file and other projects in their appropriate form. It should also have a task to publish that DACPAC in an </w:t>
      </w:r>
      <w:proofErr w:type="spellStart"/>
      <w:r>
        <w:t>artifact</w:t>
      </w:r>
      <w:proofErr w:type="spellEnd"/>
      <w:r>
        <w:t xml:space="preserve"> on the hosted build agent. As you will observe, the value of Contents parameter is “**\*.</w:t>
      </w:r>
      <w:proofErr w:type="spellStart"/>
      <w:r>
        <w:t>dacpac</w:t>
      </w:r>
      <w:proofErr w:type="spellEnd"/>
      <w:r>
        <w:t>”. These settings will ensure that any file that has extension .</w:t>
      </w:r>
      <w:proofErr w:type="spellStart"/>
      <w:r>
        <w:t>dacpac</w:t>
      </w:r>
      <w:proofErr w:type="spellEnd"/>
      <w:r>
        <w:t xml:space="preserve"> and is in any folder under the Build Directory on hosted agent will be published in the </w:t>
      </w:r>
      <w:proofErr w:type="spellStart"/>
      <w:r>
        <w:t>artifact</w:t>
      </w:r>
      <w:proofErr w:type="spellEnd"/>
      <w:r>
        <w:t xml:space="preserve"> named “DACPAC”.</w:t>
      </w:r>
    </w:p>
    <w:p w:rsidR="0013418D" w:rsidRDefault="0013418D">
      <w:pPr>
        <w:pBdr>
          <w:bottom w:val="dotted" w:sz="24" w:space="1" w:color="auto"/>
        </w:pBdr>
      </w:pPr>
    </w:p>
    <w:p w:rsidR="00964179" w:rsidRDefault="00964179">
      <w:pPr>
        <w:rPr>
          <w:rFonts w:ascii="Consolas" w:hAnsi="Consolas" w:cs="Consolas"/>
          <w:color w:val="000000"/>
          <w:sz w:val="19"/>
          <w:szCs w:val="19"/>
        </w:rPr>
      </w:pPr>
      <w:r w:rsidRPr="0090101E">
        <w:rPr>
          <w:rFonts w:ascii="Consolas" w:hAnsi="Consolas" w:cs="Consolas"/>
          <w:b/>
          <w:color w:val="000000"/>
          <w:sz w:val="19"/>
          <w:szCs w:val="19"/>
        </w:rPr>
        <w:t>Selenium UI Tests</w:t>
      </w:r>
      <w:r w:rsidR="0090101E">
        <w:rPr>
          <w:rFonts w:ascii="Consolas" w:hAnsi="Consolas" w:cs="Consolas"/>
          <w:color w:val="000000"/>
          <w:sz w:val="19"/>
          <w:szCs w:val="19"/>
        </w:rPr>
        <w:t>:</w:t>
      </w:r>
    </w:p>
    <w:p w:rsidR="0090101E" w:rsidRDefault="0090101E">
      <w:pPr>
        <w:rPr>
          <w:rFonts w:ascii="Consolas" w:hAnsi="Consolas" w:cs="Consolas"/>
          <w:color w:val="000000"/>
          <w:sz w:val="19"/>
          <w:szCs w:val="19"/>
        </w:rPr>
      </w:pPr>
      <w:r>
        <w:rPr>
          <w:rFonts w:ascii="Consolas" w:hAnsi="Consolas" w:cs="Consolas"/>
          <w:color w:val="000000"/>
          <w:sz w:val="19"/>
          <w:szCs w:val="19"/>
        </w:rPr>
        <w:t xml:space="preserve">Use </w:t>
      </w:r>
      <w:proofErr w:type="spellStart"/>
      <w:r>
        <w:rPr>
          <w:rFonts w:ascii="Consolas" w:hAnsi="Consolas" w:cs="Consolas"/>
          <w:color w:val="000000"/>
          <w:sz w:val="19"/>
          <w:szCs w:val="19"/>
        </w:rPr>
        <w:t>Nuget</w:t>
      </w:r>
      <w:proofErr w:type="spellEnd"/>
      <w:r>
        <w:rPr>
          <w:rFonts w:ascii="Consolas" w:hAnsi="Consolas" w:cs="Consolas"/>
          <w:color w:val="000000"/>
          <w:sz w:val="19"/>
          <w:szCs w:val="19"/>
        </w:rPr>
        <w:t xml:space="preserve"> package and to load drivers use </w:t>
      </w:r>
      <w:proofErr w:type="spellStart"/>
      <w:proofErr w:type="gramStart"/>
      <w:r>
        <w:rPr>
          <w:rFonts w:ascii="Consolas" w:hAnsi="Consolas" w:cs="Consolas"/>
          <w:color w:val="000000"/>
          <w:sz w:val="19"/>
          <w:szCs w:val="19"/>
        </w:rPr>
        <w:t>GetCurrentDirectory</w:t>
      </w:r>
      <w:proofErr w:type="spellEnd"/>
      <w:r>
        <w:rPr>
          <w:rFonts w:ascii="Consolas" w:hAnsi="Consolas" w:cs="Consolas"/>
          <w:color w:val="000000"/>
          <w:sz w:val="19"/>
          <w:szCs w:val="19"/>
        </w:rPr>
        <w:t>(</w:t>
      </w:r>
      <w:proofErr w:type="gramEnd"/>
      <w:r>
        <w:rPr>
          <w:rFonts w:ascii="Consolas" w:hAnsi="Consolas" w:cs="Consolas"/>
          <w:color w:val="000000"/>
          <w:sz w:val="19"/>
          <w:szCs w:val="19"/>
        </w:rPr>
        <w:t>) to get the path. Other option is copy the</w:t>
      </w:r>
      <w:r w:rsidR="00D86EF2">
        <w:rPr>
          <w:rFonts w:ascii="Consolas" w:hAnsi="Consolas" w:cs="Consolas"/>
          <w:color w:val="000000"/>
          <w:sz w:val="19"/>
          <w:szCs w:val="19"/>
        </w:rPr>
        <w:t xml:space="preserve"> Selenium</w:t>
      </w:r>
      <w:r>
        <w:rPr>
          <w:rFonts w:ascii="Consolas" w:hAnsi="Consolas" w:cs="Consolas"/>
          <w:color w:val="000000"/>
          <w:sz w:val="19"/>
          <w:szCs w:val="19"/>
        </w:rPr>
        <w:t xml:space="preserve"> </w:t>
      </w:r>
      <w:r w:rsidR="00D86EF2">
        <w:rPr>
          <w:rFonts w:ascii="Consolas" w:hAnsi="Consolas" w:cs="Consolas"/>
          <w:color w:val="000000"/>
          <w:sz w:val="19"/>
          <w:szCs w:val="19"/>
        </w:rPr>
        <w:t>drivers</w:t>
      </w:r>
      <w:r>
        <w:rPr>
          <w:rFonts w:ascii="Consolas" w:hAnsi="Consolas" w:cs="Consolas"/>
          <w:color w:val="000000"/>
          <w:sz w:val="19"/>
          <w:szCs w:val="19"/>
        </w:rPr>
        <w:t xml:space="preserve"> in the UI test project and change the property to copy always.</w:t>
      </w:r>
    </w:p>
    <w:p w:rsidR="0090101E" w:rsidRDefault="0090101E">
      <w:pPr>
        <w:rPr>
          <w:rFonts w:ascii="Consolas" w:hAnsi="Consolas" w:cs="Consolas"/>
          <w:color w:val="000000"/>
          <w:sz w:val="19"/>
          <w:szCs w:val="19"/>
        </w:rPr>
      </w:pPr>
    </w:p>
    <w:p w:rsidR="00964179" w:rsidRDefault="00964179" w:rsidP="009641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startupPath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System.IO.Directory.GetCurrentDirectory</w:t>
      </w:r>
      <w:proofErr w:type="spellEnd"/>
      <w:r>
        <w:rPr>
          <w:rFonts w:ascii="Consolas" w:hAnsi="Consolas" w:cs="Consolas"/>
          <w:color w:val="000000"/>
          <w:sz w:val="19"/>
          <w:szCs w:val="19"/>
        </w:rPr>
        <w:t>();</w:t>
      </w:r>
    </w:p>
    <w:p w:rsidR="00964179" w:rsidRDefault="00964179" w:rsidP="009641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startupPathOpt2 = </w:t>
      </w:r>
      <w:proofErr w:type="spellStart"/>
      <w:r>
        <w:rPr>
          <w:rFonts w:ascii="Consolas" w:hAnsi="Consolas" w:cs="Consolas"/>
          <w:color w:val="000000"/>
          <w:sz w:val="19"/>
          <w:szCs w:val="19"/>
        </w:rPr>
        <w:t>Environment.CurrentDirectory</w:t>
      </w:r>
      <w:proofErr w:type="spellEnd"/>
      <w:r>
        <w:rPr>
          <w:rFonts w:ascii="Consolas" w:hAnsi="Consolas" w:cs="Consolas"/>
          <w:color w:val="000000"/>
          <w:sz w:val="19"/>
          <w:szCs w:val="19"/>
        </w:rPr>
        <w:t>;</w:t>
      </w:r>
    </w:p>
    <w:p w:rsidR="00964179" w:rsidRDefault="00964179" w:rsidP="00964179">
      <w:pPr>
        <w:autoSpaceDE w:val="0"/>
        <w:autoSpaceDN w:val="0"/>
        <w:adjustRightInd w:val="0"/>
        <w:spacing w:after="0" w:line="240" w:lineRule="auto"/>
        <w:rPr>
          <w:rFonts w:ascii="Consolas" w:hAnsi="Consolas" w:cs="Consolas"/>
          <w:color w:val="000000"/>
          <w:sz w:val="19"/>
          <w:szCs w:val="19"/>
        </w:rPr>
      </w:pPr>
    </w:p>
    <w:p w:rsidR="00964179" w:rsidRDefault="00964179" w:rsidP="00964179">
      <w:pPr>
        <w:rPr>
          <w:rFonts w:ascii="Consolas" w:hAnsi="Consolas" w:cs="Consolas"/>
          <w:color w:val="000000"/>
          <w:sz w:val="19"/>
          <w:szCs w:val="19"/>
        </w:rPr>
      </w:pPr>
      <w:proofErr w:type="spellStart"/>
      <w:r>
        <w:rPr>
          <w:rFonts w:ascii="Consolas" w:hAnsi="Consolas" w:cs="Consolas"/>
          <w:color w:val="000000"/>
          <w:sz w:val="19"/>
          <w:szCs w:val="19"/>
        </w:rPr>
        <w:lastRenderedPageBreak/>
        <w:t>IWebDriver</w:t>
      </w:r>
      <w:proofErr w:type="spellEnd"/>
      <w:r>
        <w:rPr>
          <w:rFonts w:ascii="Consolas" w:hAnsi="Consolas" w:cs="Consolas"/>
          <w:color w:val="000000"/>
          <w:sz w:val="19"/>
          <w:szCs w:val="19"/>
        </w:rPr>
        <w:t xml:space="preserve"> driver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InternetExplorerDriver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startupPath</w:t>
      </w:r>
      <w:proofErr w:type="spellEnd"/>
      <w:r>
        <w:rPr>
          <w:rFonts w:ascii="Consolas" w:hAnsi="Consolas" w:cs="Consolas"/>
          <w:color w:val="000000"/>
          <w:sz w:val="19"/>
          <w:szCs w:val="19"/>
        </w:rPr>
        <w:t>);</w:t>
      </w:r>
    </w:p>
    <w:p w:rsidR="00AF3658" w:rsidRDefault="00AF3658" w:rsidP="00964179">
      <w:proofErr w:type="spellStart"/>
      <w:proofErr w:type="gramStart"/>
      <w:r w:rsidRPr="00AF3658">
        <w:t>driver.Navigate</w:t>
      </w:r>
      <w:proofErr w:type="spellEnd"/>
      <w:r w:rsidRPr="00AF3658">
        <w:t>(</w:t>
      </w:r>
      <w:proofErr w:type="gramEnd"/>
      <w:r w:rsidRPr="00AF3658">
        <w:t>).</w:t>
      </w:r>
      <w:proofErr w:type="spellStart"/>
      <w:r w:rsidRPr="00AF3658">
        <w:t>GoToUrl</w:t>
      </w:r>
      <w:proofErr w:type="spellEnd"/>
      <w:r w:rsidRPr="00AF3658">
        <w:t>("http://www.google.com");</w:t>
      </w:r>
    </w:p>
    <w:p w:rsidR="0013418D" w:rsidRDefault="0013418D">
      <w:pPr>
        <w:pBdr>
          <w:bottom w:val="dotted" w:sz="24" w:space="1" w:color="auto"/>
        </w:pBdr>
      </w:pPr>
    </w:p>
    <w:p w:rsidR="0013418D" w:rsidRDefault="00AE4CC5">
      <w:r>
        <w:t>Gated Check-</w:t>
      </w:r>
      <w:r w:rsidR="00E85B5D">
        <w:t>in</w:t>
      </w:r>
      <w:r w:rsidR="00964179">
        <w:t>, Gated Builds</w:t>
      </w:r>
    </w:p>
    <w:p w:rsidR="00964179" w:rsidRDefault="00964179"/>
    <w:p w:rsidR="00483CCC" w:rsidRDefault="00483CCC">
      <w:r>
        <w:t>Branch policy</w:t>
      </w:r>
    </w:p>
    <w:p w:rsidR="0052657A" w:rsidRDefault="0052657A">
      <w:r w:rsidRPr="0052657A">
        <w:t>Centralized and Distributed Source Control Systems</w:t>
      </w:r>
    </w:p>
    <w:p w:rsidR="009025A3" w:rsidRDefault="009025A3">
      <w:proofErr w:type="spellStart"/>
      <w:r w:rsidRPr="009025A3">
        <w:t>Artifacts</w:t>
      </w:r>
      <w:proofErr w:type="spellEnd"/>
      <w:r w:rsidRPr="009025A3">
        <w:t>, Environments, and Gates</w:t>
      </w:r>
    </w:p>
    <w:p w:rsidR="0087113F" w:rsidRDefault="0087113F">
      <w:r w:rsidRPr="0087113F">
        <w:t>Branch, Merge, and Rebase</w:t>
      </w:r>
    </w:p>
    <w:p w:rsidR="0087113F" w:rsidRDefault="00083A70">
      <w:r w:rsidRPr="00083A70">
        <w:t>Main, Supporting, and Hotfix Branch</w:t>
      </w:r>
    </w:p>
    <w:p w:rsidR="00622066" w:rsidRDefault="00622066" w:rsidP="00622066"/>
    <w:p w:rsidR="00622066" w:rsidRDefault="00622066" w:rsidP="00622066">
      <w:r>
        <w:t>Manage access levels for different users</w:t>
      </w:r>
    </w:p>
    <w:p w:rsidR="00622066" w:rsidRDefault="00622066"/>
    <w:p w:rsidR="00810197" w:rsidRDefault="007C0A24">
      <w:proofErr w:type="spellStart"/>
      <w:r w:rsidRPr="009025A3">
        <w:t>Artifact</w:t>
      </w:r>
      <w:proofErr w:type="spellEnd"/>
      <w:r>
        <w:t xml:space="preserve">: </w:t>
      </w:r>
      <w:proofErr w:type="spellStart"/>
      <w:r w:rsidRPr="009025A3">
        <w:t>Artifact</w:t>
      </w:r>
      <w:proofErr w:type="spellEnd"/>
      <w:r>
        <w:t xml:space="preserve"> is the published output of the build</w:t>
      </w:r>
    </w:p>
    <w:p w:rsidR="00810197" w:rsidRDefault="00810197"/>
    <w:p w:rsidR="00810197" w:rsidRDefault="00810197">
      <w:r>
        <w:t>+++++++++++++++++++++++++</w:t>
      </w:r>
    </w:p>
    <w:p w:rsidR="00810197" w:rsidRDefault="00810197">
      <w:r>
        <w:t xml:space="preserve">You can </w:t>
      </w:r>
      <w:r w:rsidRPr="00810197">
        <w:t xml:space="preserve">publish to an Azure App Service using Visual </w:t>
      </w:r>
      <w:r>
        <w:t xml:space="preserve">Studio or to an IIS without CI CD (using VSTS). </w:t>
      </w:r>
    </w:p>
    <w:p w:rsidR="004C293F" w:rsidRDefault="004C293F" w:rsidP="004C293F"/>
    <w:p w:rsidR="007C0A24" w:rsidRDefault="004C293F">
      <w:proofErr w:type="spellStart"/>
      <w:r>
        <w:t>VSTest</w:t>
      </w:r>
      <w:proofErr w:type="spellEnd"/>
      <w:r>
        <w:t xml:space="preserve"> task can be used to run tests on Build agent machines. Apart from </w:t>
      </w:r>
      <w:proofErr w:type="spellStart"/>
      <w:r>
        <w:t>MSTest</w:t>
      </w:r>
      <w:proofErr w:type="spellEnd"/>
      <w:r>
        <w:t xml:space="preserve"> based tests, you can also run tests written using test frameworks like </w:t>
      </w:r>
      <w:proofErr w:type="spellStart"/>
      <w:r>
        <w:t>NUnit</w:t>
      </w:r>
      <w:proofErr w:type="spellEnd"/>
      <w:r>
        <w:t xml:space="preserve">, </w:t>
      </w:r>
      <w:proofErr w:type="spellStart"/>
      <w:r>
        <w:t>xUnit</w:t>
      </w:r>
      <w:proofErr w:type="spellEnd"/>
      <w:r>
        <w:t>, Mocha, Jasmine, etc. using the appropriate test adapters to Visual Studio. The task uses vstest.console.exe to execute tests and the command-line options</w:t>
      </w:r>
      <w:r w:rsidR="00371732">
        <w:t>.</w:t>
      </w:r>
    </w:p>
    <w:p w:rsidR="00371732" w:rsidRDefault="009873BE">
      <w:r>
        <w:t>We can e</w:t>
      </w:r>
      <w:r w:rsidR="006D6880" w:rsidRPr="006D6880">
        <w:t>nable code coverage via a test task in build pipeline e.g. Visual Studio Test</w:t>
      </w:r>
      <w:r w:rsidR="00174E02">
        <w:t>.</w:t>
      </w:r>
    </w:p>
    <w:p w:rsidR="00317E05" w:rsidRDefault="00317E05">
      <w:r w:rsidRPr="00317E05">
        <w:t>Create work item on failure</w:t>
      </w:r>
      <w:r>
        <w:t xml:space="preserve"> of a build as bug.</w:t>
      </w:r>
      <w:r w:rsidR="005A790D">
        <w:t xml:space="preserve"> </w:t>
      </w:r>
    </w:p>
    <w:p w:rsidR="00A5389B" w:rsidRDefault="00A5389B"/>
    <w:p w:rsidR="00A5389B" w:rsidRDefault="00A5389B">
      <w:r>
        <w:t>++++++++++++++</w:t>
      </w:r>
    </w:p>
    <w:p w:rsidR="00A5389B" w:rsidRDefault="00A5389B" w:rsidP="00A5389B">
      <w:r>
        <w:t>For manual push/build from CI to PR (merge to master) go to pipeline =&gt; builds =&gt; “</w:t>
      </w:r>
      <w:r w:rsidRPr="00A5389B">
        <w:rPr>
          <w:b/>
        </w:rPr>
        <w:t>ITS-Apps-Code-PR</w:t>
      </w:r>
      <w:r>
        <w:t xml:space="preserve">” and Queue build. If successful it’s read to publish. </w:t>
      </w:r>
    </w:p>
    <w:p w:rsidR="00A5389B" w:rsidRDefault="00A5389B" w:rsidP="00A5389B">
      <w:r>
        <w:t>Note: PR build definition will soon be deleted.</w:t>
      </w:r>
    </w:p>
    <w:p w:rsidR="00A5389B" w:rsidRDefault="00A5389B" w:rsidP="00A5389B"/>
    <w:p w:rsidR="001B077F" w:rsidRDefault="001B077F" w:rsidP="00A5389B"/>
    <w:p w:rsidR="001B077F" w:rsidRDefault="001B077F" w:rsidP="00A5389B">
      <w:r>
        <w:t xml:space="preserve">EF Core generic methods to find any entity/table by </w:t>
      </w:r>
      <w:proofErr w:type="spellStart"/>
      <w:proofErr w:type="gramStart"/>
      <w:r>
        <w:t>It’s</w:t>
      </w:r>
      <w:proofErr w:type="spellEnd"/>
      <w:proofErr w:type="gramEnd"/>
      <w:r>
        <w:t xml:space="preserve"> </w:t>
      </w:r>
      <w:proofErr w:type="spellStart"/>
      <w:r>
        <w:t>primaryKey</w:t>
      </w:r>
      <w:proofErr w:type="spellEnd"/>
      <w:r>
        <w:t>:</w:t>
      </w:r>
    </w:p>
    <w:p w:rsidR="001B077F" w:rsidRDefault="0075455B" w:rsidP="00A5389B">
      <w:r w:rsidRPr="0075455B">
        <w:t>Dynamic Queries and LINQ Expressions</w:t>
      </w:r>
      <w:r w:rsidR="007A7F8F">
        <w:t xml:space="preserve">: </w:t>
      </w:r>
      <w:hyperlink r:id="rId52" w:history="1">
        <w:r w:rsidR="007A7F8F" w:rsidRPr="008317B3">
          <w:rPr>
            <w:rStyle w:val="Hyperlink"/>
          </w:rPr>
          <w:t>https://weblog.west-wind.com/posts/2008/apr/14/dynamic-queries-and-linq-expressions</w:t>
        </w:r>
      </w:hyperlink>
    </w:p>
    <w:p w:rsidR="007A7F8F" w:rsidRDefault="007A7F8F" w:rsidP="00A5389B"/>
    <w:p w:rsidR="0075455B" w:rsidRDefault="0075455B" w:rsidP="00A5389B"/>
    <w:p w:rsidR="008B2E53" w:rsidRDefault="008B2E53" w:rsidP="008B2E53">
      <w:proofErr w:type="spellStart"/>
      <w:proofErr w:type="gramStart"/>
      <w:r>
        <w:lastRenderedPageBreak/>
        <w:t>var</w:t>
      </w:r>
      <w:proofErr w:type="spellEnd"/>
      <w:proofErr w:type="gramEnd"/>
      <w:r>
        <w:t xml:space="preserve"> </w:t>
      </w:r>
      <w:proofErr w:type="spellStart"/>
      <w:r>
        <w:t>uid</w:t>
      </w:r>
      <w:proofErr w:type="spellEnd"/>
      <w:r>
        <w:t xml:space="preserve"> = 1;</w:t>
      </w:r>
    </w:p>
    <w:p w:rsidR="008B2E53" w:rsidRDefault="008B2E53" w:rsidP="008B2E53">
      <w:proofErr w:type="spellStart"/>
      <w:proofErr w:type="gramStart"/>
      <w:r>
        <w:t>var</w:t>
      </w:r>
      <w:proofErr w:type="spellEnd"/>
      <w:proofErr w:type="gramEnd"/>
      <w:r>
        <w:t xml:space="preserve"> result = await </w:t>
      </w:r>
      <w:proofErr w:type="spellStart"/>
      <w:r>
        <w:t>this.ResKeyRepository.FindById</w:t>
      </w:r>
      <w:proofErr w:type="spellEnd"/>
      <w:r>
        <w:t>(</w:t>
      </w:r>
      <w:proofErr w:type="spellStart"/>
      <w:r>
        <w:t>this.uid.Value</w:t>
      </w:r>
      <w:proofErr w:type="spellEnd"/>
      <w:r>
        <w:t xml:space="preserve">, </w:t>
      </w:r>
      <w:proofErr w:type="spellStart"/>
      <w:r>
        <w:t>IgnoreDeltedAndConcorded</w:t>
      </w:r>
      <w:proofErr w:type="spellEnd"/>
      <w:r>
        <w:t>);</w:t>
      </w:r>
    </w:p>
    <w:p w:rsidR="008B2E53" w:rsidRDefault="008B2E53" w:rsidP="008B2E53"/>
    <w:p w:rsidR="006D614B" w:rsidRDefault="006D614B" w:rsidP="006D614B">
      <w:pPr>
        <w:pStyle w:val="NoSpacing"/>
      </w:pPr>
      <w:proofErr w:type="gramStart"/>
      <w:r>
        <w:t>public</w:t>
      </w:r>
      <w:proofErr w:type="gramEnd"/>
      <w:r>
        <w:t xml:space="preserve"> </w:t>
      </w:r>
      <w:proofErr w:type="spellStart"/>
      <w:r>
        <w:t>async</w:t>
      </w:r>
      <w:proofErr w:type="spellEnd"/>
      <w:r>
        <w:t xml:space="preserve"> Task&lt;</w:t>
      </w:r>
      <w:proofErr w:type="spellStart"/>
      <w:r>
        <w:t>TEntity</w:t>
      </w:r>
      <w:proofErr w:type="spellEnd"/>
      <w:r>
        <w:t xml:space="preserve">&gt; </w:t>
      </w:r>
      <w:proofErr w:type="spellStart"/>
      <w:r>
        <w:t>FindById</w:t>
      </w:r>
      <w:proofErr w:type="spellEnd"/>
      <w:r>
        <w:t xml:space="preserve">(long </w:t>
      </w:r>
      <w:proofErr w:type="spellStart"/>
      <w:r>
        <w:t>primaryUid</w:t>
      </w:r>
      <w:proofErr w:type="spellEnd"/>
      <w:r>
        <w:t>)</w:t>
      </w:r>
    </w:p>
    <w:p w:rsidR="006D614B" w:rsidRDefault="006D614B" w:rsidP="006D614B">
      <w:pPr>
        <w:pStyle w:val="NoSpacing"/>
      </w:pPr>
      <w:r>
        <w:t xml:space="preserve">        {</w:t>
      </w:r>
    </w:p>
    <w:p w:rsidR="006D614B" w:rsidRDefault="006D614B" w:rsidP="006D614B">
      <w:pPr>
        <w:pStyle w:val="NoSpacing"/>
      </w:pPr>
      <w:r>
        <w:t xml:space="preserve">            </w:t>
      </w:r>
      <w:proofErr w:type="gramStart"/>
      <w:r>
        <w:t>return</w:t>
      </w:r>
      <w:proofErr w:type="gramEnd"/>
      <w:r>
        <w:t xml:space="preserve"> await </w:t>
      </w:r>
      <w:proofErr w:type="spellStart"/>
      <w:r>
        <w:t>FindById</w:t>
      </w:r>
      <w:proofErr w:type="spellEnd"/>
      <w:r>
        <w:t>(</w:t>
      </w:r>
      <w:proofErr w:type="spellStart"/>
      <w:r>
        <w:t>primaryUid</w:t>
      </w:r>
      <w:proofErr w:type="spellEnd"/>
      <w:r>
        <w:t>, null);</w:t>
      </w:r>
    </w:p>
    <w:p w:rsidR="006D614B" w:rsidRDefault="006D614B" w:rsidP="006D614B">
      <w:pPr>
        <w:pStyle w:val="NoSpacing"/>
      </w:pPr>
      <w:r>
        <w:t xml:space="preserve">        }</w:t>
      </w:r>
    </w:p>
    <w:p w:rsidR="006D614B" w:rsidRDefault="006D614B" w:rsidP="006D614B"/>
    <w:p w:rsidR="001B077F" w:rsidRDefault="001B077F" w:rsidP="001B077F"/>
    <w:p w:rsidR="001B077F" w:rsidRDefault="001B077F" w:rsidP="001B077F">
      <w:r>
        <w:t xml:space="preserve"> </w:t>
      </w:r>
      <w:proofErr w:type="gramStart"/>
      <w:r>
        <w:t>public</w:t>
      </w:r>
      <w:proofErr w:type="gramEnd"/>
      <w:r>
        <w:t xml:space="preserve"> </w:t>
      </w:r>
      <w:proofErr w:type="spellStart"/>
      <w:r>
        <w:t>async</w:t>
      </w:r>
      <w:proofErr w:type="spellEnd"/>
      <w:r>
        <w:t xml:space="preserve"> Task&lt;</w:t>
      </w:r>
      <w:proofErr w:type="spellStart"/>
      <w:r>
        <w:t>TEntity</w:t>
      </w:r>
      <w:proofErr w:type="spellEnd"/>
      <w:r>
        <w:t xml:space="preserve">&gt; </w:t>
      </w:r>
      <w:proofErr w:type="spellStart"/>
      <w:r>
        <w:t>FindById</w:t>
      </w:r>
      <w:proofErr w:type="spellEnd"/>
      <w:r>
        <w:t xml:space="preserve">(long </w:t>
      </w:r>
      <w:proofErr w:type="spellStart"/>
      <w:r>
        <w:t>primaryUid</w:t>
      </w:r>
      <w:proofErr w:type="spellEnd"/>
      <w:r>
        <w:t xml:space="preserve">, </w:t>
      </w:r>
      <w:proofErr w:type="spellStart"/>
      <w:r>
        <w:t>Func</w:t>
      </w:r>
      <w:proofErr w:type="spellEnd"/>
      <w:r>
        <w:t>&lt;</w:t>
      </w:r>
      <w:proofErr w:type="spellStart"/>
      <w:r>
        <w:t>IQueryable</w:t>
      </w:r>
      <w:proofErr w:type="spellEnd"/>
      <w:r>
        <w:t>&lt;</w:t>
      </w:r>
      <w:proofErr w:type="spellStart"/>
      <w:r>
        <w:t>TEntity</w:t>
      </w:r>
      <w:proofErr w:type="spellEnd"/>
      <w:r>
        <w:t xml:space="preserve">&gt;, </w:t>
      </w:r>
      <w:proofErr w:type="spellStart"/>
      <w:r>
        <w:t>IQueryable</w:t>
      </w:r>
      <w:proofErr w:type="spellEnd"/>
      <w:r>
        <w:t>&lt;</w:t>
      </w:r>
      <w:proofErr w:type="spellStart"/>
      <w:r>
        <w:t>TEntity</w:t>
      </w:r>
      <w:proofErr w:type="spellEnd"/>
      <w:r>
        <w:t xml:space="preserve">&gt;&gt; </w:t>
      </w:r>
      <w:proofErr w:type="spellStart"/>
      <w:r>
        <w:t>queryBuilder</w:t>
      </w:r>
      <w:proofErr w:type="spellEnd"/>
      <w:r>
        <w:t>)</w:t>
      </w:r>
    </w:p>
    <w:p w:rsidR="001B077F" w:rsidRDefault="001B077F" w:rsidP="001B077F">
      <w:pPr>
        <w:pStyle w:val="NoSpacing"/>
      </w:pPr>
      <w:r>
        <w:t xml:space="preserve">        {</w:t>
      </w:r>
    </w:p>
    <w:p w:rsidR="001B077F" w:rsidRDefault="001B077F" w:rsidP="001B077F">
      <w:pPr>
        <w:pStyle w:val="NoSpacing"/>
      </w:pPr>
      <w:r>
        <w:t xml:space="preserve">            </w:t>
      </w:r>
      <w:proofErr w:type="spellStart"/>
      <w:proofErr w:type="gramStart"/>
      <w:r>
        <w:t>var</w:t>
      </w:r>
      <w:proofErr w:type="spellEnd"/>
      <w:proofErr w:type="gramEnd"/>
      <w:r>
        <w:t xml:space="preserve"> </w:t>
      </w:r>
      <w:proofErr w:type="spellStart"/>
      <w:r>
        <w:t>entityType</w:t>
      </w:r>
      <w:proofErr w:type="spellEnd"/>
      <w:r>
        <w:t xml:space="preserve"> = </w:t>
      </w:r>
      <w:proofErr w:type="spellStart"/>
      <w:r>
        <w:t>DbContext.Model.FindEntityType</w:t>
      </w:r>
      <w:proofErr w:type="spellEnd"/>
      <w:r>
        <w:t>(</w:t>
      </w:r>
      <w:proofErr w:type="spellStart"/>
      <w:r>
        <w:t>typeof</w:t>
      </w:r>
      <w:proofErr w:type="spellEnd"/>
      <w:r>
        <w:t>(</w:t>
      </w:r>
      <w:proofErr w:type="spellStart"/>
      <w:r>
        <w:t>TEntity</w:t>
      </w:r>
      <w:proofErr w:type="spellEnd"/>
      <w:r>
        <w:t>));</w:t>
      </w:r>
    </w:p>
    <w:p w:rsidR="001B077F" w:rsidRDefault="001B077F" w:rsidP="001B077F">
      <w:pPr>
        <w:pStyle w:val="NoSpacing"/>
      </w:pPr>
      <w:r>
        <w:t xml:space="preserve">            </w:t>
      </w:r>
      <w:proofErr w:type="spellStart"/>
      <w:proofErr w:type="gramStart"/>
      <w:r>
        <w:t>var</w:t>
      </w:r>
      <w:proofErr w:type="spellEnd"/>
      <w:proofErr w:type="gramEnd"/>
      <w:r>
        <w:t xml:space="preserve"> </w:t>
      </w:r>
      <w:proofErr w:type="spellStart"/>
      <w:r>
        <w:t>primaryKeyName</w:t>
      </w:r>
      <w:proofErr w:type="spellEnd"/>
      <w:r>
        <w:t xml:space="preserve"> = </w:t>
      </w:r>
      <w:proofErr w:type="spellStart"/>
      <w:r>
        <w:t>entityType.FindPrimaryKey</w:t>
      </w:r>
      <w:proofErr w:type="spellEnd"/>
      <w:r>
        <w:t>().</w:t>
      </w:r>
      <w:proofErr w:type="spellStart"/>
      <w:r>
        <w:t>Properties.Select</w:t>
      </w:r>
      <w:proofErr w:type="spellEnd"/>
      <w:r>
        <w:t xml:space="preserve">(x =&gt; </w:t>
      </w:r>
      <w:proofErr w:type="spellStart"/>
      <w:r>
        <w:t>x.Name</w:t>
      </w:r>
      <w:proofErr w:type="spellEnd"/>
      <w:r>
        <w:t>).Single();</w:t>
      </w:r>
    </w:p>
    <w:p w:rsidR="001B077F" w:rsidRDefault="001B077F" w:rsidP="001B077F">
      <w:pPr>
        <w:pStyle w:val="NoSpacing"/>
      </w:pPr>
    </w:p>
    <w:p w:rsidR="001B077F" w:rsidRDefault="001B077F" w:rsidP="001B077F">
      <w:pPr>
        <w:pStyle w:val="NoSpacing"/>
      </w:pPr>
      <w:r>
        <w:t xml:space="preserve">            </w:t>
      </w:r>
      <w:proofErr w:type="gramStart"/>
      <w:r>
        <w:t>if</w:t>
      </w:r>
      <w:proofErr w:type="gramEnd"/>
      <w:r>
        <w:t xml:space="preserve"> (</w:t>
      </w:r>
      <w:proofErr w:type="spellStart"/>
      <w:r>
        <w:t>primaryKeyName</w:t>
      </w:r>
      <w:proofErr w:type="spellEnd"/>
      <w:r>
        <w:t xml:space="preserve"> == null)</w:t>
      </w:r>
    </w:p>
    <w:p w:rsidR="001B077F" w:rsidRDefault="001B077F" w:rsidP="001B077F">
      <w:pPr>
        <w:pStyle w:val="NoSpacing"/>
      </w:pPr>
      <w:r>
        <w:t xml:space="preserve">            {</w:t>
      </w:r>
    </w:p>
    <w:p w:rsidR="001B077F" w:rsidRDefault="001B077F" w:rsidP="001B077F">
      <w:pPr>
        <w:pStyle w:val="NoSpacing"/>
      </w:pPr>
      <w:r>
        <w:t xml:space="preserve">                </w:t>
      </w:r>
      <w:proofErr w:type="gramStart"/>
      <w:r>
        <w:t>throw</w:t>
      </w:r>
      <w:proofErr w:type="gramEnd"/>
      <w:r>
        <w:t xml:space="preserve"> new </w:t>
      </w:r>
      <w:proofErr w:type="spellStart"/>
      <w:r>
        <w:t>ArgumentNullException</w:t>
      </w:r>
      <w:proofErr w:type="spellEnd"/>
      <w:r>
        <w:t>(</w:t>
      </w:r>
      <w:proofErr w:type="spellStart"/>
      <w:r>
        <w:t>nameof</w:t>
      </w:r>
      <w:proofErr w:type="spellEnd"/>
      <w:r>
        <w:t>(</w:t>
      </w:r>
      <w:proofErr w:type="spellStart"/>
      <w:r>
        <w:t>primaryKeyName</w:t>
      </w:r>
      <w:proofErr w:type="spellEnd"/>
      <w:r>
        <w:t>));</w:t>
      </w:r>
    </w:p>
    <w:p w:rsidR="001B077F" w:rsidRDefault="001B077F" w:rsidP="001B077F">
      <w:pPr>
        <w:pStyle w:val="NoSpacing"/>
      </w:pPr>
      <w:r>
        <w:t xml:space="preserve">            }</w:t>
      </w:r>
    </w:p>
    <w:p w:rsidR="001B077F" w:rsidRDefault="001B077F" w:rsidP="001B077F">
      <w:pPr>
        <w:pStyle w:val="NoSpacing"/>
      </w:pPr>
    </w:p>
    <w:p w:rsidR="001B077F" w:rsidRDefault="001B077F" w:rsidP="001B077F">
      <w:pPr>
        <w:pStyle w:val="NoSpacing"/>
      </w:pPr>
      <w:r>
        <w:t xml:space="preserve">            </w:t>
      </w:r>
      <w:proofErr w:type="spellStart"/>
      <w:proofErr w:type="gramStart"/>
      <w:r>
        <w:t>var</w:t>
      </w:r>
      <w:proofErr w:type="spellEnd"/>
      <w:proofErr w:type="gramEnd"/>
      <w:r>
        <w:t xml:space="preserve"> query = </w:t>
      </w:r>
      <w:proofErr w:type="spellStart"/>
      <w:r>
        <w:t>DbContext.Set</w:t>
      </w:r>
      <w:proofErr w:type="spellEnd"/>
      <w:r>
        <w:t>&lt;</w:t>
      </w:r>
      <w:proofErr w:type="spellStart"/>
      <w:r>
        <w:t>TEntity</w:t>
      </w:r>
      <w:proofErr w:type="spellEnd"/>
      <w:r>
        <w:t>&gt;().</w:t>
      </w:r>
      <w:proofErr w:type="spellStart"/>
      <w:r>
        <w:t>AsNoTracking</w:t>
      </w:r>
      <w:proofErr w:type="spellEnd"/>
      <w:r>
        <w:t>();</w:t>
      </w:r>
    </w:p>
    <w:p w:rsidR="001B077F" w:rsidRDefault="001B077F" w:rsidP="001B077F">
      <w:pPr>
        <w:pStyle w:val="NoSpacing"/>
      </w:pPr>
    </w:p>
    <w:p w:rsidR="001B077F" w:rsidRDefault="001B077F" w:rsidP="001B077F">
      <w:pPr>
        <w:pStyle w:val="NoSpacing"/>
      </w:pPr>
      <w:r>
        <w:t xml:space="preserve">            </w:t>
      </w:r>
      <w:proofErr w:type="gramStart"/>
      <w:r>
        <w:t>if</w:t>
      </w:r>
      <w:proofErr w:type="gramEnd"/>
      <w:r>
        <w:t xml:space="preserve"> (</w:t>
      </w:r>
      <w:proofErr w:type="spellStart"/>
      <w:r>
        <w:t>queryBuilder</w:t>
      </w:r>
      <w:proofErr w:type="spellEnd"/>
      <w:r>
        <w:t xml:space="preserve"> != null)</w:t>
      </w:r>
    </w:p>
    <w:p w:rsidR="001B077F" w:rsidRDefault="001B077F" w:rsidP="001B077F">
      <w:pPr>
        <w:pStyle w:val="NoSpacing"/>
      </w:pPr>
      <w:r>
        <w:t xml:space="preserve">            {</w:t>
      </w:r>
    </w:p>
    <w:p w:rsidR="001B077F" w:rsidRDefault="001B077F" w:rsidP="001B077F">
      <w:pPr>
        <w:pStyle w:val="NoSpacing"/>
      </w:pPr>
      <w:r>
        <w:t xml:space="preserve">                </w:t>
      </w:r>
      <w:proofErr w:type="gramStart"/>
      <w:r>
        <w:t>query</w:t>
      </w:r>
      <w:proofErr w:type="gramEnd"/>
      <w:r>
        <w:t xml:space="preserve"> = </w:t>
      </w:r>
      <w:proofErr w:type="spellStart"/>
      <w:r>
        <w:t>queryBuilder.Invoke</w:t>
      </w:r>
      <w:proofErr w:type="spellEnd"/>
      <w:r>
        <w:t>(query);</w:t>
      </w:r>
    </w:p>
    <w:p w:rsidR="001B077F" w:rsidRDefault="001B077F" w:rsidP="001B077F">
      <w:pPr>
        <w:pStyle w:val="NoSpacing"/>
      </w:pPr>
      <w:r>
        <w:t xml:space="preserve">            }</w:t>
      </w:r>
    </w:p>
    <w:p w:rsidR="001B077F" w:rsidRDefault="001B077F" w:rsidP="001B077F">
      <w:pPr>
        <w:pStyle w:val="NoSpacing"/>
      </w:pPr>
    </w:p>
    <w:p w:rsidR="001B077F" w:rsidRDefault="001B077F" w:rsidP="001B077F">
      <w:pPr>
        <w:pStyle w:val="NoSpacing"/>
      </w:pPr>
      <w:r>
        <w:t xml:space="preserve">            </w:t>
      </w:r>
      <w:proofErr w:type="spellStart"/>
      <w:proofErr w:type="gramStart"/>
      <w:r>
        <w:t>var</w:t>
      </w:r>
      <w:proofErr w:type="spellEnd"/>
      <w:proofErr w:type="gramEnd"/>
      <w:r>
        <w:t xml:space="preserve"> where = </w:t>
      </w:r>
      <w:proofErr w:type="spellStart"/>
      <w:r>
        <w:t>primaryKeyName.GetEqualityExpression</w:t>
      </w:r>
      <w:proofErr w:type="spellEnd"/>
      <w:r>
        <w:t>&lt;</w:t>
      </w:r>
      <w:proofErr w:type="spellStart"/>
      <w:r>
        <w:t>TEntity</w:t>
      </w:r>
      <w:proofErr w:type="spellEnd"/>
      <w:r>
        <w:t>, long&gt;(</w:t>
      </w:r>
      <w:proofErr w:type="spellStart"/>
      <w:r>
        <w:t>primaryUid</w:t>
      </w:r>
      <w:proofErr w:type="spellEnd"/>
      <w:r>
        <w:t>);</w:t>
      </w:r>
    </w:p>
    <w:p w:rsidR="001B077F" w:rsidRDefault="001B077F" w:rsidP="001B077F">
      <w:pPr>
        <w:pStyle w:val="NoSpacing"/>
      </w:pPr>
    </w:p>
    <w:p w:rsidR="001B077F" w:rsidRDefault="001B077F" w:rsidP="001B077F">
      <w:pPr>
        <w:pStyle w:val="NoSpacing"/>
      </w:pPr>
      <w:r>
        <w:t xml:space="preserve">            </w:t>
      </w:r>
      <w:proofErr w:type="gramStart"/>
      <w:r>
        <w:t>if</w:t>
      </w:r>
      <w:proofErr w:type="gramEnd"/>
      <w:r>
        <w:t xml:space="preserve"> (</w:t>
      </w:r>
      <w:proofErr w:type="spellStart"/>
      <w:r>
        <w:t>entityType.FindProperty</w:t>
      </w:r>
      <w:proofErr w:type="spellEnd"/>
      <w:r>
        <w:t>("</w:t>
      </w:r>
      <w:proofErr w:type="spellStart"/>
      <w:r>
        <w:t>UserId</w:t>
      </w:r>
      <w:proofErr w:type="spellEnd"/>
      <w:r>
        <w:t>") != null)</w:t>
      </w:r>
    </w:p>
    <w:p w:rsidR="001B077F" w:rsidRDefault="001B077F" w:rsidP="001B077F">
      <w:pPr>
        <w:pStyle w:val="NoSpacing"/>
      </w:pPr>
      <w:r>
        <w:t xml:space="preserve">            {</w:t>
      </w:r>
    </w:p>
    <w:p w:rsidR="001B077F" w:rsidRDefault="001B077F" w:rsidP="001B077F">
      <w:pPr>
        <w:pStyle w:val="NoSpacing"/>
      </w:pPr>
      <w:r>
        <w:t xml:space="preserve">                </w:t>
      </w:r>
      <w:proofErr w:type="gramStart"/>
      <w:r>
        <w:t>where</w:t>
      </w:r>
      <w:proofErr w:type="gramEnd"/>
      <w:r>
        <w:t xml:space="preserve"> = </w:t>
      </w:r>
      <w:proofErr w:type="spellStart"/>
      <w:r>
        <w:t>where.CombineAnd</w:t>
      </w:r>
      <w:proofErr w:type="spellEnd"/>
      <w:r>
        <w:t>("</w:t>
      </w:r>
      <w:proofErr w:type="spellStart"/>
      <w:r>
        <w:t>UserId</w:t>
      </w:r>
      <w:proofErr w:type="spellEnd"/>
      <w:r>
        <w:t>".</w:t>
      </w:r>
      <w:proofErr w:type="spellStart"/>
      <w:r>
        <w:t>GetEqualityExpression</w:t>
      </w:r>
      <w:proofErr w:type="spellEnd"/>
      <w:r>
        <w:t>&lt;</w:t>
      </w:r>
      <w:proofErr w:type="spellStart"/>
      <w:r>
        <w:t>TEntity</w:t>
      </w:r>
      <w:proofErr w:type="spellEnd"/>
      <w:r>
        <w:t>, long&gt;(</w:t>
      </w:r>
      <w:proofErr w:type="spellStart"/>
      <w:r>
        <w:t>myUserId</w:t>
      </w:r>
      <w:proofErr w:type="spellEnd"/>
      <w:r>
        <w:t>));</w:t>
      </w:r>
    </w:p>
    <w:p w:rsidR="001B077F" w:rsidRDefault="001B077F" w:rsidP="001B077F">
      <w:pPr>
        <w:pStyle w:val="NoSpacing"/>
      </w:pPr>
      <w:r>
        <w:t xml:space="preserve">            }</w:t>
      </w:r>
    </w:p>
    <w:p w:rsidR="001B077F" w:rsidRDefault="001B077F" w:rsidP="001B077F">
      <w:pPr>
        <w:pStyle w:val="NoSpacing"/>
      </w:pPr>
    </w:p>
    <w:p w:rsidR="001B077F" w:rsidRDefault="001B077F" w:rsidP="001B077F">
      <w:pPr>
        <w:pStyle w:val="NoSpacing"/>
      </w:pPr>
      <w:r>
        <w:t xml:space="preserve">            </w:t>
      </w:r>
      <w:proofErr w:type="gramStart"/>
      <w:r>
        <w:t>if</w:t>
      </w:r>
      <w:proofErr w:type="gramEnd"/>
      <w:r>
        <w:t xml:space="preserve"> (</w:t>
      </w:r>
      <w:proofErr w:type="spellStart"/>
      <w:r>
        <w:t>entityType.FindProperty</w:t>
      </w:r>
      <w:proofErr w:type="spellEnd"/>
      <w:r>
        <w:t>("</w:t>
      </w:r>
      <w:proofErr w:type="spellStart"/>
      <w:r>
        <w:t>UserType</w:t>
      </w:r>
      <w:proofErr w:type="spellEnd"/>
      <w:r>
        <w:t>") != null)</w:t>
      </w:r>
    </w:p>
    <w:p w:rsidR="001B077F" w:rsidRDefault="001B077F" w:rsidP="001B077F">
      <w:pPr>
        <w:pStyle w:val="NoSpacing"/>
      </w:pPr>
      <w:r>
        <w:t xml:space="preserve">            {</w:t>
      </w:r>
    </w:p>
    <w:p w:rsidR="001B077F" w:rsidRDefault="001B077F" w:rsidP="001B077F">
      <w:pPr>
        <w:pStyle w:val="NoSpacing"/>
      </w:pPr>
      <w:r>
        <w:t xml:space="preserve">                </w:t>
      </w:r>
      <w:proofErr w:type="gramStart"/>
      <w:r>
        <w:t>where</w:t>
      </w:r>
      <w:proofErr w:type="gramEnd"/>
      <w:r>
        <w:t xml:space="preserve"> = </w:t>
      </w:r>
      <w:proofErr w:type="spellStart"/>
      <w:r>
        <w:t>where.CombineAnd</w:t>
      </w:r>
      <w:proofErr w:type="spellEnd"/>
      <w:r>
        <w:t>("</w:t>
      </w:r>
      <w:proofErr w:type="spellStart"/>
      <w:r>
        <w:t>UserType</w:t>
      </w:r>
      <w:proofErr w:type="spellEnd"/>
      <w:r>
        <w:t>".</w:t>
      </w:r>
      <w:proofErr w:type="spellStart"/>
      <w:r>
        <w:t>GetEqualityExpression</w:t>
      </w:r>
      <w:proofErr w:type="spellEnd"/>
      <w:r>
        <w:t>&lt;</w:t>
      </w:r>
      <w:proofErr w:type="spellStart"/>
      <w:r>
        <w:t>TEntity</w:t>
      </w:r>
      <w:proofErr w:type="spellEnd"/>
      <w:r>
        <w:t>, string&gt;(</w:t>
      </w:r>
      <w:proofErr w:type="spellStart"/>
      <w:r>
        <w:t>myUserType</w:t>
      </w:r>
      <w:proofErr w:type="spellEnd"/>
      <w:r>
        <w:t>));</w:t>
      </w:r>
    </w:p>
    <w:p w:rsidR="001B077F" w:rsidRDefault="001B077F" w:rsidP="001B077F">
      <w:pPr>
        <w:pStyle w:val="NoSpacing"/>
      </w:pPr>
      <w:r>
        <w:t xml:space="preserve">            }</w:t>
      </w:r>
    </w:p>
    <w:p w:rsidR="001B077F" w:rsidRDefault="001B077F" w:rsidP="001B077F">
      <w:pPr>
        <w:pStyle w:val="NoSpacing"/>
      </w:pPr>
      <w:r>
        <w:t xml:space="preserve">            </w:t>
      </w:r>
      <w:proofErr w:type="gramStart"/>
      <w:r>
        <w:t>return</w:t>
      </w:r>
      <w:proofErr w:type="gramEnd"/>
      <w:r>
        <w:t xml:space="preserve"> await </w:t>
      </w:r>
      <w:proofErr w:type="spellStart"/>
      <w:r>
        <w:t>query.IgnoreQueryFilters</w:t>
      </w:r>
      <w:proofErr w:type="spellEnd"/>
      <w:r>
        <w:t>().Where(where).</w:t>
      </w:r>
      <w:proofErr w:type="spellStart"/>
      <w:r>
        <w:t>SingleOrDefaultAsync</w:t>
      </w:r>
      <w:proofErr w:type="spellEnd"/>
      <w:r>
        <w:t>();</w:t>
      </w:r>
    </w:p>
    <w:p w:rsidR="001B077F" w:rsidRDefault="001B077F" w:rsidP="001B077F">
      <w:pPr>
        <w:pStyle w:val="NoSpacing"/>
      </w:pPr>
      <w:r>
        <w:t xml:space="preserve">        }</w:t>
      </w:r>
    </w:p>
    <w:p w:rsidR="005E450A" w:rsidRDefault="005E450A" w:rsidP="001B077F">
      <w:pPr>
        <w:pStyle w:val="NoSpacing"/>
        <w:pBdr>
          <w:bottom w:val="single" w:sz="6" w:space="1" w:color="auto"/>
        </w:pBdr>
      </w:pPr>
    </w:p>
    <w:p w:rsidR="005E450A" w:rsidRDefault="005E450A" w:rsidP="001B077F">
      <w:pPr>
        <w:pStyle w:val="NoSpacing"/>
      </w:pPr>
    </w:p>
    <w:p w:rsidR="005E450A" w:rsidRDefault="005E450A" w:rsidP="001B077F">
      <w:pPr>
        <w:pStyle w:val="NoSpacing"/>
      </w:pPr>
    </w:p>
    <w:p w:rsidR="005E450A" w:rsidRDefault="005E450A" w:rsidP="001B077F">
      <w:pPr>
        <w:pStyle w:val="NoSpacing"/>
      </w:pPr>
    </w:p>
    <w:p w:rsidR="005E450A" w:rsidRDefault="005E450A" w:rsidP="005E450A">
      <w:pPr>
        <w:pStyle w:val="NoSpacing"/>
      </w:pPr>
      <w:r>
        <w:t>DECLARE @</w:t>
      </w:r>
      <w:proofErr w:type="spellStart"/>
      <w:r>
        <w:t>cn</w:t>
      </w:r>
      <w:proofErr w:type="spellEnd"/>
      <w:r>
        <w:t xml:space="preserve"> </w:t>
      </w:r>
      <w:proofErr w:type="gramStart"/>
      <w:r>
        <w:t>VARCHAR(</w:t>
      </w:r>
      <w:proofErr w:type="gramEnd"/>
      <w:r>
        <w:t>50) = '</w:t>
      </w:r>
      <w:proofErr w:type="spellStart"/>
      <w:r>
        <w:t>PrimeryKeyName</w:t>
      </w:r>
      <w:proofErr w:type="spellEnd"/>
      <w:r>
        <w:t>'</w:t>
      </w:r>
    </w:p>
    <w:p w:rsidR="005E450A" w:rsidRDefault="005E450A" w:rsidP="005E450A">
      <w:pPr>
        <w:pStyle w:val="NoSpacing"/>
      </w:pPr>
    </w:p>
    <w:p w:rsidR="005E450A" w:rsidRDefault="005E450A" w:rsidP="005E450A">
      <w:pPr>
        <w:pStyle w:val="NoSpacing"/>
      </w:pPr>
      <w:r>
        <w:t xml:space="preserve">SELECT 'CREATE NONCLUSTERED INDEX IX_' + TABLE_NAME + '_' + COLUMN_NAME + ' on ' + TABLE_SCHEMA + '.' + TABLE_NAME + ' (' + COLUMN_NAME + </w:t>
      </w:r>
      <w:proofErr w:type="gramStart"/>
      <w:r>
        <w:t>' )</w:t>
      </w:r>
      <w:proofErr w:type="gramEnd"/>
      <w:r>
        <w:t>'</w:t>
      </w:r>
    </w:p>
    <w:p w:rsidR="005E450A" w:rsidRDefault="005E450A" w:rsidP="005E450A">
      <w:pPr>
        <w:pStyle w:val="NoSpacing"/>
      </w:pPr>
      <w:r>
        <w:tab/>
        <w:t>,*</w:t>
      </w:r>
    </w:p>
    <w:p w:rsidR="005E450A" w:rsidRDefault="005E450A" w:rsidP="005E450A">
      <w:pPr>
        <w:pStyle w:val="NoSpacing"/>
      </w:pPr>
      <w:r>
        <w:t>FROM INFORMATION_SCHEMA.COLUMNS</w:t>
      </w:r>
    </w:p>
    <w:p w:rsidR="005E450A" w:rsidRDefault="005E450A" w:rsidP="005E450A">
      <w:pPr>
        <w:pStyle w:val="NoSpacing"/>
      </w:pPr>
      <w:r>
        <w:t>WHERE COLUMN_NAME = @</w:t>
      </w:r>
      <w:proofErr w:type="spellStart"/>
      <w:r>
        <w:t>cn</w:t>
      </w:r>
      <w:proofErr w:type="spellEnd"/>
    </w:p>
    <w:p w:rsidR="005E450A" w:rsidRDefault="005E450A" w:rsidP="005E450A">
      <w:pPr>
        <w:pStyle w:val="NoSpacing"/>
      </w:pPr>
      <w:r>
        <w:tab/>
        <w:t>AND TABLE_SCHEMA = '</w:t>
      </w:r>
      <w:proofErr w:type="spellStart"/>
      <w:r>
        <w:t>dbo</w:t>
      </w:r>
      <w:proofErr w:type="spellEnd"/>
      <w:r>
        <w:t>'</w:t>
      </w:r>
    </w:p>
    <w:p w:rsidR="005E450A" w:rsidRDefault="005E450A" w:rsidP="005E450A">
      <w:pPr>
        <w:pStyle w:val="NoSpacing"/>
      </w:pPr>
      <w:r>
        <w:tab/>
        <w:t>AND ORDINAL_POSITION &gt; 1</w:t>
      </w:r>
    </w:p>
    <w:p w:rsidR="005E450A" w:rsidRDefault="005E450A" w:rsidP="005E450A">
      <w:pPr>
        <w:pStyle w:val="NoSpacing"/>
      </w:pPr>
      <w:r>
        <w:lastRenderedPageBreak/>
        <w:tab/>
        <w:t>AND TABLE_NAME NOT IN (</w:t>
      </w:r>
    </w:p>
    <w:p w:rsidR="005E450A" w:rsidRDefault="005E450A" w:rsidP="005E450A">
      <w:pPr>
        <w:pStyle w:val="NoSpacing"/>
      </w:pPr>
      <w:r>
        <w:tab/>
      </w:r>
      <w:r>
        <w:tab/>
        <w:t>SELECT t.name</w:t>
      </w:r>
    </w:p>
    <w:p w:rsidR="005E450A" w:rsidRDefault="005E450A" w:rsidP="005E450A">
      <w:pPr>
        <w:pStyle w:val="NoSpacing"/>
      </w:pPr>
      <w:r>
        <w:tab/>
      </w:r>
      <w:r>
        <w:tab/>
        <w:t xml:space="preserve">FROM </w:t>
      </w:r>
      <w:proofErr w:type="spellStart"/>
      <w:r>
        <w:t>sys.objects</w:t>
      </w:r>
      <w:proofErr w:type="spellEnd"/>
      <w:r>
        <w:t xml:space="preserve"> t</w:t>
      </w:r>
    </w:p>
    <w:p w:rsidR="005E450A" w:rsidRDefault="005E450A" w:rsidP="005E450A">
      <w:pPr>
        <w:pStyle w:val="NoSpacing"/>
      </w:pPr>
      <w:r>
        <w:tab/>
      </w:r>
      <w:r>
        <w:tab/>
        <w:t xml:space="preserve">INNER JOIN </w:t>
      </w:r>
      <w:proofErr w:type="spellStart"/>
      <w:r>
        <w:t>sys.indexes</w:t>
      </w:r>
      <w:proofErr w:type="spellEnd"/>
      <w:r>
        <w:t xml:space="preserve"> </w:t>
      </w:r>
      <w:proofErr w:type="spellStart"/>
      <w:r>
        <w:t>i</w:t>
      </w:r>
      <w:proofErr w:type="spellEnd"/>
      <w:r>
        <w:t xml:space="preserve"> ON </w:t>
      </w:r>
      <w:proofErr w:type="spellStart"/>
      <w:r>
        <w:t>t.object_id</w:t>
      </w:r>
      <w:proofErr w:type="spellEnd"/>
      <w:r>
        <w:t xml:space="preserve"> = </w:t>
      </w:r>
      <w:proofErr w:type="spellStart"/>
      <w:r>
        <w:t>i.object_id</w:t>
      </w:r>
      <w:proofErr w:type="spellEnd"/>
    </w:p>
    <w:p w:rsidR="005E450A" w:rsidRDefault="005E450A" w:rsidP="005E450A">
      <w:pPr>
        <w:pStyle w:val="NoSpacing"/>
      </w:pPr>
      <w:r>
        <w:tab/>
      </w:r>
      <w:r>
        <w:tab/>
        <w:t xml:space="preserve">INNER JOIN </w:t>
      </w:r>
      <w:proofErr w:type="spellStart"/>
      <w:r>
        <w:t>sys.index_columns</w:t>
      </w:r>
      <w:proofErr w:type="spellEnd"/>
      <w:r>
        <w:t xml:space="preserve"> </w:t>
      </w:r>
      <w:proofErr w:type="spellStart"/>
      <w:proofErr w:type="gramStart"/>
      <w:r>
        <w:t>ic</w:t>
      </w:r>
      <w:proofErr w:type="spellEnd"/>
      <w:proofErr w:type="gramEnd"/>
      <w:r>
        <w:t xml:space="preserve"> ON </w:t>
      </w:r>
      <w:proofErr w:type="spellStart"/>
      <w:r>
        <w:t>i.object_id</w:t>
      </w:r>
      <w:proofErr w:type="spellEnd"/>
      <w:r>
        <w:t xml:space="preserve"> = </w:t>
      </w:r>
      <w:proofErr w:type="spellStart"/>
      <w:r>
        <w:t>ic.object_id</w:t>
      </w:r>
      <w:proofErr w:type="spellEnd"/>
    </w:p>
    <w:p w:rsidR="005E450A" w:rsidRDefault="005E450A" w:rsidP="005E450A">
      <w:pPr>
        <w:pStyle w:val="NoSpacing"/>
      </w:pPr>
      <w:r>
        <w:tab/>
      </w:r>
      <w:r>
        <w:tab/>
      </w:r>
      <w:r>
        <w:tab/>
        <w:t xml:space="preserve">AND </w:t>
      </w:r>
      <w:proofErr w:type="spellStart"/>
      <w:r>
        <w:t>i.index_id</w:t>
      </w:r>
      <w:proofErr w:type="spellEnd"/>
      <w:r>
        <w:t xml:space="preserve"> = </w:t>
      </w:r>
      <w:proofErr w:type="spellStart"/>
      <w:r>
        <w:t>ic.index_id</w:t>
      </w:r>
      <w:proofErr w:type="spellEnd"/>
    </w:p>
    <w:p w:rsidR="005E450A" w:rsidRDefault="005E450A" w:rsidP="005E450A">
      <w:pPr>
        <w:pStyle w:val="NoSpacing"/>
      </w:pPr>
      <w:r>
        <w:tab/>
      </w:r>
      <w:r>
        <w:tab/>
        <w:t xml:space="preserve">INNER JOIN </w:t>
      </w:r>
      <w:proofErr w:type="spellStart"/>
      <w:r>
        <w:t>sys.columns</w:t>
      </w:r>
      <w:proofErr w:type="spellEnd"/>
      <w:r>
        <w:t xml:space="preserve"> col ON </w:t>
      </w:r>
      <w:proofErr w:type="spellStart"/>
      <w:r>
        <w:t>ic.object_id</w:t>
      </w:r>
      <w:proofErr w:type="spellEnd"/>
      <w:r>
        <w:t xml:space="preserve"> = </w:t>
      </w:r>
      <w:proofErr w:type="spellStart"/>
      <w:r>
        <w:t>col.object_id</w:t>
      </w:r>
      <w:proofErr w:type="spellEnd"/>
    </w:p>
    <w:p w:rsidR="005E450A" w:rsidRDefault="005E450A" w:rsidP="005E450A">
      <w:pPr>
        <w:pStyle w:val="NoSpacing"/>
      </w:pPr>
      <w:r>
        <w:tab/>
      </w:r>
      <w:r>
        <w:tab/>
      </w:r>
      <w:r>
        <w:tab/>
        <w:t xml:space="preserve">AND </w:t>
      </w:r>
      <w:proofErr w:type="spellStart"/>
      <w:r>
        <w:t>ic.column_id</w:t>
      </w:r>
      <w:proofErr w:type="spellEnd"/>
      <w:r>
        <w:t xml:space="preserve"> = </w:t>
      </w:r>
      <w:proofErr w:type="spellStart"/>
      <w:r>
        <w:t>col.column_id</w:t>
      </w:r>
      <w:proofErr w:type="spellEnd"/>
    </w:p>
    <w:p w:rsidR="005E450A" w:rsidRDefault="005E450A" w:rsidP="005E450A">
      <w:pPr>
        <w:pStyle w:val="NoSpacing"/>
      </w:pPr>
      <w:r>
        <w:tab/>
      </w:r>
      <w:r>
        <w:tab/>
        <w:t>WHERE col.name = @</w:t>
      </w:r>
      <w:proofErr w:type="spellStart"/>
      <w:r>
        <w:t>cn</w:t>
      </w:r>
      <w:proofErr w:type="spellEnd"/>
    </w:p>
    <w:p w:rsidR="005E450A" w:rsidRDefault="005E450A" w:rsidP="005E450A">
      <w:pPr>
        <w:pStyle w:val="NoSpacing"/>
      </w:pPr>
      <w:r>
        <w:tab/>
      </w:r>
      <w:r>
        <w:tab/>
      </w:r>
      <w:r>
        <w:tab/>
        <w:t xml:space="preserve">AND </w:t>
      </w:r>
      <w:proofErr w:type="spellStart"/>
      <w:r>
        <w:t>t.type</w:t>
      </w:r>
      <w:proofErr w:type="spellEnd"/>
      <w:r>
        <w:t xml:space="preserve"> = 'U'</w:t>
      </w:r>
    </w:p>
    <w:p w:rsidR="005E450A" w:rsidRDefault="005E450A" w:rsidP="005E450A">
      <w:pPr>
        <w:pStyle w:val="NoSpacing"/>
      </w:pPr>
      <w:r>
        <w:tab/>
      </w:r>
      <w:r>
        <w:tab/>
      </w:r>
      <w:r>
        <w:tab/>
        <w:t xml:space="preserve">AND </w:t>
      </w:r>
      <w:proofErr w:type="spellStart"/>
      <w:r>
        <w:t>i.type</w:t>
      </w:r>
      <w:proofErr w:type="spellEnd"/>
      <w:r>
        <w:t xml:space="preserve"> &lt;&gt; 1</w:t>
      </w:r>
    </w:p>
    <w:p w:rsidR="005E450A" w:rsidRDefault="005E450A" w:rsidP="005E450A">
      <w:pPr>
        <w:pStyle w:val="NoSpacing"/>
      </w:pPr>
      <w:r>
        <w:tab/>
      </w:r>
      <w:r>
        <w:tab/>
      </w:r>
      <w:r>
        <w:tab/>
        <w:t xml:space="preserve">AND </w:t>
      </w:r>
      <w:proofErr w:type="spellStart"/>
      <w:r>
        <w:t>index_column_id</w:t>
      </w:r>
      <w:proofErr w:type="spellEnd"/>
      <w:r>
        <w:t xml:space="preserve"> = 1</w:t>
      </w:r>
    </w:p>
    <w:p w:rsidR="005E450A" w:rsidRDefault="005E450A" w:rsidP="005E450A">
      <w:pPr>
        <w:pStyle w:val="NoSpacing"/>
      </w:pPr>
      <w:r>
        <w:tab/>
      </w:r>
      <w:r>
        <w:tab/>
        <w:t>)</w:t>
      </w:r>
    </w:p>
    <w:p w:rsidR="005E450A" w:rsidRDefault="005E450A" w:rsidP="005E450A">
      <w:pPr>
        <w:pStyle w:val="NoSpacing"/>
      </w:pPr>
      <w:r>
        <w:tab/>
        <w:t>AND TABLE_NAME IN (</w:t>
      </w:r>
    </w:p>
    <w:p w:rsidR="005E450A" w:rsidRDefault="005E450A" w:rsidP="005E450A">
      <w:pPr>
        <w:pStyle w:val="NoSpacing"/>
      </w:pPr>
      <w:r>
        <w:tab/>
      </w:r>
      <w:r>
        <w:tab/>
        <w:t>SELECT TABLE_NAME</w:t>
      </w:r>
    </w:p>
    <w:p w:rsidR="005E450A" w:rsidRDefault="005E450A" w:rsidP="005E450A">
      <w:pPr>
        <w:pStyle w:val="NoSpacing"/>
      </w:pPr>
      <w:r>
        <w:tab/>
      </w:r>
      <w:r>
        <w:tab/>
        <w:t>FROM INFORMATION_SCHEMA.TABLES</w:t>
      </w:r>
    </w:p>
    <w:p w:rsidR="005E450A" w:rsidRDefault="005E450A" w:rsidP="005E450A">
      <w:pPr>
        <w:pStyle w:val="NoSpacing"/>
      </w:pPr>
      <w:r>
        <w:tab/>
      </w:r>
      <w:r>
        <w:tab/>
        <w:t>WHERE TABLE_TYPE = 'BASE TABLE'</w:t>
      </w:r>
    </w:p>
    <w:p w:rsidR="005E450A" w:rsidRDefault="005E450A" w:rsidP="005E450A">
      <w:pPr>
        <w:pStyle w:val="NoSpacing"/>
      </w:pPr>
      <w:r>
        <w:tab/>
      </w:r>
      <w:r>
        <w:tab/>
        <w:t>)</w:t>
      </w:r>
    </w:p>
    <w:p w:rsidR="005E450A" w:rsidRDefault="005E450A" w:rsidP="005E450A">
      <w:pPr>
        <w:pStyle w:val="NoSpacing"/>
      </w:pPr>
      <w:r>
        <w:t>ORDER BY 3</w:t>
      </w:r>
    </w:p>
    <w:p w:rsidR="005E450A" w:rsidRDefault="005E450A" w:rsidP="005E450A">
      <w:pPr>
        <w:pStyle w:val="NoSpacing"/>
      </w:pPr>
    </w:p>
    <w:p w:rsidR="005E450A" w:rsidRDefault="005E450A" w:rsidP="005E450A">
      <w:pPr>
        <w:pStyle w:val="NoSpacing"/>
      </w:pPr>
      <w:r>
        <w:t>SELECT *</w:t>
      </w:r>
    </w:p>
    <w:p w:rsidR="005E450A" w:rsidRDefault="005E450A" w:rsidP="005E450A">
      <w:pPr>
        <w:pStyle w:val="NoSpacing"/>
      </w:pPr>
      <w:r>
        <w:t xml:space="preserve">FROM </w:t>
      </w:r>
      <w:proofErr w:type="spellStart"/>
      <w:r>
        <w:t>sys.objects</w:t>
      </w:r>
      <w:proofErr w:type="spellEnd"/>
      <w:r>
        <w:t xml:space="preserve"> t</w:t>
      </w:r>
    </w:p>
    <w:p w:rsidR="005E450A" w:rsidRDefault="005E450A" w:rsidP="005E450A">
      <w:pPr>
        <w:pStyle w:val="NoSpacing"/>
      </w:pPr>
      <w:r>
        <w:t xml:space="preserve">INNER JOIN </w:t>
      </w:r>
      <w:proofErr w:type="spellStart"/>
      <w:r>
        <w:t>sys.indexes</w:t>
      </w:r>
      <w:proofErr w:type="spellEnd"/>
      <w:r>
        <w:t xml:space="preserve"> </w:t>
      </w:r>
      <w:proofErr w:type="spellStart"/>
      <w:r>
        <w:t>i</w:t>
      </w:r>
      <w:proofErr w:type="spellEnd"/>
      <w:r>
        <w:t xml:space="preserve"> ON </w:t>
      </w:r>
      <w:proofErr w:type="spellStart"/>
      <w:r>
        <w:t>t.object_id</w:t>
      </w:r>
      <w:proofErr w:type="spellEnd"/>
      <w:r>
        <w:t xml:space="preserve"> = </w:t>
      </w:r>
      <w:proofErr w:type="spellStart"/>
      <w:r>
        <w:t>i.object_id</w:t>
      </w:r>
      <w:proofErr w:type="spellEnd"/>
    </w:p>
    <w:p w:rsidR="005E450A" w:rsidRDefault="005E450A" w:rsidP="005E450A">
      <w:pPr>
        <w:pStyle w:val="NoSpacing"/>
      </w:pPr>
      <w:r>
        <w:t xml:space="preserve">INNER JOIN </w:t>
      </w:r>
      <w:proofErr w:type="spellStart"/>
      <w:r>
        <w:t>sys.index_columns</w:t>
      </w:r>
      <w:proofErr w:type="spellEnd"/>
      <w:r>
        <w:t xml:space="preserve"> </w:t>
      </w:r>
      <w:proofErr w:type="spellStart"/>
      <w:proofErr w:type="gramStart"/>
      <w:r>
        <w:t>ic</w:t>
      </w:r>
      <w:proofErr w:type="spellEnd"/>
      <w:proofErr w:type="gramEnd"/>
      <w:r>
        <w:t xml:space="preserve"> ON </w:t>
      </w:r>
      <w:proofErr w:type="spellStart"/>
      <w:r>
        <w:t>i.object_id</w:t>
      </w:r>
      <w:proofErr w:type="spellEnd"/>
      <w:r>
        <w:t xml:space="preserve"> = </w:t>
      </w:r>
      <w:proofErr w:type="spellStart"/>
      <w:r>
        <w:t>ic.object_id</w:t>
      </w:r>
      <w:proofErr w:type="spellEnd"/>
    </w:p>
    <w:p w:rsidR="005E450A" w:rsidRDefault="005E450A" w:rsidP="005E450A">
      <w:pPr>
        <w:pStyle w:val="NoSpacing"/>
      </w:pPr>
      <w:r>
        <w:tab/>
        <w:t xml:space="preserve">AND </w:t>
      </w:r>
      <w:proofErr w:type="spellStart"/>
      <w:r>
        <w:t>i.index_id</w:t>
      </w:r>
      <w:proofErr w:type="spellEnd"/>
      <w:r>
        <w:t xml:space="preserve"> = </w:t>
      </w:r>
      <w:proofErr w:type="spellStart"/>
      <w:r>
        <w:t>ic.index_id</w:t>
      </w:r>
      <w:proofErr w:type="spellEnd"/>
    </w:p>
    <w:p w:rsidR="005E450A" w:rsidRDefault="005E450A" w:rsidP="005E450A">
      <w:pPr>
        <w:pStyle w:val="NoSpacing"/>
      </w:pPr>
      <w:r>
        <w:t xml:space="preserve">INNER JOIN </w:t>
      </w:r>
      <w:proofErr w:type="spellStart"/>
      <w:r>
        <w:t>sys.columns</w:t>
      </w:r>
      <w:proofErr w:type="spellEnd"/>
      <w:r>
        <w:t xml:space="preserve"> col ON </w:t>
      </w:r>
      <w:proofErr w:type="spellStart"/>
      <w:r>
        <w:t>ic.object_id</w:t>
      </w:r>
      <w:proofErr w:type="spellEnd"/>
      <w:r>
        <w:t xml:space="preserve"> = </w:t>
      </w:r>
      <w:proofErr w:type="spellStart"/>
      <w:r>
        <w:t>col.object_id</w:t>
      </w:r>
      <w:proofErr w:type="spellEnd"/>
    </w:p>
    <w:p w:rsidR="005E450A" w:rsidRDefault="005E450A" w:rsidP="005E450A">
      <w:pPr>
        <w:pStyle w:val="NoSpacing"/>
      </w:pPr>
      <w:r>
        <w:tab/>
        <w:t xml:space="preserve">AND </w:t>
      </w:r>
      <w:proofErr w:type="spellStart"/>
      <w:r>
        <w:t>ic.column_id</w:t>
      </w:r>
      <w:proofErr w:type="spellEnd"/>
      <w:r>
        <w:t xml:space="preserve"> = </w:t>
      </w:r>
      <w:proofErr w:type="spellStart"/>
      <w:r>
        <w:t>col.column_id</w:t>
      </w:r>
      <w:proofErr w:type="spellEnd"/>
    </w:p>
    <w:p w:rsidR="005E450A" w:rsidRDefault="005E450A" w:rsidP="005E450A">
      <w:pPr>
        <w:pStyle w:val="NoSpacing"/>
      </w:pPr>
      <w:r>
        <w:t>WHERE col.name = @</w:t>
      </w:r>
      <w:proofErr w:type="spellStart"/>
      <w:r>
        <w:t>cn</w:t>
      </w:r>
      <w:proofErr w:type="spellEnd"/>
    </w:p>
    <w:p w:rsidR="005E450A" w:rsidRDefault="005E450A" w:rsidP="005E450A">
      <w:pPr>
        <w:pStyle w:val="NoSpacing"/>
      </w:pPr>
      <w:r>
        <w:tab/>
        <w:t xml:space="preserve">AND </w:t>
      </w:r>
      <w:proofErr w:type="spellStart"/>
      <w:r>
        <w:t>t.type</w:t>
      </w:r>
      <w:proofErr w:type="spellEnd"/>
      <w:r>
        <w:t xml:space="preserve"> = 'U'</w:t>
      </w:r>
    </w:p>
    <w:p w:rsidR="005E450A" w:rsidRDefault="005E450A" w:rsidP="005E450A">
      <w:pPr>
        <w:pStyle w:val="NoSpacing"/>
      </w:pPr>
      <w:r>
        <w:tab/>
        <w:t xml:space="preserve">AND </w:t>
      </w:r>
      <w:proofErr w:type="spellStart"/>
      <w:r>
        <w:t>i.type</w:t>
      </w:r>
      <w:proofErr w:type="spellEnd"/>
      <w:r>
        <w:t xml:space="preserve"> &lt;&gt; 1</w:t>
      </w:r>
    </w:p>
    <w:p w:rsidR="005E450A" w:rsidRDefault="005E450A" w:rsidP="005E450A">
      <w:pPr>
        <w:pStyle w:val="NoSpacing"/>
      </w:pPr>
      <w:r>
        <w:tab/>
        <w:t xml:space="preserve">AND </w:t>
      </w:r>
      <w:proofErr w:type="spellStart"/>
      <w:r>
        <w:t>index_column_id</w:t>
      </w:r>
      <w:proofErr w:type="spellEnd"/>
      <w:r>
        <w:t xml:space="preserve"> = 1</w:t>
      </w:r>
    </w:p>
    <w:p w:rsidR="005E450A" w:rsidRDefault="005E450A" w:rsidP="005E450A">
      <w:pPr>
        <w:pStyle w:val="NoSpacing"/>
      </w:pPr>
      <w:r>
        <w:t>------------</w:t>
      </w:r>
    </w:p>
    <w:sectPr w:rsidR="005E450A" w:rsidSect="009025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F05FF"/>
    <w:multiLevelType w:val="hybridMultilevel"/>
    <w:tmpl w:val="6C5097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3B5A97"/>
    <w:multiLevelType w:val="hybridMultilevel"/>
    <w:tmpl w:val="47A267F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251BC1"/>
    <w:multiLevelType w:val="hybridMultilevel"/>
    <w:tmpl w:val="96560B84"/>
    <w:lvl w:ilvl="0" w:tplc="A7F01A1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196404"/>
    <w:multiLevelType w:val="hybridMultilevel"/>
    <w:tmpl w:val="98CC56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1A4249"/>
    <w:multiLevelType w:val="hybridMultilevel"/>
    <w:tmpl w:val="25BCEE88"/>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54062A2"/>
    <w:multiLevelType w:val="hybridMultilevel"/>
    <w:tmpl w:val="46A0FE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5BD78EC"/>
    <w:multiLevelType w:val="hybridMultilevel"/>
    <w:tmpl w:val="908EFE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F236AB4"/>
    <w:multiLevelType w:val="hybridMultilevel"/>
    <w:tmpl w:val="7428B1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7055869"/>
    <w:multiLevelType w:val="hybridMultilevel"/>
    <w:tmpl w:val="E7008C7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8"/>
  </w:num>
  <w:num w:numId="4">
    <w:abstractNumId w:val="4"/>
  </w:num>
  <w:num w:numId="5">
    <w:abstractNumId w:val="3"/>
  </w:num>
  <w:num w:numId="6">
    <w:abstractNumId w:val="6"/>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5A3"/>
    <w:rsid w:val="00001C54"/>
    <w:rsid w:val="00007978"/>
    <w:rsid w:val="00010A1A"/>
    <w:rsid w:val="00025B05"/>
    <w:rsid w:val="00025B26"/>
    <w:rsid w:val="00026ED0"/>
    <w:rsid w:val="000276F2"/>
    <w:rsid w:val="00031C05"/>
    <w:rsid w:val="000322AD"/>
    <w:rsid w:val="00037333"/>
    <w:rsid w:val="00042E42"/>
    <w:rsid w:val="00050399"/>
    <w:rsid w:val="00055E87"/>
    <w:rsid w:val="00062923"/>
    <w:rsid w:val="00077C54"/>
    <w:rsid w:val="00081956"/>
    <w:rsid w:val="00081C28"/>
    <w:rsid w:val="00083353"/>
    <w:rsid w:val="00083A70"/>
    <w:rsid w:val="00086948"/>
    <w:rsid w:val="00095EFA"/>
    <w:rsid w:val="000A2954"/>
    <w:rsid w:val="000B07B4"/>
    <w:rsid w:val="000B1B71"/>
    <w:rsid w:val="000B7B59"/>
    <w:rsid w:val="000C01B4"/>
    <w:rsid w:val="000C10B2"/>
    <w:rsid w:val="000D17DA"/>
    <w:rsid w:val="000D17ED"/>
    <w:rsid w:val="000E0246"/>
    <w:rsid w:val="000E2BB7"/>
    <w:rsid w:val="000E660B"/>
    <w:rsid w:val="000F062E"/>
    <w:rsid w:val="000F0EF3"/>
    <w:rsid w:val="000F0F44"/>
    <w:rsid w:val="000F2271"/>
    <w:rsid w:val="00100214"/>
    <w:rsid w:val="00103020"/>
    <w:rsid w:val="00103074"/>
    <w:rsid w:val="001121CB"/>
    <w:rsid w:val="0011371B"/>
    <w:rsid w:val="001143DE"/>
    <w:rsid w:val="00115BBA"/>
    <w:rsid w:val="00121CEB"/>
    <w:rsid w:val="0012697B"/>
    <w:rsid w:val="00126A5F"/>
    <w:rsid w:val="0013418D"/>
    <w:rsid w:val="00135486"/>
    <w:rsid w:val="001401C2"/>
    <w:rsid w:val="00140B45"/>
    <w:rsid w:val="001427B9"/>
    <w:rsid w:val="00145389"/>
    <w:rsid w:val="00150FE0"/>
    <w:rsid w:val="001610D4"/>
    <w:rsid w:val="001617A1"/>
    <w:rsid w:val="00166A66"/>
    <w:rsid w:val="001670FA"/>
    <w:rsid w:val="00170114"/>
    <w:rsid w:val="00174E02"/>
    <w:rsid w:val="0018624A"/>
    <w:rsid w:val="001923FD"/>
    <w:rsid w:val="00193FEA"/>
    <w:rsid w:val="0019499E"/>
    <w:rsid w:val="001971B1"/>
    <w:rsid w:val="001A1D41"/>
    <w:rsid w:val="001B077F"/>
    <w:rsid w:val="001B252F"/>
    <w:rsid w:val="001B4B61"/>
    <w:rsid w:val="001B5633"/>
    <w:rsid w:val="001B6140"/>
    <w:rsid w:val="001C587A"/>
    <w:rsid w:val="001C7757"/>
    <w:rsid w:val="001D03BA"/>
    <w:rsid w:val="001D5E5E"/>
    <w:rsid w:val="001E00DB"/>
    <w:rsid w:val="001E3DE9"/>
    <w:rsid w:val="001E4EE1"/>
    <w:rsid w:val="001F25C9"/>
    <w:rsid w:val="001F7DBD"/>
    <w:rsid w:val="00202F16"/>
    <w:rsid w:val="002040D9"/>
    <w:rsid w:val="00206825"/>
    <w:rsid w:val="00212119"/>
    <w:rsid w:val="0021291D"/>
    <w:rsid w:val="00220BA6"/>
    <w:rsid w:val="00241980"/>
    <w:rsid w:val="002463D3"/>
    <w:rsid w:val="00247505"/>
    <w:rsid w:val="0026093E"/>
    <w:rsid w:val="00272EE9"/>
    <w:rsid w:val="0027470A"/>
    <w:rsid w:val="002839CC"/>
    <w:rsid w:val="00291614"/>
    <w:rsid w:val="00291E80"/>
    <w:rsid w:val="00292726"/>
    <w:rsid w:val="00296442"/>
    <w:rsid w:val="002A6E15"/>
    <w:rsid w:val="002B103B"/>
    <w:rsid w:val="002B2FB6"/>
    <w:rsid w:val="002C4FC7"/>
    <w:rsid w:val="002C5B80"/>
    <w:rsid w:val="002C66D9"/>
    <w:rsid w:val="002D35F0"/>
    <w:rsid w:val="002D7340"/>
    <w:rsid w:val="002E3784"/>
    <w:rsid w:val="002E47B5"/>
    <w:rsid w:val="002E5450"/>
    <w:rsid w:val="002E584D"/>
    <w:rsid w:val="002E7A0D"/>
    <w:rsid w:val="002F0D2C"/>
    <w:rsid w:val="002F1339"/>
    <w:rsid w:val="002F194C"/>
    <w:rsid w:val="002F738C"/>
    <w:rsid w:val="002F7FA8"/>
    <w:rsid w:val="00300601"/>
    <w:rsid w:val="00300C75"/>
    <w:rsid w:val="0031397A"/>
    <w:rsid w:val="00314C5F"/>
    <w:rsid w:val="003160B6"/>
    <w:rsid w:val="0031704D"/>
    <w:rsid w:val="00317E05"/>
    <w:rsid w:val="003222C6"/>
    <w:rsid w:val="00323E32"/>
    <w:rsid w:val="00326717"/>
    <w:rsid w:val="0033037D"/>
    <w:rsid w:val="003328A5"/>
    <w:rsid w:val="00342F50"/>
    <w:rsid w:val="003440DC"/>
    <w:rsid w:val="00353920"/>
    <w:rsid w:val="003545F5"/>
    <w:rsid w:val="00371732"/>
    <w:rsid w:val="00371D7E"/>
    <w:rsid w:val="003732F1"/>
    <w:rsid w:val="00373740"/>
    <w:rsid w:val="00373DD3"/>
    <w:rsid w:val="00374CB3"/>
    <w:rsid w:val="0037690A"/>
    <w:rsid w:val="00376E05"/>
    <w:rsid w:val="0037782D"/>
    <w:rsid w:val="00380AED"/>
    <w:rsid w:val="00382C10"/>
    <w:rsid w:val="003858D1"/>
    <w:rsid w:val="00390094"/>
    <w:rsid w:val="003924B9"/>
    <w:rsid w:val="00392C7E"/>
    <w:rsid w:val="00393986"/>
    <w:rsid w:val="003941F4"/>
    <w:rsid w:val="0039456C"/>
    <w:rsid w:val="00394A7C"/>
    <w:rsid w:val="003A03A2"/>
    <w:rsid w:val="003A2F4F"/>
    <w:rsid w:val="003A5E32"/>
    <w:rsid w:val="003A72F2"/>
    <w:rsid w:val="003B4E35"/>
    <w:rsid w:val="003D1490"/>
    <w:rsid w:val="003E188E"/>
    <w:rsid w:val="003E216C"/>
    <w:rsid w:val="003E7F17"/>
    <w:rsid w:val="003F45A7"/>
    <w:rsid w:val="003F66CF"/>
    <w:rsid w:val="004110A7"/>
    <w:rsid w:val="004118B8"/>
    <w:rsid w:val="0041305C"/>
    <w:rsid w:val="004137E1"/>
    <w:rsid w:val="004205A9"/>
    <w:rsid w:val="00420B66"/>
    <w:rsid w:val="0042237B"/>
    <w:rsid w:val="004241B2"/>
    <w:rsid w:val="00434651"/>
    <w:rsid w:val="00436274"/>
    <w:rsid w:val="004429A1"/>
    <w:rsid w:val="00443E11"/>
    <w:rsid w:val="00443F32"/>
    <w:rsid w:val="00444B60"/>
    <w:rsid w:val="0044639B"/>
    <w:rsid w:val="004471D4"/>
    <w:rsid w:val="00452CFF"/>
    <w:rsid w:val="00456BF3"/>
    <w:rsid w:val="00461415"/>
    <w:rsid w:val="00465ECA"/>
    <w:rsid w:val="0046753D"/>
    <w:rsid w:val="0047128D"/>
    <w:rsid w:val="00471AF4"/>
    <w:rsid w:val="00474E95"/>
    <w:rsid w:val="00474EA2"/>
    <w:rsid w:val="0047602B"/>
    <w:rsid w:val="004826DF"/>
    <w:rsid w:val="00483CCC"/>
    <w:rsid w:val="00487EEA"/>
    <w:rsid w:val="0049347C"/>
    <w:rsid w:val="004A6FD1"/>
    <w:rsid w:val="004B5461"/>
    <w:rsid w:val="004B75A4"/>
    <w:rsid w:val="004C293F"/>
    <w:rsid w:val="004C312F"/>
    <w:rsid w:val="004D02F1"/>
    <w:rsid w:val="004D1264"/>
    <w:rsid w:val="004D1362"/>
    <w:rsid w:val="004D3929"/>
    <w:rsid w:val="004D6C06"/>
    <w:rsid w:val="004D6C89"/>
    <w:rsid w:val="004D7FEC"/>
    <w:rsid w:val="004F0AF7"/>
    <w:rsid w:val="00503C88"/>
    <w:rsid w:val="00504754"/>
    <w:rsid w:val="00505EFA"/>
    <w:rsid w:val="005067A4"/>
    <w:rsid w:val="005069FD"/>
    <w:rsid w:val="00511692"/>
    <w:rsid w:val="0051288B"/>
    <w:rsid w:val="00513639"/>
    <w:rsid w:val="005148B9"/>
    <w:rsid w:val="00520AE3"/>
    <w:rsid w:val="00525566"/>
    <w:rsid w:val="0052657A"/>
    <w:rsid w:val="005265DE"/>
    <w:rsid w:val="00532DFE"/>
    <w:rsid w:val="00533445"/>
    <w:rsid w:val="00535737"/>
    <w:rsid w:val="005361B5"/>
    <w:rsid w:val="005443F9"/>
    <w:rsid w:val="00557AFA"/>
    <w:rsid w:val="005614FF"/>
    <w:rsid w:val="005618F6"/>
    <w:rsid w:val="0057133C"/>
    <w:rsid w:val="00572A9E"/>
    <w:rsid w:val="00573F54"/>
    <w:rsid w:val="005754FB"/>
    <w:rsid w:val="0057634D"/>
    <w:rsid w:val="0057700E"/>
    <w:rsid w:val="00580B14"/>
    <w:rsid w:val="00581896"/>
    <w:rsid w:val="00584167"/>
    <w:rsid w:val="00585849"/>
    <w:rsid w:val="00596531"/>
    <w:rsid w:val="00596C9B"/>
    <w:rsid w:val="005A2CB5"/>
    <w:rsid w:val="005A4D7D"/>
    <w:rsid w:val="005A790D"/>
    <w:rsid w:val="005B3A3C"/>
    <w:rsid w:val="005B7EB2"/>
    <w:rsid w:val="005C0EEE"/>
    <w:rsid w:val="005C47DC"/>
    <w:rsid w:val="005C7DE8"/>
    <w:rsid w:val="005D1D18"/>
    <w:rsid w:val="005D45D6"/>
    <w:rsid w:val="005D4DC4"/>
    <w:rsid w:val="005E24B1"/>
    <w:rsid w:val="005E28FB"/>
    <w:rsid w:val="005E2A46"/>
    <w:rsid w:val="005E450A"/>
    <w:rsid w:val="005E4AA5"/>
    <w:rsid w:val="005E4E92"/>
    <w:rsid w:val="005F2B3A"/>
    <w:rsid w:val="005F5403"/>
    <w:rsid w:val="0060052C"/>
    <w:rsid w:val="006010D5"/>
    <w:rsid w:val="0060348A"/>
    <w:rsid w:val="00606E02"/>
    <w:rsid w:val="00607EAE"/>
    <w:rsid w:val="0061056E"/>
    <w:rsid w:val="00622066"/>
    <w:rsid w:val="00622DFD"/>
    <w:rsid w:val="00626194"/>
    <w:rsid w:val="0063112F"/>
    <w:rsid w:val="00634A4C"/>
    <w:rsid w:val="0064062F"/>
    <w:rsid w:val="006417CD"/>
    <w:rsid w:val="00645E68"/>
    <w:rsid w:val="00646B41"/>
    <w:rsid w:val="00646B58"/>
    <w:rsid w:val="00647E1F"/>
    <w:rsid w:val="00667D61"/>
    <w:rsid w:val="006701CE"/>
    <w:rsid w:val="00672AC6"/>
    <w:rsid w:val="00672CC9"/>
    <w:rsid w:val="00674050"/>
    <w:rsid w:val="0067475A"/>
    <w:rsid w:val="00682DFC"/>
    <w:rsid w:val="006840B7"/>
    <w:rsid w:val="00684C99"/>
    <w:rsid w:val="006857DF"/>
    <w:rsid w:val="0069464D"/>
    <w:rsid w:val="00694E24"/>
    <w:rsid w:val="006A2345"/>
    <w:rsid w:val="006A2D56"/>
    <w:rsid w:val="006A5246"/>
    <w:rsid w:val="006B5793"/>
    <w:rsid w:val="006B59E0"/>
    <w:rsid w:val="006B5FE9"/>
    <w:rsid w:val="006B6663"/>
    <w:rsid w:val="006C775B"/>
    <w:rsid w:val="006C7FD6"/>
    <w:rsid w:val="006D169D"/>
    <w:rsid w:val="006D55E4"/>
    <w:rsid w:val="006D614B"/>
    <w:rsid w:val="006D6880"/>
    <w:rsid w:val="006E6A7D"/>
    <w:rsid w:val="006F13AB"/>
    <w:rsid w:val="006F458C"/>
    <w:rsid w:val="006F5901"/>
    <w:rsid w:val="006F75EC"/>
    <w:rsid w:val="0070048E"/>
    <w:rsid w:val="00704CF7"/>
    <w:rsid w:val="007067CD"/>
    <w:rsid w:val="00710786"/>
    <w:rsid w:val="0071427A"/>
    <w:rsid w:val="00720111"/>
    <w:rsid w:val="00720C6E"/>
    <w:rsid w:val="0072122A"/>
    <w:rsid w:val="00723B10"/>
    <w:rsid w:val="0073409B"/>
    <w:rsid w:val="007403C9"/>
    <w:rsid w:val="007412E4"/>
    <w:rsid w:val="007430B6"/>
    <w:rsid w:val="00751994"/>
    <w:rsid w:val="00751BBF"/>
    <w:rsid w:val="0075301B"/>
    <w:rsid w:val="0075374E"/>
    <w:rsid w:val="00753967"/>
    <w:rsid w:val="0075455B"/>
    <w:rsid w:val="0075489E"/>
    <w:rsid w:val="007578B8"/>
    <w:rsid w:val="00763EE4"/>
    <w:rsid w:val="00764F8A"/>
    <w:rsid w:val="00765B05"/>
    <w:rsid w:val="00770300"/>
    <w:rsid w:val="00775DCB"/>
    <w:rsid w:val="00784FE1"/>
    <w:rsid w:val="00787AD6"/>
    <w:rsid w:val="00787DAC"/>
    <w:rsid w:val="00791986"/>
    <w:rsid w:val="0079753D"/>
    <w:rsid w:val="007A0EB9"/>
    <w:rsid w:val="007A0FA2"/>
    <w:rsid w:val="007A17E9"/>
    <w:rsid w:val="007A1F5C"/>
    <w:rsid w:val="007A4FD9"/>
    <w:rsid w:val="007A6807"/>
    <w:rsid w:val="007A7F8F"/>
    <w:rsid w:val="007B2AF6"/>
    <w:rsid w:val="007B2FA3"/>
    <w:rsid w:val="007B47BE"/>
    <w:rsid w:val="007C0453"/>
    <w:rsid w:val="007C0A24"/>
    <w:rsid w:val="007C38DE"/>
    <w:rsid w:val="007C4DD3"/>
    <w:rsid w:val="007E7539"/>
    <w:rsid w:val="007F005F"/>
    <w:rsid w:val="007F2222"/>
    <w:rsid w:val="007F6173"/>
    <w:rsid w:val="008008F9"/>
    <w:rsid w:val="00800C50"/>
    <w:rsid w:val="00802877"/>
    <w:rsid w:val="00802A4A"/>
    <w:rsid w:val="0081004C"/>
    <w:rsid w:val="00810197"/>
    <w:rsid w:val="00810DE8"/>
    <w:rsid w:val="008114DE"/>
    <w:rsid w:val="00814AE8"/>
    <w:rsid w:val="00820B0E"/>
    <w:rsid w:val="00824AFD"/>
    <w:rsid w:val="00824DF4"/>
    <w:rsid w:val="00825865"/>
    <w:rsid w:val="00831400"/>
    <w:rsid w:val="00837664"/>
    <w:rsid w:val="0084113B"/>
    <w:rsid w:val="00841761"/>
    <w:rsid w:val="00845991"/>
    <w:rsid w:val="00845AD5"/>
    <w:rsid w:val="008513E7"/>
    <w:rsid w:val="00851670"/>
    <w:rsid w:val="00855F9B"/>
    <w:rsid w:val="00855FF3"/>
    <w:rsid w:val="00857BD0"/>
    <w:rsid w:val="0086495C"/>
    <w:rsid w:val="008660C7"/>
    <w:rsid w:val="0087113F"/>
    <w:rsid w:val="00871AD3"/>
    <w:rsid w:val="008720A6"/>
    <w:rsid w:val="008736E5"/>
    <w:rsid w:val="00875DF0"/>
    <w:rsid w:val="00876943"/>
    <w:rsid w:val="008805C9"/>
    <w:rsid w:val="00885761"/>
    <w:rsid w:val="0089020D"/>
    <w:rsid w:val="00891393"/>
    <w:rsid w:val="00894C2C"/>
    <w:rsid w:val="0089733D"/>
    <w:rsid w:val="008A2E96"/>
    <w:rsid w:val="008A6EED"/>
    <w:rsid w:val="008A7A4D"/>
    <w:rsid w:val="008B06F1"/>
    <w:rsid w:val="008B2E53"/>
    <w:rsid w:val="008B6ACF"/>
    <w:rsid w:val="008C1341"/>
    <w:rsid w:val="008C24DF"/>
    <w:rsid w:val="008C3471"/>
    <w:rsid w:val="008D1916"/>
    <w:rsid w:val="008D65FC"/>
    <w:rsid w:val="008E20BB"/>
    <w:rsid w:val="008E4CDB"/>
    <w:rsid w:val="008E5E83"/>
    <w:rsid w:val="0090101E"/>
    <w:rsid w:val="009025A3"/>
    <w:rsid w:val="00904CDA"/>
    <w:rsid w:val="0090596A"/>
    <w:rsid w:val="00910AF2"/>
    <w:rsid w:val="00912CE7"/>
    <w:rsid w:val="00915FBA"/>
    <w:rsid w:val="00923EEF"/>
    <w:rsid w:val="00924026"/>
    <w:rsid w:val="00926139"/>
    <w:rsid w:val="00926CF4"/>
    <w:rsid w:val="00932FCC"/>
    <w:rsid w:val="0093723B"/>
    <w:rsid w:val="00941AC2"/>
    <w:rsid w:val="00941DDC"/>
    <w:rsid w:val="00942650"/>
    <w:rsid w:val="0094346C"/>
    <w:rsid w:val="009449FC"/>
    <w:rsid w:val="00947C86"/>
    <w:rsid w:val="00952983"/>
    <w:rsid w:val="00964179"/>
    <w:rsid w:val="009644E1"/>
    <w:rsid w:val="00975700"/>
    <w:rsid w:val="009759C9"/>
    <w:rsid w:val="00983BB2"/>
    <w:rsid w:val="00986809"/>
    <w:rsid w:val="009873BE"/>
    <w:rsid w:val="00992A22"/>
    <w:rsid w:val="009A09D0"/>
    <w:rsid w:val="009A3180"/>
    <w:rsid w:val="009A48DB"/>
    <w:rsid w:val="009A4BC2"/>
    <w:rsid w:val="009A4CFF"/>
    <w:rsid w:val="009A4DF3"/>
    <w:rsid w:val="009B649D"/>
    <w:rsid w:val="009B7373"/>
    <w:rsid w:val="009D0C50"/>
    <w:rsid w:val="009D27B3"/>
    <w:rsid w:val="009D41C2"/>
    <w:rsid w:val="009D5D3F"/>
    <w:rsid w:val="009E51E9"/>
    <w:rsid w:val="009E59A1"/>
    <w:rsid w:val="009E63BE"/>
    <w:rsid w:val="009F729B"/>
    <w:rsid w:val="00A049CF"/>
    <w:rsid w:val="00A13031"/>
    <w:rsid w:val="00A14C09"/>
    <w:rsid w:val="00A175C6"/>
    <w:rsid w:val="00A21C25"/>
    <w:rsid w:val="00A22C7F"/>
    <w:rsid w:val="00A30F85"/>
    <w:rsid w:val="00A346E6"/>
    <w:rsid w:val="00A43D98"/>
    <w:rsid w:val="00A4615B"/>
    <w:rsid w:val="00A46AA8"/>
    <w:rsid w:val="00A5389B"/>
    <w:rsid w:val="00A56A38"/>
    <w:rsid w:val="00A575ED"/>
    <w:rsid w:val="00A6424F"/>
    <w:rsid w:val="00A81150"/>
    <w:rsid w:val="00A82445"/>
    <w:rsid w:val="00A859C4"/>
    <w:rsid w:val="00A861E3"/>
    <w:rsid w:val="00A90EDC"/>
    <w:rsid w:val="00A92A62"/>
    <w:rsid w:val="00A92ED2"/>
    <w:rsid w:val="00A92F94"/>
    <w:rsid w:val="00A93500"/>
    <w:rsid w:val="00A943CE"/>
    <w:rsid w:val="00AA61FE"/>
    <w:rsid w:val="00AA7A01"/>
    <w:rsid w:val="00AB52D6"/>
    <w:rsid w:val="00AC140F"/>
    <w:rsid w:val="00AC2F83"/>
    <w:rsid w:val="00AC7397"/>
    <w:rsid w:val="00AD1EA8"/>
    <w:rsid w:val="00AD4272"/>
    <w:rsid w:val="00AE2D92"/>
    <w:rsid w:val="00AE4CC5"/>
    <w:rsid w:val="00AF3658"/>
    <w:rsid w:val="00AF5777"/>
    <w:rsid w:val="00AF6F2D"/>
    <w:rsid w:val="00AF72D2"/>
    <w:rsid w:val="00B02B73"/>
    <w:rsid w:val="00B116AE"/>
    <w:rsid w:val="00B130B6"/>
    <w:rsid w:val="00B13107"/>
    <w:rsid w:val="00B15442"/>
    <w:rsid w:val="00B16292"/>
    <w:rsid w:val="00B17B64"/>
    <w:rsid w:val="00B24F00"/>
    <w:rsid w:val="00B2568C"/>
    <w:rsid w:val="00B25C3A"/>
    <w:rsid w:val="00B26D25"/>
    <w:rsid w:val="00B3320B"/>
    <w:rsid w:val="00B3426B"/>
    <w:rsid w:val="00B404BD"/>
    <w:rsid w:val="00B41010"/>
    <w:rsid w:val="00B41AC4"/>
    <w:rsid w:val="00B46B6A"/>
    <w:rsid w:val="00B46DF4"/>
    <w:rsid w:val="00B57DC2"/>
    <w:rsid w:val="00B61194"/>
    <w:rsid w:val="00B6569E"/>
    <w:rsid w:val="00B67591"/>
    <w:rsid w:val="00B70EA4"/>
    <w:rsid w:val="00B73F1C"/>
    <w:rsid w:val="00B76E76"/>
    <w:rsid w:val="00B77321"/>
    <w:rsid w:val="00B77384"/>
    <w:rsid w:val="00B77ECF"/>
    <w:rsid w:val="00B92264"/>
    <w:rsid w:val="00B934A0"/>
    <w:rsid w:val="00BA0490"/>
    <w:rsid w:val="00BA3B08"/>
    <w:rsid w:val="00BA4E7A"/>
    <w:rsid w:val="00BB0CBC"/>
    <w:rsid w:val="00BB2C5B"/>
    <w:rsid w:val="00BB56C8"/>
    <w:rsid w:val="00BC56AB"/>
    <w:rsid w:val="00BD2059"/>
    <w:rsid w:val="00BE0E47"/>
    <w:rsid w:val="00BE4212"/>
    <w:rsid w:val="00BE6971"/>
    <w:rsid w:val="00C15EB3"/>
    <w:rsid w:val="00C16375"/>
    <w:rsid w:val="00C16D14"/>
    <w:rsid w:val="00C17CE2"/>
    <w:rsid w:val="00C20AA9"/>
    <w:rsid w:val="00C20EA9"/>
    <w:rsid w:val="00C24689"/>
    <w:rsid w:val="00C27EFC"/>
    <w:rsid w:val="00C329A0"/>
    <w:rsid w:val="00C32FA5"/>
    <w:rsid w:val="00C33BC5"/>
    <w:rsid w:val="00C33D50"/>
    <w:rsid w:val="00C34D29"/>
    <w:rsid w:val="00C34EA4"/>
    <w:rsid w:val="00C34F88"/>
    <w:rsid w:val="00C43C66"/>
    <w:rsid w:val="00C561B6"/>
    <w:rsid w:val="00C5781A"/>
    <w:rsid w:val="00C76198"/>
    <w:rsid w:val="00C820DE"/>
    <w:rsid w:val="00C90B9E"/>
    <w:rsid w:val="00C9537A"/>
    <w:rsid w:val="00C968B6"/>
    <w:rsid w:val="00CA161A"/>
    <w:rsid w:val="00CA4E95"/>
    <w:rsid w:val="00CA5FB9"/>
    <w:rsid w:val="00CA76AD"/>
    <w:rsid w:val="00CB0334"/>
    <w:rsid w:val="00CB42CF"/>
    <w:rsid w:val="00CB6DBC"/>
    <w:rsid w:val="00CC19F1"/>
    <w:rsid w:val="00CC1C29"/>
    <w:rsid w:val="00CC2822"/>
    <w:rsid w:val="00CD0FEC"/>
    <w:rsid w:val="00CD2065"/>
    <w:rsid w:val="00CD3092"/>
    <w:rsid w:val="00CD4A5D"/>
    <w:rsid w:val="00CD5DE0"/>
    <w:rsid w:val="00CD65B9"/>
    <w:rsid w:val="00CE17F7"/>
    <w:rsid w:val="00CE26B9"/>
    <w:rsid w:val="00CE27F7"/>
    <w:rsid w:val="00CE2960"/>
    <w:rsid w:val="00CE4F08"/>
    <w:rsid w:val="00CE5E3D"/>
    <w:rsid w:val="00CF0CA0"/>
    <w:rsid w:val="00CF27CF"/>
    <w:rsid w:val="00CF4198"/>
    <w:rsid w:val="00CF497F"/>
    <w:rsid w:val="00CF7237"/>
    <w:rsid w:val="00CF7C58"/>
    <w:rsid w:val="00D05826"/>
    <w:rsid w:val="00D1197A"/>
    <w:rsid w:val="00D17CDD"/>
    <w:rsid w:val="00D20778"/>
    <w:rsid w:val="00D20DAD"/>
    <w:rsid w:val="00D22395"/>
    <w:rsid w:val="00D31A93"/>
    <w:rsid w:val="00D36648"/>
    <w:rsid w:val="00D377BF"/>
    <w:rsid w:val="00D4080D"/>
    <w:rsid w:val="00D52530"/>
    <w:rsid w:val="00D6288B"/>
    <w:rsid w:val="00D6577B"/>
    <w:rsid w:val="00D673F9"/>
    <w:rsid w:val="00D7049F"/>
    <w:rsid w:val="00D746F3"/>
    <w:rsid w:val="00D811A8"/>
    <w:rsid w:val="00D81B83"/>
    <w:rsid w:val="00D85065"/>
    <w:rsid w:val="00D855E8"/>
    <w:rsid w:val="00D85B49"/>
    <w:rsid w:val="00D86EF2"/>
    <w:rsid w:val="00D900B4"/>
    <w:rsid w:val="00DA1D2A"/>
    <w:rsid w:val="00DB4504"/>
    <w:rsid w:val="00DC2AE9"/>
    <w:rsid w:val="00DC50EB"/>
    <w:rsid w:val="00DC76D8"/>
    <w:rsid w:val="00DD05DC"/>
    <w:rsid w:val="00DD1676"/>
    <w:rsid w:val="00DD322F"/>
    <w:rsid w:val="00DE15D0"/>
    <w:rsid w:val="00DE2ABF"/>
    <w:rsid w:val="00DE433E"/>
    <w:rsid w:val="00DF0302"/>
    <w:rsid w:val="00DF41DA"/>
    <w:rsid w:val="00DF4BE2"/>
    <w:rsid w:val="00DF4BF7"/>
    <w:rsid w:val="00DF5CF1"/>
    <w:rsid w:val="00DF7FC8"/>
    <w:rsid w:val="00E01E07"/>
    <w:rsid w:val="00E036CA"/>
    <w:rsid w:val="00E04682"/>
    <w:rsid w:val="00E05F5E"/>
    <w:rsid w:val="00E07B73"/>
    <w:rsid w:val="00E10EE2"/>
    <w:rsid w:val="00E12DD1"/>
    <w:rsid w:val="00E14851"/>
    <w:rsid w:val="00E157E7"/>
    <w:rsid w:val="00E168D1"/>
    <w:rsid w:val="00E16EA4"/>
    <w:rsid w:val="00E27035"/>
    <w:rsid w:val="00E27A01"/>
    <w:rsid w:val="00E319F1"/>
    <w:rsid w:val="00E32444"/>
    <w:rsid w:val="00E34BD0"/>
    <w:rsid w:val="00E46D91"/>
    <w:rsid w:val="00E50F9E"/>
    <w:rsid w:val="00E53B57"/>
    <w:rsid w:val="00E6130F"/>
    <w:rsid w:val="00E63CC7"/>
    <w:rsid w:val="00E727BF"/>
    <w:rsid w:val="00E744CE"/>
    <w:rsid w:val="00E76790"/>
    <w:rsid w:val="00E828A5"/>
    <w:rsid w:val="00E85B5D"/>
    <w:rsid w:val="00E908CC"/>
    <w:rsid w:val="00E90EBA"/>
    <w:rsid w:val="00E92164"/>
    <w:rsid w:val="00E921B7"/>
    <w:rsid w:val="00E94F85"/>
    <w:rsid w:val="00E95BBF"/>
    <w:rsid w:val="00E9613E"/>
    <w:rsid w:val="00E96599"/>
    <w:rsid w:val="00E96A2B"/>
    <w:rsid w:val="00EA6FB7"/>
    <w:rsid w:val="00EA743A"/>
    <w:rsid w:val="00EA7DC8"/>
    <w:rsid w:val="00EB4E44"/>
    <w:rsid w:val="00EB5268"/>
    <w:rsid w:val="00EC28F6"/>
    <w:rsid w:val="00EC643A"/>
    <w:rsid w:val="00ED2827"/>
    <w:rsid w:val="00ED3CD6"/>
    <w:rsid w:val="00ED56A7"/>
    <w:rsid w:val="00ED7459"/>
    <w:rsid w:val="00EE3457"/>
    <w:rsid w:val="00EE6539"/>
    <w:rsid w:val="00EE6868"/>
    <w:rsid w:val="00EF195B"/>
    <w:rsid w:val="00EF4E41"/>
    <w:rsid w:val="00F07497"/>
    <w:rsid w:val="00F14273"/>
    <w:rsid w:val="00F143BC"/>
    <w:rsid w:val="00F14878"/>
    <w:rsid w:val="00F17128"/>
    <w:rsid w:val="00F173AE"/>
    <w:rsid w:val="00F17F9E"/>
    <w:rsid w:val="00F21307"/>
    <w:rsid w:val="00F230F2"/>
    <w:rsid w:val="00F24E83"/>
    <w:rsid w:val="00F27525"/>
    <w:rsid w:val="00F359B1"/>
    <w:rsid w:val="00F364A7"/>
    <w:rsid w:val="00F411BE"/>
    <w:rsid w:val="00F44BFD"/>
    <w:rsid w:val="00F47C4E"/>
    <w:rsid w:val="00F5001F"/>
    <w:rsid w:val="00F50116"/>
    <w:rsid w:val="00F50201"/>
    <w:rsid w:val="00F538CE"/>
    <w:rsid w:val="00F53B84"/>
    <w:rsid w:val="00F6769C"/>
    <w:rsid w:val="00F71FCC"/>
    <w:rsid w:val="00F76856"/>
    <w:rsid w:val="00F76FBC"/>
    <w:rsid w:val="00F773D9"/>
    <w:rsid w:val="00F77433"/>
    <w:rsid w:val="00F80FD0"/>
    <w:rsid w:val="00F82A9B"/>
    <w:rsid w:val="00F84021"/>
    <w:rsid w:val="00F8616D"/>
    <w:rsid w:val="00F90853"/>
    <w:rsid w:val="00FA64CD"/>
    <w:rsid w:val="00FB100A"/>
    <w:rsid w:val="00FB3CB4"/>
    <w:rsid w:val="00FB5510"/>
    <w:rsid w:val="00FC3A24"/>
    <w:rsid w:val="00FD73A3"/>
    <w:rsid w:val="00FD7E33"/>
    <w:rsid w:val="00FE7156"/>
    <w:rsid w:val="00FF0759"/>
    <w:rsid w:val="00FF0798"/>
    <w:rsid w:val="00FF0FCB"/>
    <w:rsid w:val="00FF7C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78934"/>
  <w15:chartTrackingRefBased/>
  <w15:docId w15:val="{495B8992-ABF3-47E5-8A91-B26017F53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648"/>
    <w:rPr>
      <w:color w:val="0563C1" w:themeColor="hyperlink"/>
      <w:u w:val="single"/>
    </w:rPr>
  </w:style>
  <w:style w:type="paragraph" w:styleId="BalloonText">
    <w:name w:val="Balloon Text"/>
    <w:basedOn w:val="Normal"/>
    <w:link w:val="BalloonTextChar"/>
    <w:uiPriority w:val="99"/>
    <w:semiHidden/>
    <w:unhideWhenUsed/>
    <w:rsid w:val="008D65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5FC"/>
    <w:rPr>
      <w:rFonts w:ascii="Segoe UI" w:hAnsi="Segoe UI" w:cs="Segoe UI"/>
      <w:sz w:val="18"/>
      <w:szCs w:val="18"/>
    </w:rPr>
  </w:style>
  <w:style w:type="paragraph" w:styleId="ListParagraph">
    <w:name w:val="List Paragraph"/>
    <w:basedOn w:val="Normal"/>
    <w:uiPriority w:val="34"/>
    <w:qFormat/>
    <w:rsid w:val="00BE4212"/>
    <w:pPr>
      <w:ind w:left="720"/>
      <w:contextualSpacing/>
    </w:pPr>
  </w:style>
  <w:style w:type="paragraph" w:styleId="NoSpacing">
    <w:name w:val="No Spacing"/>
    <w:uiPriority w:val="1"/>
    <w:qFormat/>
    <w:rsid w:val="001B07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657707">
      <w:bodyDiv w:val="1"/>
      <w:marLeft w:val="0"/>
      <w:marRight w:val="0"/>
      <w:marTop w:val="0"/>
      <w:marBottom w:val="0"/>
      <w:divBdr>
        <w:top w:val="none" w:sz="0" w:space="0" w:color="auto"/>
        <w:left w:val="none" w:sz="0" w:space="0" w:color="auto"/>
        <w:bottom w:val="none" w:sz="0" w:space="0" w:color="auto"/>
        <w:right w:val="none" w:sz="0" w:space="0" w:color="auto"/>
      </w:divBdr>
    </w:div>
    <w:div w:id="1452629991">
      <w:bodyDiv w:val="1"/>
      <w:marLeft w:val="0"/>
      <w:marRight w:val="0"/>
      <w:marTop w:val="0"/>
      <w:marBottom w:val="0"/>
      <w:divBdr>
        <w:top w:val="none" w:sz="0" w:space="0" w:color="auto"/>
        <w:left w:val="none" w:sz="0" w:space="0" w:color="auto"/>
        <w:bottom w:val="none" w:sz="0" w:space="0" w:color="auto"/>
        <w:right w:val="none" w:sz="0" w:space="0" w:color="auto"/>
      </w:divBdr>
    </w:div>
    <w:div w:id="196739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gb/azure/azure-monitor/log-query/get-started-queries?toc=%2Fazure%2Fazure-monitor%2Ftoc.json" TargetMode="External"/><Relationship Id="rId18" Type="http://schemas.openxmlformats.org/officeDocument/2006/relationships/hyperlink" Target="http://www.visualstudio.com" TargetMode="External"/><Relationship Id="rId26" Type="http://schemas.openxmlformats.org/officeDocument/2006/relationships/hyperlink" Target="https://docs.microsoft.com/en-au/azure/devops/?view=azure-devops" TargetMode="External"/><Relationship Id="rId39"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youtube.com/watch?v=yNESSInONyk" TargetMode="External"/><Relationship Id="rId34" Type="http://schemas.openxmlformats.org/officeDocument/2006/relationships/hyperlink" Target="https://docs.microsoft.com/en-us/azure/devops/pipelines/apps/cd/deploy-webdeploy-webapps?view=vsts" TargetMode="External"/><Relationship Id="rId42" Type="http://schemas.openxmlformats.org/officeDocument/2006/relationships/hyperlink" Target="https://docs.microsoft.com/en-us/azure/devops/boards/github/connect-to-github?view=vsts" TargetMode="External"/><Relationship Id="rId47" Type="http://schemas.openxmlformats.org/officeDocument/2006/relationships/hyperlink" Target="https://docs.microsoft.com/en-us/azure/devops/pipelines/release/azure-rm-endpoint?view=vsts" TargetMode="External"/><Relationship Id="rId50" Type="http://schemas.openxmlformats.org/officeDocument/2006/relationships/image" Target="media/image6.png"/><Relationship Id="rId7" Type="http://schemas.openxmlformats.org/officeDocument/2006/relationships/hyperlink" Target="https://www.youtube.com/watch?v=noX75vnFrYc&amp;list=PLN1yQDPWR2SMcMsO7QzMCC_g_sYr4K76Q" TargetMode="External"/><Relationship Id="rId12" Type="http://schemas.openxmlformats.org/officeDocument/2006/relationships/hyperlink" Target="https://docs.microsoft.com/en-us/aspnet/core/performance/response-compression?view=aspnetcore-3.0" TargetMode="External"/><Relationship Id="rId17" Type="http://schemas.openxmlformats.org/officeDocument/2006/relationships/hyperlink" Target="https://app.pluralsight.com/library/courses/tfs-visual-studio-2017-continuous-delivery-devops/table-of-contents" TargetMode="External"/><Relationship Id="rId25" Type="http://schemas.openxmlformats.org/officeDocument/2006/relationships/hyperlink" Target="https://dev.azure.com" TargetMode="External"/><Relationship Id="rId33" Type="http://schemas.openxmlformats.org/officeDocument/2006/relationships/hyperlink" Target="https://docs.microsoft.com/en-us/azure/devops/pipelines/release/define-multistage-release-process?view=vsts" TargetMode="External"/><Relationship Id="rId38" Type="http://schemas.openxmlformats.org/officeDocument/2006/relationships/hyperlink" Target="https://docs.microsoft.com/en-us/azure/devops/pipelines/targets/azure-sqldb?view=vsts&amp;tabs=yaml" TargetMode="External"/><Relationship Id="rId46" Type="http://schemas.openxmlformats.org/officeDocument/2006/relationships/hyperlink" Target="https://dev.azure.com" TargetMode="External"/><Relationship Id="rId2" Type="http://schemas.openxmlformats.org/officeDocument/2006/relationships/styles" Target="styles.xml"/><Relationship Id="rId16" Type="http://schemas.openxmlformats.org/officeDocument/2006/relationships/hyperlink" Target="https://azure.microsoft.com/en-us/services/devops/" TargetMode="External"/><Relationship Id="rId20" Type="http://schemas.openxmlformats.org/officeDocument/2006/relationships/hyperlink" Target="https://editor.swagger.io" TargetMode="External"/><Relationship Id="rId29" Type="http://schemas.openxmlformats.org/officeDocument/2006/relationships/hyperlink" Target="https://docs.microsoft.com/en-au/azure/devops/repos/git/branch-policies?view=tfs-2017" TargetMode="External"/><Relationship Id="rId41" Type="http://schemas.openxmlformats.org/officeDocument/2006/relationships/image" Target="media/image3.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noX75vnFrYc&amp;list=PLN1yQDPWR2SMcMsO7QzMCC_g_sYr4K76Q" TargetMode="External"/><Relationship Id="rId11" Type="http://schemas.openxmlformats.org/officeDocument/2006/relationships/hyperlink" Target="https://www.c-sharpcorner.com/article/fetching-data-using-web-api-in-react/" TargetMode="External"/><Relationship Id="rId24" Type="http://schemas.openxmlformats.org/officeDocument/2006/relationships/hyperlink" Target="https://docs.microsoft.com/en-gb/azure/devops/pipelines/get-started-designer?view=vsts&amp;tabs=new-nav" TargetMode="External"/><Relationship Id="rId32" Type="http://schemas.openxmlformats.org/officeDocument/2006/relationships/hyperlink" Target="https://docs.microsoft.com/en-us/azure/devops/pipelines/release/what-is-release-management?view=vsts" TargetMode="External"/><Relationship Id="rId37" Type="http://schemas.openxmlformats.org/officeDocument/2006/relationships/hyperlink" Target="https://docs.microsoft.com/en-us/azure/devops/pipelines/targets/azure-sqldb?view=vsts&amp;tabs=yaml" TargetMode="External"/><Relationship Id="rId40" Type="http://schemas.openxmlformats.org/officeDocument/2006/relationships/hyperlink" Target="https://docs.microsoft.com/en-us/azure/devops/pipelines/build/ci-build-git?toc=%2Fazure%2Fdevops%2Fdeploy-azure%2Ftoc.json&amp;%3Bbc=%2Fazure%2Fdevops%2Fdeploy-azure%2Fbreadcrumb%2Ftoc.json&amp;view=vsts&amp;tabs=designer" TargetMode="External"/><Relationship Id="rId45" Type="http://schemas.openxmlformats.org/officeDocument/2006/relationships/hyperlink" Target="https://www.azuredevopslabs.com/labs/azuredevops/github-integration/" TargetMode="External"/><Relationship Id="rId53" Type="http://schemas.openxmlformats.org/officeDocument/2006/relationships/fontTable" Target="fontTable.xml"/><Relationship Id="rId5" Type="http://schemas.openxmlformats.org/officeDocument/2006/relationships/hyperlink" Target="https://docs.microsoft.com/en-us/aspnet/core/performance/response-compression?view=aspnetcore-3.0" TargetMode="External"/><Relationship Id="rId15" Type="http://schemas.openxmlformats.org/officeDocument/2006/relationships/hyperlink" Target="https://docs.microsoft.com/en-au/azure/devops/?view=azure-devops" TargetMode="External"/><Relationship Id="rId23" Type="http://schemas.openxmlformats.org/officeDocument/2006/relationships/hyperlink" Target="https://docs.microsoft.com/en-us/azure/devops/pipelines/release/define-multistage-release-process?view=azure-devops" TargetMode="External"/><Relationship Id="rId28" Type="http://schemas.openxmlformats.org/officeDocument/2006/relationships/hyperlink" Target="https://docs.microsoft.com/en-au/azure/devops/repos/git/branch-policies?view=tfs-2017" TargetMode="External"/><Relationship Id="rId36" Type="http://schemas.openxmlformats.org/officeDocument/2006/relationships/hyperlink" Target="https://docs.microsoft.com/en-us/azure/devops/pipelines/tasks/deploy/sql-azure-dacpac-deployment?view=vsts" TargetMode="External"/><Relationship Id="rId49" Type="http://schemas.openxmlformats.org/officeDocument/2006/relationships/image" Target="media/image5.png"/><Relationship Id="rId10" Type="http://schemas.openxmlformats.org/officeDocument/2006/relationships/hyperlink" Target="https://www.c-sharpcorner.com/article/my-first-react-application-with-asp-net-mvc/" TargetMode="External"/><Relationship Id="rId19" Type="http://schemas.openxmlformats.org/officeDocument/2006/relationships/hyperlink" Target="https://dev.azure.com/Organization001TeamAbc/" TargetMode="External"/><Relationship Id="rId31" Type="http://schemas.openxmlformats.org/officeDocument/2006/relationships/hyperlink" Target="https://dev.azure.com" TargetMode="External"/><Relationship Id="rId44" Type="http://schemas.openxmlformats.org/officeDocument/2006/relationships/hyperlink" Target="https://visualstudio.microsoft.com/" TargetMode="External"/><Relationship Id="rId52" Type="http://schemas.openxmlformats.org/officeDocument/2006/relationships/hyperlink" Target="https://weblog.west-wind.com/posts/2008/apr/14/dynamic-queries-and-linq-expressions" TargetMode="External"/><Relationship Id="rId4" Type="http://schemas.openxmlformats.org/officeDocument/2006/relationships/webSettings" Target="webSettings.xml"/><Relationship Id="rId9" Type="http://schemas.openxmlformats.org/officeDocument/2006/relationships/hyperlink" Target="http://ankitsharmablogs.com/asp-net-core-crud-with-react-js-and-entity-framework-core/" TargetMode="External"/><Relationship Id="rId14" Type="http://schemas.openxmlformats.org/officeDocument/2006/relationships/image" Target="media/image1.png"/><Relationship Id="rId22" Type="http://schemas.openxmlformats.org/officeDocument/2006/relationships/hyperlink" Target="https://app.pluralsight.com/player?course=getting-started-visual-studio-team-services-2018&amp;author=ben-day&amp;name=7b010b04-fcc8-4359-b03d-1d8282bfa6d2&amp;clip=1&amp;mode=live" TargetMode="External"/><Relationship Id="rId27" Type="http://schemas.openxmlformats.org/officeDocument/2006/relationships/hyperlink" Target="https://docs.microsoft.com/en-au/azure/devops/repos/git/pull-requests?view=tfs-2017&amp;tabs=new-nav" TargetMode="External"/><Relationship Id="rId30" Type="http://schemas.openxmlformats.org/officeDocument/2006/relationships/hyperlink" Target="https://docs.microsoft.com/en-us/azure/devops/organizations/accounts/manage-users-table-view?view=vsts&amp;tabs=new-nav" TargetMode="External"/><Relationship Id="rId35" Type="http://schemas.openxmlformats.org/officeDocument/2006/relationships/hyperlink" Target="https://docs.microsoft.com/en-us/azure/devops/pipelines/targets/webapp?view=vsts&amp;tabs=yaml" TargetMode="External"/><Relationship Id="rId43" Type="http://schemas.openxmlformats.org/officeDocument/2006/relationships/hyperlink" Target="https://dev.azure.com" TargetMode="External"/><Relationship Id="rId48" Type="http://schemas.openxmlformats.org/officeDocument/2006/relationships/image" Target="media/image4.png"/><Relationship Id="rId8" Type="http://schemas.openxmlformats.org/officeDocument/2006/relationships/hyperlink" Target="https://dzone.com/articles/aspnet-core-crud-with-reactjs-and-entity-framework" TargetMode="External"/><Relationship Id="rId51" Type="http://schemas.openxmlformats.org/officeDocument/2006/relationships/hyperlink" Target="https://portal.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61526415.dotm</Template>
  <TotalTime>12559</TotalTime>
  <Pages>40</Pages>
  <Words>11680</Words>
  <Characters>66580</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78104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768</cp:revision>
  <cp:lastPrinted>2018-07-27T06:46:00Z</cp:lastPrinted>
  <dcterms:created xsi:type="dcterms:W3CDTF">2018-07-25T00:44:00Z</dcterms:created>
  <dcterms:modified xsi:type="dcterms:W3CDTF">2019-11-14T23:38:00Z</dcterms:modified>
</cp:coreProperties>
</file>